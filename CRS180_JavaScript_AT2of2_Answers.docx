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BBD7" w14:textId="77777777" w:rsidR="00D2464B" w:rsidRDefault="00D2464B" w:rsidP="00D2464B">
      <w:pPr>
        <w:pStyle w:val="Heading1"/>
        <w:tabs>
          <w:tab w:val="left" w:pos="3480"/>
        </w:tabs>
      </w:pPr>
      <w:r>
        <w:t>Student Version</w:t>
      </w:r>
    </w:p>
    <w:p w14:paraId="75A5BBD8" w14:textId="77777777" w:rsidR="00D2464B" w:rsidRDefault="00D2464B" w:rsidP="00D2464B">
      <w:pPr>
        <w:tabs>
          <w:tab w:val="right" w:pos="10632"/>
        </w:tabs>
        <w:rPr>
          <w:rFonts w:cs="Arial"/>
          <w:b/>
          <w:sz w:val="24"/>
          <w:szCs w:val="24"/>
          <w:u w:val="thick"/>
        </w:rPr>
      </w:pPr>
      <w:r>
        <w:rPr>
          <w:rFonts w:cs="Arial"/>
          <w:b/>
          <w:sz w:val="24"/>
          <w:szCs w:val="24"/>
          <w:u w:val="thick"/>
        </w:rPr>
        <w:tab/>
      </w:r>
    </w:p>
    <w:p w14:paraId="75A5BBD9" w14:textId="77777777" w:rsidR="00D2464B" w:rsidRDefault="00D2464B" w:rsidP="00D2464B">
      <w:pPr>
        <w:rPr>
          <w:rFonts w:cs="Arial"/>
          <w:sz w:val="22"/>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75A5BBDB"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DA" w14:textId="0E8967EC" w:rsidR="00D2464B" w:rsidRDefault="00D36A82">
            <w:pPr>
              <w:pStyle w:val="SHead1"/>
            </w:pPr>
            <w:r>
              <w:t xml:space="preserve">Section A – </w:t>
            </w:r>
            <w:r w:rsidR="00D2464B">
              <w:t>Course details</w:t>
            </w:r>
          </w:p>
        </w:tc>
      </w:tr>
      <w:tr w:rsidR="00D2464B" w14:paraId="75A5BBE0"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C"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placeholder>
              <w:docPart w:val="212150EDA053425EBA223FABE4F1E4FA"/>
            </w:placeholder>
            <w:dataBinding w:prefixMappings="xmlns:ns0='http://schemas.microsoft.com/office/2006/coverPageProps' " w:xpath="/ns0:CoverPageProperties[1]/ns0:Abstract[1]" w:storeItemID="{55AF091B-3C7A-41E3-B477-F2FDAA23CFDA}"/>
            <w:text w:multiLine="1"/>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D" w14:textId="7996D4C7" w:rsidR="00D2464B" w:rsidRDefault="002F7818">
                <w:pPr>
                  <w:spacing w:before="60" w:after="60"/>
                  <w:rPr>
                    <w:rFonts w:cs="Arial"/>
                    <w:color w:val="000000" w:themeColor="text1"/>
                    <w:szCs w:val="20"/>
                  </w:rPr>
                </w:pPr>
                <w:r>
                  <w:rPr>
                    <w:rFonts w:cs="Arial"/>
                    <w:color w:val="000000" w:themeColor="text1"/>
                    <w:szCs w:val="20"/>
                  </w:rPr>
                  <w:t>ICT40120</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E"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placeholder>
              <w:docPart w:val="EF84788AFC6E4C5697C22953CA7B2461"/>
            </w:placeholder>
            <w:dataBinding w:prefixMappings="xmlns:ns0='http://purl.org/dc/elements/1.1/' xmlns:ns1='http://schemas.openxmlformats.org/package/2006/metadata/core-properties' " w:xpath="/ns1:coreProperties[1]/ns0:title[1]" w:storeItemID="{6C3C8BC8-F283-45AE-878A-BAB7291924A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F" w14:textId="7E306942" w:rsidR="00D2464B" w:rsidRDefault="002F7818">
                <w:pPr>
                  <w:spacing w:before="60" w:after="60"/>
                  <w:rPr>
                    <w:rFonts w:cs="Arial"/>
                    <w:color w:val="000000" w:themeColor="text1"/>
                    <w:szCs w:val="20"/>
                  </w:rPr>
                </w:pPr>
                <w:r>
                  <w:rPr>
                    <w:rFonts w:cs="Arial"/>
                    <w:color w:val="000000" w:themeColor="text1"/>
                    <w:szCs w:val="20"/>
                  </w:rPr>
                  <w:t>Certificate IV in Information Technology (Web Development)</w:t>
                </w:r>
              </w:p>
            </w:tc>
          </w:sdtContent>
        </w:sdt>
      </w:tr>
      <w:tr w:rsidR="00D2464B" w14:paraId="75A5BBE7"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ED7B54" w14:textId="0CFC8791" w:rsidR="00B17CF1" w:rsidRDefault="00B17CF1">
            <w:pPr>
              <w:spacing w:before="60" w:after="60"/>
              <w:rPr>
                <w:rFonts w:cs="Arial"/>
                <w:b/>
                <w:color w:val="000000" w:themeColor="text1"/>
                <w:szCs w:val="20"/>
              </w:rPr>
            </w:pPr>
            <w:r>
              <w:rPr>
                <w:rFonts w:cs="Arial"/>
                <w:b/>
                <w:color w:val="000000" w:themeColor="text1"/>
                <w:szCs w:val="20"/>
              </w:rPr>
              <w:t xml:space="preserve">Subject </w:t>
            </w:r>
            <w:r w:rsidR="003929C1">
              <w:rPr>
                <w:rFonts w:cs="Arial"/>
                <w:b/>
                <w:color w:val="000000" w:themeColor="text1"/>
                <w:szCs w:val="20"/>
              </w:rPr>
              <w:t>c</w:t>
            </w:r>
            <w:r>
              <w:rPr>
                <w:rFonts w:cs="Arial"/>
                <w:b/>
                <w:color w:val="000000" w:themeColor="text1"/>
                <w:szCs w:val="20"/>
              </w:rPr>
              <w:t>ode:</w:t>
            </w:r>
          </w:p>
          <w:p w14:paraId="39FC7597" w14:textId="77777777" w:rsidR="00B17CF1" w:rsidRDefault="00B17CF1">
            <w:pPr>
              <w:spacing w:before="60" w:after="60"/>
              <w:rPr>
                <w:rFonts w:cs="Arial"/>
                <w:b/>
                <w:color w:val="000000" w:themeColor="text1"/>
                <w:szCs w:val="20"/>
              </w:rPr>
            </w:pPr>
          </w:p>
          <w:p w14:paraId="75A5BBE1" w14:textId="04A145B9" w:rsidR="00D2464B" w:rsidRDefault="00D2464B">
            <w:pPr>
              <w:spacing w:before="60" w:after="60"/>
              <w:rPr>
                <w:rFonts w:cs="Arial"/>
                <w:b/>
                <w:color w:val="000000" w:themeColor="text1"/>
                <w:szCs w:val="20"/>
              </w:rPr>
            </w:pPr>
            <w:r>
              <w:rPr>
                <w:rFonts w:cs="Arial"/>
                <w:b/>
                <w:color w:val="000000" w:themeColor="text1"/>
                <w:szCs w:val="20"/>
              </w:rPr>
              <w:t>Unit code:</w:t>
            </w:r>
          </w:p>
          <w:p w14:paraId="75A5BBE2"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placeholder>
              <w:docPart w:val="647FD4CEF4444E378CD80915C1F30159"/>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3" w14:textId="06B23050" w:rsidR="00D2464B" w:rsidRDefault="002F7818">
                <w:pPr>
                  <w:spacing w:before="60" w:after="60"/>
                  <w:rPr>
                    <w:rFonts w:cs="Arial"/>
                    <w:color w:val="000000" w:themeColor="text1"/>
                    <w:szCs w:val="20"/>
                  </w:rPr>
                </w:pPr>
                <w:r>
                  <w:rPr>
                    <w:rFonts w:cs="Arial"/>
                    <w:color w:val="000000" w:themeColor="text1"/>
                    <w:szCs w:val="20"/>
                  </w:rPr>
                  <w:t>(WEBON3)</w:t>
                </w:r>
                <w:r>
                  <w:rPr>
                    <w:rFonts w:cs="Arial"/>
                    <w:color w:val="000000" w:themeColor="text1"/>
                    <w:szCs w:val="20"/>
                  </w:rPr>
                  <w:br/>
                </w:r>
                <w:r>
                  <w:rPr>
                    <w:rFonts w:cs="Arial"/>
                    <w:color w:val="000000" w:themeColor="text1"/>
                    <w:szCs w:val="20"/>
                  </w:rPr>
                  <w:b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5E5E37" w14:textId="707760B4" w:rsidR="00B17CF1" w:rsidRDefault="00B17CF1">
            <w:pPr>
              <w:spacing w:before="60" w:after="60"/>
              <w:rPr>
                <w:rFonts w:cs="Arial"/>
                <w:b/>
                <w:color w:val="000000" w:themeColor="text1"/>
                <w:szCs w:val="20"/>
              </w:rPr>
            </w:pPr>
            <w:r>
              <w:rPr>
                <w:rFonts w:cs="Arial"/>
                <w:b/>
                <w:color w:val="000000" w:themeColor="text1"/>
                <w:szCs w:val="20"/>
              </w:rPr>
              <w:t xml:space="preserve">Subject </w:t>
            </w:r>
            <w:r w:rsidR="003929C1">
              <w:rPr>
                <w:rFonts w:cs="Arial"/>
                <w:b/>
                <w:color w:val="000000" w:themeColor="text1"/>
                <w:szCs w:val="20"/>
              </w:rPr>
              <w:t>t</w:t>
            </w:r>
            <w:r>
              <w:rPr>
                <w:rFonts w:cs="Arial"/>
                <w:b/>
                <w:color w:val="000000" w:themeColor="text1"/>
                <w:szCs w:val="20"/>
              </w:rPr>
              <w:t>itle:</w:t>
            </w:r>
          </w:p>
          <w:p w14:paraId="587D5C41" w14:textId="77777777" w:rsidR="00B17CF1" w:rsidRDefault="00B17CF1">
            <w:pPr>
              <w:spacing w:before="60" w:after="60"/>
              <w:rPr>
                <w:rFonts w:cs="Arial"/>
                <w:b/>
                <w:color w:val="000000" w:themeColor="text1"/>
                <w:szCs w:val="20"/>
              </w:rPr>
            </w:pPr>
          </w:p>
          <w:p w14:paraId="75A5BBE4" w14:textId="7C515D83" w:rsidR="00D2464B" w:rsidRDefault="00D2464B">
            <w:pPr>
              <w:spacing w:before="60" w:after="60"/>
              <w:rPr>
                <w:rFonts w:cs="Arial"/>
                <w:b/>
                <w:color w:val="000000" w:themeColor="text1"/>
                <w:szCs w:val="20"/>
              </w:rPr>
            </w:pPr>
            <w:r>
              <w:rPr>
                <w:rFonts w:cs="Arial"/>
                <w:b/>
                <w:color w:val="000000" w:themeColor="text1"/>
                <w:szCs w:val="20"/>
              </w:rPr>
              <w:t>Unit title:</w:t>
            </w:r>
          </w:p>
          <w:p w14:paraId="75A5BBE5"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placeholder>
              <w:docPart w:val="3402D96843664E5D928418F0210FEC20"/>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6" w14:textId="0CCBBC31" w:rsidR="00D2464B" w:rsidRDefault="002F7818">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r w:rsidR="00D2464B" w14:paraId="75A5BBEC"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8"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placeholder>
              <w:docPart w:val="A4DBCEEC42C34708ABB8B3700DE8F6AF"/>
            </w:placeholder>
            <w:dataBinding w:prefixMappings="xmlns:ns0='CRS180_4' " w:xpath="/ns0:Fcrs180_4XMLNode[1]/ns0:DeptName[1]" w:storeItemID="{BCCE98C7-93E3-46B4-9136-8583CF4B79F7}"/>
            <w:comboBox w:lastValue="BDIT, Computing &amp;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9" w14:textId="29C11E21" w:rsidR="00D2464B" w:rsidRDefault="002F7818">
                <w:pPr>
                  <w:spacing w:before="60" w:after="60"/>
                  <w:rPr>
                    <w:rFonts w:cs="Arial"/>
                    <w:color w:val="000000" w:themeColor="text1"/>
                    <w:szCs w:val="20"/>
                  </w:rPr>
                </w:pPr>
                <w:r>
                  <w:rPr>
                    <w:rFonts w:cs="Arial"/>
                    <w:color w:val="000000" w:themeColor="text1"/>
                    <w:szCs w:val="20"/>
                  </w:rPr>
                  <w:t>BDIT, Computing &amp;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A"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placeholder>
              <w:docPart w:val="AB8F4A5C54D84406B7D9410829567EA8"/>
            </w:placeholder>
            <w:showingPlcHdr/>
            <w:dataBinding w:prefixMappings="xmlns:ns0='http://schemas.openxmlformats.org/officeDocument/2006/extended-properties' " w:xpath="/ns0:Properties[1]/ns0:Manager[1]" w:storeItemID="{6668398D-A668-4E3E-A5EB-62B293D839F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B" w14:textId="133518E7" w:rsidR="00D2464B" w:rsidRDefault="00274523">
                <w:pPr>
                  <w:spacing w:before="60" w:after="60"/>
                  <w:rPr>
                    <w:rFonts w:cs="Arial"/>
                    <w:color w:val="000000" w:themeColor="text1"/>
                    <w:szCs w:val="20"/>
                  </w:rPr>
                </w:pPr>
                <w:r>
                  <w:rPr>
                    <w:rFonts w:cs="Arial"/>
                    <w:color w:val="000000" w:themeColor="text1"/>
                    <w:szCs w:val="20"/>
                    <w:shd w:val="clear" w:color="auto" w:fill="FFFFCC"/>
                  </w:rPr>
                  <w:t>Enter CRN number</w:t>
                </w:r>
              </w:p>
            </w:tc>
          </w:sdtContent>
        </w:sdt>
      </w:tr>
    </w:tbl>
    <w:p w14:paraId="75A5BBED" w14:textId="77777777" w:rsidR="00D2464B" w:rsidRDefault="00D2464B" w:rsidP="00D2464B"/>
    <w:sdt>
      <w:sdtPr>
        <w:rPr>
          <w:rFonts w:cs="Times New Roman"/>
          <w:b w:val="0"/>
          <w:bCs w:val="0"/>
          <w:color w:val="auto"/>
          <w:szCs w:val="22"/>
        </w:rPr>
        <w:id w:val="-221909657"/>
        <w:lock w:val="contentLocked"/>
        <w:placeholder>
          <w:docPart w:val="DAC4A7138E4D40BE98F495ED7D968070"/>
        </w:placeholder>
        <w:group/>
      </w:sdt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75A5BBEF"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EE" w14:textId="77777777" w:rsidR="00D2464B" w:rsidRDefault="00D2464B">
                <w:pPr>
                  <w:pStyle w:val="SHead1"/>
                </w:pPr>
                <w:r>
                  <w:t>Section B – Assessment task details</w:t>
                </w:r>
              </w:p>
            </w:tc>
          </w:tr>
          <w:tr w:rsidR="00D2464B" w14:paraId="75A5BBF4"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0"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placeholder>
                  <w:docPart w:val="43225C2F6A9F4436B17178FDA282284F"/>
                </w:placeholder>
                <w:dataBinding w:prefixMappings="xmlns:ns0='http://schemas.openxmlformats.org/officeDocument/2006/extended-properties' " w:xpath="/ns0:Properties[1]/ns0:Company[1]" w:storeItemID="{6668398D-A668-4E3E-A5EB-62B293D839F1}"/>
                <w:text w:multiLine="1"/>
              </w:sdt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1" w14:textId="0E5DEC72" w:rsidR="00D2464B" w:rsidRDefault="002F7818">
                    <w:pPr>
                      <w:spacing w:before="60" w:after="60"/>
                      <w:rPr>
                        <w:rFonts w:cs="Arial"/>
                        <w:color w:val="000000" w:themeColor="text1"/>
                        <w:szCs w:val="20"/>
                      </w:rPr>
                    </w:pPr>
                    <w:r>
                      <w:rPr>
                        <w:rFonts w:cs="Arial"/>
                        <w:color w:val="000000" w:themeColor="text1"/>
                        <w:szCs w:val="20"/>
                      </w:rPr>
                      <w:t>2 of 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2"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placeholder>
                  <w:docPart w:val="38619CE28E00468385841197AB24E660"/>
                </w:placeholder>
                <w:dataBinding w:prefixMappings="xmlns:ns0='http://schemas.microsoft.com/office/2006/coverPageProps' " w:xpath="/ns0:CoverPageProperties[1]/ns0:CompanyAddress[1]" w:storeItemID="{55AF091B-3C7A-41E3-B477-F2FDAA23CFDA}"/>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3" w14:textId="7625A144" w:rsidR="00D2464B" w:rsidRDefault="002F7818">
                    <w:pPr>
                      <w:spacing w:before="60" w:after="60"/>
                      <w:rPr>
                        <w:rFonts w:cs="Arial"/>
                        <w:color w:val="000000" w:themeColor="text1"/>
                        <w:szCs w:val="20"/>
                      </w:rPr>
                    </w:pPr>
                    <w:r>
                      <w:rPr>
                        <w:rFonts w:cs="Arial"/>
                        <w:color w:val="000000" w:themeColor="text1"/>
                        <w:szCs w:val="20"/>
                      </w:rPr>
                      <w:t>1&amp;2/2022</w:t>
                    </w:r>
                  </w:p>
                </w:tc>
              </w:sdtContent>
            </w:sdt>
          </w:tr>
          <w:tr w:rsidR="00D2464B" w14:paraId="75A5BBF9"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5"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placeholder>
                  <w:docPart w:val="1376BF324E7F4BF397FC97717A6AFFA5"/>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6" w14:textId="15A858A4" w:rsidR="00D2464B" w:rsidRDefault="002F7818">
                    <w:pPr>
                      <w:spacing w:before="60" w:after="60"/>
                      <w:rPr>
                        <w:rFonts w:cs="Arial"/>
                        <w:color w:val="000000" w:themeColor="text1"/>
                        <w:szCs w:val="20"/>
                      </w:rPr>
                    </w:pPr>
                    <w:r>
                      <w:rPr>
                        <w:rFonts w:cs="Arial"/>
                        <w:color w:val="000000" w:themeColor="text1"/>
                        <w:szCs w:val="20"/>
                      </w:rPr>
                      <w:t>Session 16</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7"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placeholder>
                  <w:docPart w:val="B64E5647B31C4D3A9121790873BF3E8A"/>
                </w:placeholder>
                <w:dataBinding w:prefixMappings="xmlns:ns0='http://schemas.microsoft.com/office/2006/coverPageProps' " w:xpath="/ns0:CoverPageProperties[1]/ns0:CompanyEmail[1]" w:storeItemID="{55AF091B-3C7A-41E3-B477-F2FDAA23CFDA}"/>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8" w14:textId="3BCDD0A3" w:rsidR="00D2464B" w:rsidRDefault="002F7818">
                    <w:pPr>
                      <w:spacing w:before="60" w:after="60"/>
                      <w:rPr>
                        <w:rFonts w:cs="Arial"/>
                        <w:color w:val="000000" w:themeColor="text1"/>
                        <w:szCs w:val="20"/>
                      </w:rPr>
                    </w:pPr>
                    <w:r>
                      <w:rPr>
                        <w:rFonts w:cs="Arial"/>
                        <w:color w:val="000000" w:themeColor="text1"/>
                        <w:szCs w:val="20"/>
                      </w:rPr>
                      <w:t>6 Weeks</w:t>
                    </w:r>
                  </w:p>
                </w:tc>
              </w:sdtContent>
            </w:sdt>
          </w:tr>
          <w:tr w:rsidR="00D2464B" w14:paraId="75A5BBFE"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A"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placeholder>
                  <w:docPart w:val="5250C363415744798C30E8E393185B63"/>
                </w:placeholder>
                <w:dataBinding w:prefixMappings="xmlns:ns0='CRS180_5' " w:xpath="/ns0:Fcrs180_5XMLNode[1]/ns0:AssessTypeR[1]" w:storeItemID="{8EEE6C64-7878-4D06-B4F9-6A63DFC5E605}"/>
                <w:comboBox w:lastValue="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75A5BBFB" w14:textId="4F96C453" w:rsidR="00D2464B" w:rsidRDefault="002F7818">
                    <w:pPr>
                      <w:spacing w:before="60" w:after="60"/>
                      <w:rPr>
                        <w:rFonts w:cs="Arial"/>
                        <w:color w:val="000000" w:themeColor="text1"/>
                        <w:szCs w:val="20"/>
                      </w:rPr>
                    </w:pPr>
                    <w:r>
                      <w:rPr>
                        <w:rFonts w:cs="Arial"/>
                        <w:szCs w:val="20"/>
                      </w:rPr>
                      <w:t>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75A5BBFC"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75A5BBFD" w14:textId="77777777" w:rsidR="00D2464B" w:rsidRDefault="00000000">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1"/>
                      <w14:checkedState w14:val="2612" w14:font="MS Gothic"/>
                      <w14:uncheckedState w14:val="2610" w14:font="MS Gothic"/>
                    </w14:checkbox>
                  </w:sdtPr>
                  <w:sdtContent>
                    <w:r w:rsidR="00C471FC">
                      <w:rPr>
                        <w:rFonts w:ascii="MS Gothic" w:eastAsia="MS Gothic" w:hAnsi="MS Gothic" w:cs="Arial" w:hint="eastAsia"/>
                        <w:color w:val="000000" w:themeColor="text1"/>
                        <w:szCs w:val="20"/>
                      </w:rPr>
                      <w:t>☒</w:t>
                    </w:r>
                  </w:sdtContent>
                </w:sdt>
                <w:r w:rsidR="00D36A82">
                  <w:rPr>
                    <w:rFonts w:cs="Arial"/>
                    <w:color w:val="000000" w:themeColor="text1"/>
                    <w:szCs w:val="20"/>
                  </w:rPr>
                  <w:t xml:space="preserve"> </w:t>
                </w:r>
                <w:r w:rsidR="00D2464B">
                  <w:rPr>
                    <w:rFonts w:cs="Arial"/>
                    <w:color w:val="000000" w:themeColor="text1"/>
                    <w:szCs w:val="20"/>
                  </w:rPr>
                  <w:t>Ungraded result</w:t>
                </w:r>
                <w:r w:rsidR="00D36A82">
                  <w:rPr>
                    <w:rFonts w:cs="Arial"/>
                    <w:color w:val="000000" w:themeColor="text1"/>
                    <w:szCs w:val="20"/>
                  </w:rPr>
                  <w:t xml:space="preserve"> </w:t>
                </w:r>
                <w:r w:rsidR="00D36A82">
                  <w:rPr>
                    <w:rFonts w:cs="Arial"/>
                    <w:color w:val="000000" w:themeColor="text1"/>
                    <w:szCs w:val="20"/>
                  </w:rPr>
                  <w:br/>
                  <w:t xml:space="preserve">    (Satisfactory or Unsatisfactory)</w:t>
                </w:r>
              </w:p>
            </w:tc>
          </w:tr>
          <w:tr w:rsidR="00D2464B" w14:paraId="75A5BC03" w14:textId="77777777" w:rsidTr="00642339">
            <w:trPr>
              <w:trHeight w:val="340"/>
            </w:trPr>
            <w:tc>
              <w:tcPr>
                <w:tcW w:w="2379"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BFF" w14:textId="77777777" w:rsidR="00D2464B" w:rsidRDefault="00D2464B">
                <w:pPr>
                  <w:rPr>
                    <w:rFonts w:cs="Arial"/>
                    <w:b/>
                    <w:szCs w:val="20"/>
                  </w:rPr>
                </w:pPr>
              </w:p>
            </w:tc>
            <w:tc>
              <w:tcPr>
                <w:tcW w:w="2864" w:type="dxa"/>
                <w:vMerge/>
                <w:tcBorders>
                  <w:top w:val="single" w:sz="4" w:space="0" w:color="auto"/>
                  <w:left w:val="single" w:sz="4" w:space="0" w:color="auto"/>
                  <w:bottom w:val="single" w:sz="4" w:space="0" w:color="auto"/>
                  <w:right w:val="single" w:sz="4" w:space="0" w:color="auto"/>
                </w:tcBorders>
                <w:vAlign w:val="center"/>
                <w:hideMark/>
              </w:tcPr>
              <w:p w14:paraId="75A5BC00" w14:textId="77777777" w:rsidR="00D2464B" w:rsidRDefault="00D2464B">
                <w:pPr>
                  <w:rPr>
                    <w:rFonts w:cs="Arial"/>
                    <w:color w:val="000000" w:themeColor="text1"/>
                    <w:szCs w:val="20"/>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75A5BC01" w14:textId="77777777" w:rsidR="00D2464B" w:rsidRDefault="00D2464B">
                <w:pPr>
                  <w:rPr>
                    <w:rFonts w:cs="Arial"/>
                    <w:b/>
                    <w:color w:val="000000" w:themeColor="text1"/>
                    <w:szCs w:val="20"/>
                  </w:rPr>
                </w:pPr>
              </w:p>
            </w:tc>
            <w:tc>
              <w:tcPr>
                <w:tcW w:w="3258" w:type="dxa"/>
                <w:tcBorders>
                  <w:top w:val="nil"/>
                  <w:left w:val="single" w:sz="4" w:space="0" w:color="auto"/>
                  <w:bottom w:val="single" w:sz="4" w:space="0" w:color="auto"/>
                  <w:right w:val="single" w:sz="4" w:space="0" w:color="auto"/>
                </w:tcBorders>
                <w:hideMark/>
              </w:tcPr>
              <w:p w14:paraId="75A5BC02" w14:textId="31C28F9F" w:rsidR="00D2464B" w:rsidRDefault="00000000">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0"/>
                      <w14:checkedState w14:val="2612" w14:font="MS Gothic"/>
                      <w14:uncheckedState w14:val="2610" w14:font="MS Gothic"/>
                    </w14:checkbox>
                  </w:sdtPr>
                  <w:sdtContent>
                    <w:r w:rsidR="002F7818">
                      <w:rPr>
                        <w:rFonts w:ascii="MS Gothic" w:eastAsia="MS Gothic" w:hAnsi="MS Gothic" w:cs="Arial" w:hint="eastAsia"/>
                        <w:szCs w:val="20"/>
                      </w:rPr>
                      <w:t>☐</w:t>
                    </w:r>
                  </w:sdtContent>
                </w:sdt>
                <w:r w:rsidR="00D2464B">
                  <w:rPr>
                    <w:rFonts w:cs="Arial"/>
                    <w:szCs w:val="20"/>
                  </w:rPr>
                  <w:t xml:space="preserve">Other: </w:t>
                </w:r>
                <w:sdt>
                  <w:sdtPr>
                    <w:rPr>
                      <w:rFonts w:cs="Arial"/>
                      <w:szCs w:val="20"/>
                    </w:rPr>
                    <w:alias w:val="OthRmk"/>
                    <w:tag w:val="OthRmk"/>
                    <w:id w:val="-31570343"/>
                    <w:placeholder>
                      <w:docPart w:val="198DCD36A94347749D4981345043C024"/>
                    </w:placeholder>
                    <w:dataBinding w:prefixMappings="xmlns:ns0='CRS180' " w:xpath="/ns0:Fcrs180XMLNode[1]/ns0:OthRmk[1]" w:storeItemID="{AEAA7968-AA76-4AEA-864E-618A3CDCDA91}"/>
                    <w:text w:multiLine="1"/>
                  </w:sdtPr>
                  <w:sdtContent>
                    <w:r w:rsidR="002F7818">
                      <w:rPr>
                        <w:rFonts w:cs="Arial"/>
                        <w:szCs w:val="20"/>
                      </w:rPr>
                      <w:t xml:space="preserve">   </w:t>
                    </w:r>
                  </w:sdtContent>
                </w:sdt>
              </w:p>
            </w:tc>
          </w:tr>
        </w:tbl>
      </w:sdtContent>
    </w:sdt>
    <w:p w14:paraId="75A5BC04" w14:textId="77777777" w:rsidR="00D2464B" w:rsidRDefault="00D2464B" w:rsidP="00D2464B">
      <w:pPr>
        <w:rPr>
          <w:rFonts w:cs="Arial"/>
          <w:sz w:val="22"/>
        </w:rPr>
      </w:pPr>
    </w:p>
    <w:sdt>
      <w:sdtPr>
        <w:rPr>
          <w:rFonts w:cs="Times New Roman"/>
          <w:b w:val="0"/>
          <w:bCs w:val="0"/>
          <w:color w:val="auto"/>
          <w:szCs w:val="22"/>
        </w:rPr>
        <w:id w:val="-241410746"/>
        <w:lock w:val="contentLocked"/>
        <w:placeholder>
          <w:docPart w:val="DAC4A7138E4D40BE98F495ED7D968070"/>
        </w:placeholder>
        <w:group/>
      </w:sdt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75A5BC06"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05" w14:textId="77777777" w:rsidR="00D2464B" w:rsidRDefault="00D2464B">
                <w:pPr>
                  <w:pStyle w:val="SHead1"/>
                  <w:rPr>
                    <w:i/>
                    <w:noProof/>
                    <w:lang w:eastAsia="en-AU"/>
                  </w:rPr>
                </w:pPr>
                <w:r>
                  <w:t>Section C – Instructions to students</w:t>
                </w:r>
              </w:p>
            </w:tc>
          </w:tr>
          <w:tr w:rsidR="00D2464B" w14:paraId="75A5BC08"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07" w14:textId="77777777" w:rsidR="00D2464B" w:rsidRDefault="00D2464B">
                <w:pPr>
                  <w:spacing w:before="60" w:after="60"/>
                  <w:rPr>
                    <w:rFonts w:cs="Arial"/>
                    <w:b/>
                    <w:szCs w:val="20"/>
                  </w:rPr>
                </w:pPr>
                <w:r>
                  <w:rPr>
                    <w:rFonts w:cs="Arial"/>
                    <w:b/>
                    <w:szCs w:val="20"/>
                  </w:rPr>
                  <w:t>Task instructions:</w:t>
                </w:r>
              </w:p>
            </w:tc>
          </w:tr>
          <w:tr w:rsidR="00D2464B" w14:paraId="75A5BC1A"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sdt>
                <w:sdtPr>
                  <w:rPr>
                    <w:color w:val="000000" w:themeColor="text1"/>
                  </w:rPr>
                  <w:alias w:val="TaskInsZg_2r"/>
                  <w:tag w:val="TaskInsZg_2r"/>
                  <w:id w:val="1105548153"/>
                  <w:placeholder>
                    <w:docPart w:val="171789FABBCA4836829F0A311DB3FC46"/>
                  </w:placeholder>
                  <w15:dataBinding w:prefixMappings="xmlns:ns0='CRS180_7' " w:xpath="/ns0:Fcrs180_7XMLNode[1]/ns0:TaskInsZg[1]" w:storeItemID="{A857893F-BA1F-4824-92C9-9F78524F5D87}" w16sdtdh:storeItemChecksum="onmWVw=="/>
                </w:sdtPr>
                <w:sdtContent>
                  <w:p w14:paraId="60FA21D6" w14:textId="77777777" w:rsidR="002F7818" w:rsidRPr="00F000CC" w:rsidRDefault="002F7818" w:rsidP="0050366F">
                    <w:pPr>
                      <w:rPr>
                        <w:color w:val="000000" w:themeColor="text1"/>
                      </w:rPr>
                    </w:pPr>
                    <w:r w:rsidRPr="00F000CC">
                      <w:rPr>
                        <w:color w:val="000000" w:themeColor="text1"/>
                      </w:rPr>
                      <w:t>This assessment task requires learners to build a</w:t>
                    </w:r>
                    <w:r>
                      <w:rPr>
                        <w:color w:val="000000" w:themeColor="text1"/>
                      </w:rPr>
                      <w:t xml:space="preserve"> front-end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w:t>
                    </w:r>
                  </w:p>
                  <w:p w14:paraId="76F10A12" w14:textId="77777777" w:rsidR="002F7818" w:rsidRPr="00F000CC" w:rsidRDefault="002F7818" w:rsidP="0053641A">
                    <w:pPr>
                      <w:rPr>
                        <w:color w:val="000000" w:themeColor="text1"/>
                      </w:rPr>
                    </w:pPr>
                  </w:p>
                  <w:p w14:paraId="181C53FF" w14:textId="77777777" w:rsidR="002F7818" w:rsidRPr="00F000CC" w:rsidRDefault="002F7818" w:rsidP="0053641A">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11CF1011" w14:textId="77777777" w:rsidR="002F7818" w:rsidRPr="00F000CC" w:rsidRDefault="002F7818" w:rsidP="0053641A">
                    <w:pPr>
                      <w:rPr>
                        <w:color w:val="000000" w:themeColor="text1"/>
                      </w:rPr>
                    </w:pPr>
                  </w:p>
                  <w:p w14:paraId="4FA81904" w14:textId="77777777" w:rsidR="002F7818" w:rsidRPr="00F000CC" w:rsidRDefault="002F7818" w:rsidP="0053641A">
                    <w:pPr>
                      <w:rPr>
                        <w:color w:val="000000" w:themeColor="text1"/>
                      </w:rPr>
                    </w:pPr>
                    <w:r w:rsidRPr="00F000CC">
                      <w:rPr>
                        <w:color w:val="000000" w:themeColor="text1"/>
                      </w:rPr>
                      <w:t xml:space="preserve">Part 1 - </w:t>
                    </w:r>
                    <w:r>
                      <w:rPr>
                        <w:rFonts w:cs="Arial"/>
                        <w:szCs w:val="20"/>
                      </w:rPr>
                      <w:t>Research and Planning</w:t>
                    </w:r>
                  </w:p>
                  <w:p w14:paraId="7ED49B2C" w14:textId="77777777" w:rsidR="002F7818" w:rsidRPr="00F000CC" w:rsidRDefault="002F7818" w:rsidP="0053641A">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3D51D654" w14:textId="77777777" w:rsidR="002F7818" w:rsidRDefault="002F7818" w:rsidP="000B1090">
                    <w:pPr>
                      <w:rPr>
                        <w:color w:val="000000" w:themeColor="text1"/>
                      </w:rPr>
                    </w:pPr>
                    <w:r w:rsidRPr="00EE2401">
                      <w:rPr>
                        <w:color w:val="000000" w:themeColor="text1"/>
                      </w:rPr>
                      <w:t>You are required to correctly provide/answer all questions</w:t>
                    </w:r>
                    <w:r>
                      <w:rPr>
                        <w:color w:val="000000" w:themeColor="text1"/>
                      </w:rPr>
                      <w:t>/</w:t>
                    </w:r>
                    <w:r w:rsidRPr="00EE2401">
                      <w:rPr>
                        <w:color w:val="000000" w:themeColor="text1"/>
                      </w:rPr>
                      <w:t>tasks as per instructions</w:t>
                    </w:r>
                    <w:r>
                      <w:rPr>
                        <w:color w:val="000000" w:themeColor="text1"/>
                      </w:rPr>
                      <w:t xml:space="preserve"> and assessment criteria</w:t>
                    </w:r>
                    <w:r w:rsidRPr="00EE2401">
                      <w:rPr>
                        <w:color w:val="000000" w:themeColor="text1"/>
                      </w:rPr>
                      <w:t xml:space="preserve"> to a satisfactory level for each question/task of this assessment to be given a satisfactory result by the assessor. If this is not achieved on the first attempt, then an opportunity to resubmit is allowed.</w:t>
                    </w:r>
                  </w:p>
                  <w:p w14:paraId="07982B5C" w14:textId="77777777" w:rsidR="002F7818" w:rsidRPr="00F000CC" w:rsidRDefault="002F7818" w:rsidP="000B1090">
                    <w:pPr>
                      <w:rPr>
                        <w:color w:val="000000" w:themeColor="text1"/>
                      </w:rPr>
                    </w:pPr>
                  </w:p>
                  <w:p w14:paraId="6941DF9F" w14:textId="52579D0E" w:rsidR="002F7818" w:rsidRDefault="002F7818">
                    <w:r w:rsidRPr="00F000CC">
                      <w:rPr>
                        <w:color w:val="000000" w:themeColor="text1"/>
                      </w:rPr>
                      <w:t>REFER TO SUPPORTING DOCUMENTS FOR DETAILED INSTRUCTIONS</w:t>
                    </w:r>
                  </w:p>
                </w:sdtContent>
              </w:sdt>
              <w:p w14:paraId="75A5BC19" w14:textId="2A6DD380" w:rsidR="00D2464B" w:rsidRDefault="00000000"/>
            </w:tc>
          </w:tr>
        </w:tbl>
      </w:sdtContent>
    </w:sdt>
    <w:p w14:paraId="75A5BC1B" w14:textId="77777777" w:rsidR="00D2464B" w:rsidRDefault="00D2464B" w:rsidP="00D2464B">
      <w:pPr>
        <w:rPr>
          <w:rFonts w:cs="Arial"/>
          <w:sz w:val="22"/>
        </w:rPr>
      </w:pPr>
    </w:p>
    <w:sdt>
      <w:sdtPr>
        <w:rPr>
          <w:rFonts w:cs="Times New Roman"/>
          <w:b w:val="0"/>
          <w:bCs w:val="0"/>
          <w:color w:val="auto"/>
          <w:szCs w:val="22"/>
        </w:rPr>
        <w:id w:val="-1339147567"/>
        <w:lock w:val="contentLocked"/>
        <w:placeholder>
          <w:docPart w:val="DAC4A7138E4D40BE98F495ED7D968070"/>
        </w:placeholder>
        <w:group/>
      </w:sdtPr>
      <w:sdtEndPr>
        <w:rPr>
          <w:rFonts w:eastAsia="Times New Roman"/>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75A5BC1D"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1C" w14:textId="77777777" w:rsidR="00D2464B" w:rsidRDefault="00D2464B">
                <w:pPr>
                  <w:pStyle w:val="SHead1"/>
                  <w:rPr>
                    <w:noProof/>
                    <w:sz w:val="18"/>
                    <w:szCs w:val="18"/>
                    <w:lang w:eastAsia="en-AU"/>
                  </w:rPr>
                </w:pPr>
                <w:r>
                  <w:t xml:space="preserve">Section D – Conditions for assessment </w:t>
                </w:r>
              </w:p>
            </w:tc>
          </w:tr>
          <w:tr w:rsidR="00D2464B" w14:paraId="75A5BC31"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1E" w14:textId="77777777" w:rsidR="00D2464B" w:rsidRDefault="00D2464B">
                <w:pPr>
                  <w:spacing w:before="60" w:after="60"/>
                  <w:rPr>
                    <w:rFonts w:cs="Arial"/>
                    <w:b/>
                    <w:szCs w:val="20"/>
                  </w:rPr>
                </w:pPr>
                <w:r>
                  <w:rPr>
                    <w:rFonts w:cs="Arial"/>
                    <w:b/>
                    <w:szCs w:val="20"/>
                  </w:rPr>
                  <w:t xml:space="preserve">Conditions: </w:t>
                </w:r>
              </w:p>
              <w:p w14:paraId="75A5BC1F"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sdt>
                <w:sdtPr>
                  <w:alias w:val="AssesCZg_2r"/>
                  <w:tag w:val="AssessCZg_2r"/>
                  <w:id w:val="-1460487199"/>
                  <w:placeholder>
                    <w:docPart w:val="0864842BDC9841B4A59BD528EB17B3D3"/>
                  </w:placeholder>
                  <w15:dataBinding w:prefixMappings="xmlns:ns0='CRS180_7' " w:xpath="/ns0:Fcrs180_7XMLNode[1]/ns0:ACondZg[1]" w:storeItemID="{A857893F-BA1F-4824-92C9-9F78524F5D87}" w16sdtdh:storeItemChecksum="onmWVw=="/>
                </w:sdtPr>
                <w:sdtEndPr>
                  <w:rPr>
                    <w:rFonts w:cs="Arial"/>
                    <w:szCs w:val="20"/>
                  </w:rPr>
                </w:sdtEndPr>
                <w:sdtContent>
                  <w:p w14:paraId="364A5F34" w14:textId="77777777" w:rsidR="002F7818" w:rsidRDefault="002F7818" w:rsidP="00067DFC">
                    <w:pPr>
                      <w:spacing w:before="60" w:after="60"/>
                    </w:pPr>
                    <w:r>
                      <w:t>-    This assessment is to be completed individually.</w:t>
                    </w:r>
                  </w:p>
                  <w:p w14:paraId="5E3330CB" w14:textId="77777777" w:rsidR="002F7818" w:rsidRDefault="002F7818" w:rsidP="00067DFC">
                    <w:pPr>
                      <w:spacing w:before="60" w:after="60"/>
                    </w:pPr>
                    <w:r>
                      <w:t>-    You must meet all criteria listed in the marking guide to be marked satisfactory in this task.</w:t>
                    </w:r>
                  </w:p>
                  <w:p w14:paraId="6CE3D2F4" w14:textId="77777777" w:rsidR="002F7818" w:rsidRDefault="002F7818" w:rsidP="00067DFC">
                    <w:pPr>
                      <w:spacing w:before="60" w:after="60"/>
                    </w:pPr>
                    <w:r>
                      <w:t>-    You may resubmit this task if not successful within the enrolment period as per Holmesglen conducting</w:t>
                    </w:r>
                  </w:p>
                  <w:p w14:paraId="7B20DA77" w14:textId="77777777" w:rsidR="002F7818" w:rsidRDefault="002F7818" w:rsidP="00067DFC">
                    <w:pPr>
                      <w:spacing w:before="60" w:after="60"/>
                    </w:pPr>
                    <w:r>
                      <w:t xml:space="preserve">     assessment procedure.</w:t>
                    </w:r>
                  </w:p>
                  <w:p w14:paraId="366A02F0" w14:textId="77777777" w:rsidR="002F7818" w:rsidRDefault="002F7818" w:rsidP="00067DFC">
                    <w:pPr>
                      <w:spacing w:before="60" w:after="60"/>
                    </w:pPr>
                    <w:r>
                      <w:t xml:space="preserve">-  You will have the opportunity to resubmit if any part of the assessment is deemed unsatisfactory (one </w:t>
                    </w:r>
                    <w:proofErr w:type="gramStart"/>
                    <w:r>
                      <w:t>resubmit</w:t>
                    </w:r>
                    <w:proofErr w:type="gramEnd"/>
                    <w:r>
                      <w:t xml:space="preserve"> allowed per task).</w:t>
                    </w:r>
                  </w:p>
                  <w:p w14:paraId="1BFF86D5" w14:textId="77777777" w:rsidR="002F7818" w:rsidRDefault="002F7818" w:rsidP="00067DFC">
                    <w:pPr>
                      <w:spacing w:before="60" w:after="60"/>
                    </w:pPr>
                    <w:r>
                      <w:t>-    The learner may use the internet for research.</w:t>
                    </w:r>
                  </w:p>
                  <w:p w14:paraId="34E46475" w14:textId="77777777" w:rsidR="002F7818" w:rsidRDefault="002F7818" w:rsidP="00067DFC">
                    <w:pPr>
                      <w:spacing w:before="60" w:after="60"/>
                    </w:pPr>
                    <w:r>
                      <w:t>-    You are expected to dedicate time to developing this assessment task both in and out of the classroom.</w:t>
                    </w:r>
                  </w:p>
                  <w:p w14:paraId="38EEB67E" w14:textId="77777777" w:rsidR="002F7818" w:rsidRDefault="002F7818" w:rsidP="00067DFC">
                    <w:pPr>
                      <w:spacing w:before="60" w:after="60"/>
                    </w:pPr>
                    <w:r>
                      <w:t>-    Development tools should include but are not limited to: Visual Studio Code, Chrome or Fire Fox</w:t>
                    </w:r>
                  </w:p>
                  <w:p w14:paraId="38DBDF62" w14:textId="77777777" w:rsidR="002F7818" w:rsidRDefault="002F7818" w:rsidP="00067DFC">
                    <w:pPr>
                      <w:spacing w:before="60" w:after="60"/>
                    </w:pPr>
                    <w:r>
                      <w:t xml:space="preserve">    (You have access to these tools in labs or they can be downloaded).</w:t>
                    </w:r>
                  </w:p>
                  <w:p w14:paraId="661583BF" w14:textId="77777777" w:rsidR="002F7818" w:rsidRDefault="002F7818" w:rsidP="00067DFC">
                    <w:pPr>
                      <w:spacing w:before="60" w:after="60"/>
                    </w:pPr>
                    <w:r>
                      <w:t>-    You must submit; All required working files, documentation and any other assets that you feel may be required in a zipped file.</w:t>
                    </w:r>
                  </w:p>
                  <w:p w14:paraId="626C2BB9" w14:textId="77777777" w:rsidR="002F7818" w:rsidRDefault="002F7818" w:rsidP="00067DFC">
                    <w:pPr>
                      <w:spacing w:before="60" w:after="60"/>
                    </w:pPr>
                    <w:r>
                      <w:t xml:space="preserve">-    This Assessment task must be uploaded to Brightspace along with a complete and signed coversheet. </w:t>
                    </w:r>
                  </w:p>
                  <w:p w14:paraId="6AD64347" w14:textId="77777777" w:rsidR="002F7818" w:rsidRDefault="002F7818" w:rsidP="00067DFC">
                    <w:pPr>
                      <w:spacing w:before="60" w:after="60"/>
                    </w:pPr>
                    <w:r>
                      <w:t xml:space="preserve">-    This is an individual task. However, you are required to get information, feedback and ideas from your assessor, peers and industry to help complete the assessment planning guide. </w:t>
                    </w:r>
                  </w:p>
                  <w:p w14:paraId="38DFEA49" w14:textId="77777777" w:rsidR="002F7818" w:rsidRDefault="002F7818" w:rsidP="00067DFC">
                    <w:pPr>
                      <w:spacing w:before="60" w:after="60"/>
                    </w:pPr>
                    <w:r>
                      <w:t>-    It is expected all documents will be completed and submitted electronically but if this is not possible, make alternative arrangements for submitting the documents with your assessor.</w:t>
                    </w:r>
                  </w:p>
                  <w:p w14:paraId="012BD727" w14:textId="77777777" w:rsidR="002F7818" w:rsidRDefault="002F7818" w:rsidP="00067DFC">
                    <w:pPr>
                      <w:spacing w:before="60" w:after="60"/>
                    </w:pPr>
                    <w:r>
                      <w:t>-  You can appeal an assessment decision according to the Holmesglen Assessment Complaints and Appeals Procedure.</w:t>
                    </w:r>
                  </w:p>
                  <w:p w14:paraId="291F1B98" w14:textId="09E9A479" w:rsidR="002F7818" w:rsidRDefault="002F7818">
                    <w:r>
                      <w:t>- If you feel you require special allowance or adjustment to this task, please discuss with your assessor within one week of commencing this assessment.</w:t>
                    </w:r>
                  </w:p>
                </w:sdtContent>
              </w:sdt>
              <w:p w14:paraId="75A5BC30" w14:textId="29725D2D" w:rsidR="00C14803" w:rsidRDefault="00C14803">
                <w:pPr>
                  <w:spacing w:before="60" w:after="60"/>
                  <w:rPr>
                    <w:rFonts w:cs="Arial"/>
                    <w:szCs w:val="20"/>
                  </w:rPr>
                </w:pPr>
              </w:p>
            </w:tc>
          </w:tr>
          <w:tr w:rsidR="00D2464B" w14:paraId="75A5BC34"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2" w14:textId="77777777" w:rsidR="00D2464B" w:rsidRDefault="00D2464B">
                <w:pPr>
                  <w:spacing w:before="60" w:after="60"/>
                  <w:rPr>
                    <w:rFonts w:cs="Arial"/>
                    <w:b/>
                    <w:bCs/>
                    <w:szCs w:val="16"/>
                  </w:rPr>
                </w:pPr>
                <w:r>
                  <w:rPr>
                    <w:rFonts w:cs="Arial"/>
                    <w:b/>
                    <w:bCs/>
                    <w:szCs w:val="16"/>
                  </w:rPr>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3"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75A5BC44"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szCs w:val="16"/>
                  </w:rPr>
                  <w:alias w:val="StuResZg_2r"/>
                  <w:tag w:val="StuResZg_2r"/>
                  <w:id w:val="2032135247"/>
                  <w:placeholder>
                    <w:docPart w:val="DB1B424FF0FB4D74898D6311CC0C57CD"/>
                  </w:placeholder>
                  <w15:dataBinding w:prefixMappings="xmlns:ns0='CRS180_7' " w:xpath="/ns0:Fcrs180_7XMLNode[1]/ns0:StuResosZg[1]" w:storeItemID="{A857893F-BA1F-4824-92C9-9F78524F5D87}" w16sdtdh:storeItemChecksum="onmWVw=="/>
                </w:sdtPr>
                <w:sdtContent>
                  <w:sdt>
                    <w:sdtPr>
                      <w:rPr>
                        <w:rFonts w:eastAsia="Times New Roman" w:cs="Arial"/>
                        <w:szCs w:val="20"/>
                      </w:rPr>
                      <w:alias w:val="RTOResZg_2r"/>
                      <w:tag w:val="RTOResZg_2r"/>
                      <w:id w:val="738675368"/>
                      <w:placeholder>
                        <w:docPart w:val="68DE7F2E559C4EE0B18D2551B51195FE"/>
                      </w:placeholder>
                      <w15:dataBinding w:prefixMappings="xmlns:ns0='CRS180_7' " w:xpath="/ns0:Fcrs180_7XMLNode[1]/ns0:RTOResosZg[1]" w:storeItemID="{A857893F-BA1F-4824-92C9-9F78524F5D87}" w16sdtdh:storeItemChecksum="onmWVw=="/>
                    </w:sdtPr>
                    <w:sdtContent>
                      <w:p w14:paraId="301087E8" w14:textId="77777777" w:rsidR="002F7818" w:rsidRPr="00790918" w:rsidRDefault="002F7818" w:rsidP="00453E25">
                        <w:pPr>
                          <w:spacing w:before="60" w:after="60"/>
                          <w:rPr>
                            <w:rFonts w:eastAsia="Times New Roman" w:cs="Arial"/>
                            <w:szCs w:val="20"/>
                          </w:rPr>
                        </w:pPr>
                        <w:r w:rsidRPr="00790918">
                          <w:rPr>
                            <w:rFonts w:eastAsia="Times New Roman" w:cs="Arial"/>
                            <w:szCs w:val="20"/>
                          </w:rPr>
                          <w:t xml:space="preserve">Student attending LIVE remote sessions must have access to: </w:t>
                        </w:r>
                      </w:p>
                      <w:p w14:paraId="053A8D53" w14:textId="77777777" w:rsidR="002F7818" w:rsidRPr="00917D03" w:rsidRDefault="002F7818" w:rsidP="00140964">
                        <w:pPr>
                          <w:rPr>
                            <w:rFonts w:eastAsia="Times New Roman"/>
                            <w:szCs w:val="20"/>
                          </w:rPr>
                        </w:pPr>
                        <w:r w:rsidRPr="00917D03">
                          <w:rPr>
                            <w:rFonts w:eastAsia="Times New Roman"/>
                            <w:szCs w:val="20"/>
                          </w:rPr>
                          <w:t xml:space="preserve">A Mac or PC/laptop with the following minimum specification: </w:t>
                        </w:r>
                        <w:r w:rsidRPr="00917D03">
                          <w:rPr>
                            <w:rFonts w:eastAsia="Times New Roman"/>
                            <w:szCs w:val="20"/>
                          </w:rPr>
                          <w:br/>
                          <w:t xml:space="preserve">Quad Core CPU </w:t>
                        </w:r>
                        <w:r w:rsidRPr="00917D03">
                          <w:rPr>
                            <w:rFonts w:eastAsia="Times New Roman"/>
                            <w:szCs w:val="20"/>
                          </w:rPr>
                          <w:br/>
                          <w:t xml:space="preserve">•       8GB of RAM </w:t>
                        </w:r>
                        <w:r w:rsidRPr="00917D03">
                          <w:rPr>
                            <w:rFonts w:eastAsia="Times New Roman"/>
                            <w:szCs w:val="20"/>
                          </w:rPr>
                          <w:br/>
                          <w:t>•       CPU with minimum 2GHz processor or faster</w:t>
                        </w:r>
                        <w:r w:rsidRPr="00917D03">
                          <w:rPr>
                            <w:rFonts w:eastAsia="Times New Roman"/>
                            <w:szCs w:val="20"/>
                          </w:rPr>
                          <w:br/>
                          <w:t>•       200GB of Storage</w:t>
                        </w:r>
                        <w:r w:rsidRPr="00917D03">
                          <w:rPr>
                            <w:rFonts w:eastAsia="Times New Roman"/>
                            <w:szCs w:val="20"/>
                          </w:rPr>
                          <w:br/>
                          <w:t>Monitor 24" (PC only, dual monitor optional but preferred)</w:t>
                        </w:r>
                        <w:r w:rsidRPr="00917D03">
                          <w:rPr>
                            <w:rFonts w:eastAsia="Times New Roman"/>
                            <w:szCs w:val="20"/>
                          </w:rPr>
                          <w:br/>
                          <w:t>Access to internet connection (ADSL or cable connection desirable)</w:t>
                        </w:r>
                        <w:r w:rsidRPr="00917D03">
                          <w:rPr>
                            <w:rFonts w:eastAsia="Times New Roman"/>
                            <w:szCs w:val="20"/>
                          </w:rPr>
                          <w:br/>
                        </w:r>
                        <w:r w:rsidRPr="00917D03">
                          <w:rPr>
                            <w:rFonts w:eastAsia="Times New Roman"/>
                            <w:szCs w:val="20"/>
                          </w:rPr>
                          <w:br/>
                          <w:t>Applications:</w:t>
                        </w:r>
                        <w:r w:rsidRPr="00917D03">
                          <w:rPr>
                            <w:rFonts w:eastAsia="Times New Roman"/>
                            <w:szCs w:val="20"/>
                          </w:rPr>
                          <w:br/>
                          <w:t xml:space="preserve">•  </w:t>
                        </w:r>
                        <w:r w:rsidRPr="00917D03">
                          <w:rPr>
                            <w:rFonts w:eastAsia="Times New Roman"/>
                            <w:szCs w:val="20"/>
                          </w:rPr>
                          <w:tab/>
                          <w:t>WebEx - free to download</w:t>
                        </w:r>
                        <w:r w:rsidRPr="00917D03">
                          <w:rPr>
                            <w:rFonts w:eastAsia="Times New Roman"/>
                            <w:szCs w:val="20"/>
                          </w:rPr>
                          <w:br/>
                          <w:t>•</w:t>
                        </w:r>
                        <w:r w:rsidRPr="00917D03">
                          <w:rPr>
                            <w:rFonts w:eastAsia="Times New Roman"/>
                            <w:szCs w:val="20"/>
                          </w:rPr>
                          <w:tab/>
                          <w:t>Headphone with microphone</w:t>
                        </w:r>
                        <w:r w:rsidRPr="00917D03">
                          <w:rPr>
                            <w:rFonts w:eastAsia="Times New Roman"/>
                            <w:szCs w:val="20"/>
                          </w:rPr>
                          <w:br/>
                          <w:t>•</w:t>
                        </w:r>
                        <w:r w:rsidRPr="00917D03">
                          <w:rPr>
                            <w:rFonts w:eastAsia="Times New Roman"/>
                            <w:szCs w:val="20"/>
                          </w:rPr>
                          <w:tab/>
                          <w:t>Webcam (optional)</w:t>
                        </w:r>
                        <w:r w:rsidRPr="00917D03">
                          <w:rPr>
                            <w:rFonts w:eastAsia="Times New Roman"/>
                            <w:szCs w:val="20"/>
                          </w:rPr>
                          <w:br/>
                          <w:t>•</w:t>
                        </w:r>
                        <w:r w:rsidRPr="00917D03">
                          <w:rPr>
                            <w:rFonts w:eastAsia="Times New Roman"/>
                            <w:szCs w:val="20"/>
                          </w:rPr>
                          <w:tab/>
                          <w:t xml:space="preserve">Microsoft Word - access through Holmesglen MyHorizon </w:t>
                        </w:r>
                      </w:p>
                      <w:p w14:paraId="324C6BEA" w14:textId="77777777" w:rsidR="002F7818" w:rsidRDefault="002F7818" w:rsidP="00140964">
                        <w:pPr>
                          <w:rPr>
                            <w:szCs w:val="20"/>
                          </w:rPr>
                        </w:pPr>
                        <w:r w:rsidRPr="00917D03">
                          <w:rPr>
                            <w:rFonts w:eastAsia="Times New Roman"/>
                            <w:szCs w:val="20"/>
                          </w:rPr>
                          <w:t>•</w:t>
                        </w:r>
                        <w:r w:rsidRPr="00917D03">
                          <w:rPr>
                            <w:rFonts w:eastAsia="Times New Roman"/>
                            <w:szCs w:val="20"/>
                          </w:rPr>
                          <w:tab/>
                        </w:r>
                        <w:r w:rsidRPr="00917D03">
                          <w:rPr>
                            <w:szCs w:val="20"/>
                          </w:rPr>
                          <w:t xml:space="preserve">Code Editor </w:t>
                        </w:r>
                        <w:proofErr w:type="gramStart"/>
                        <w:r>
                          <w:rPr>
                            <w:szCs w:val="20"/>
                          </w:rPr>
                          <w:t>i.e.</w:t>
                        </w:r>
                        <w:proofErr w:type="gramEnd"/>
                        <w:r>
                          <w:rPr>
                            <w:szCs w:val="20"/>
                          </w:rPr>
                          <w:t xml:space="preserve"> </w:t>
                        </w:r>
                        <w:r w:rsidRPr="00917D03">
                          <w:rPr>
                            <w:szCs w:val="20"/>
                          </w:rPr>
                          <w:t>Visual Studio – free to download</w:t>
                        </w:r>
                      </w:p>
                      <w:p w14:paraId="38D4C3C7" w14:textId="77777777" w:rsidR="002F7818" w:rsidRDefault="002F7818" w:rsidP="00140964">
                        <w:pPr>
                          <w:rPr>
                            <w:szCs w:val="20"/>
                          </w:rPr>
                        </w:pPr>
                        <w:r w:rsidRPr="00917D03">
                          <w:rPr>
                            <w:rFonts w:eastAsia="Times New Roman"/>
                            <w:szCs w:val="20"/>
                          </w:rPr>
                          <w:t>•</w:t>
                        </w:r>
                        <w:r w:rsidRPr="00917D03">
                          <w:rPr>
                            <w:rFonts w:eastAsia="Times New Roman"/>
                            <w:szCs w:val="20"/>
                          </w:rPr>
                          <w:tab/>
                        </w:r>
                        <w:r>
                          <w:rPr>
                            <w:szCs w:val="20"/>
                          </w:rPr>
                          <w:t>Figma</w:t>
                        </w:r>
                        <w:r w:rsidRPr="00917D03">
                          <w:rPr>
                            <w:szCs w:val="20"/>
                          </w:rPr>
                          <w:t xml:space="preserve"> – free to download</w:t>
                        </w:r>
                      </w:p>
                      <w:p w14:paraId="556785FA" w14:textId="77777777" w:rsidR="002F7818" w:rsidRPr="00917D03" w:rsidRDefault="002F7818" w:rsidP="00140964">
                        <w:pPr>
                          <w:rPr>
                            <w:szCs w:val="20"/>
                          </w:rPr>
                        </w:pPr>
                        <w:r w:rsidRPr="00917D03">
                          <w:rPr>
                            <w:rFonts w:eastAsia="Times New Roman"/>
                            <w:szCs w:val="20"/>
                          </w:rPr>
                          <w:t>•</w:t>
                        </w:r>
                        <w:r w:rsidRPr="00917D03">
                          <w:rPr>
                            <w:rFonts w:eastAsia="Times New Roman"/>
                            <w:szCs w:val="20"/>
                          </w:rPr>
                          <w:tab/>
                        </w:r>
                        <w:r>
                          <w:rPr>
                            <w:szCs w:val="20"/>
                          </w:rPr>
                          <w:t>GitHub – free to download</w:t>
                        </w:r>
                      </w:p>
                      <w:p w14:paraId="7F8BBC1B" w14:textId="77777777" w:rsidR="002F7818" w:rsidRDefault="002F7818" w:rsidP="00140964">
                        <w:pPr>
                          <w:rPr>
                            <w:szCs w:val="20"/>
                          </w:rPr>
                        </w:pPr>
                        <w:r w:rsidRPr="00917D03">
                          <w:rPr>
                            <w:rFonts w:eastAsia="Times New Roman"/>
                            <w:szCs w:val="20"/>
                          </w:rPr>
                          <w:t>•</w:t>
                        </w:r>
                        <w:r w:rsidRPr="00917D03">
                          <w:rPr>
                            <w:rFonts w:eastAsia="Times New Roman"/>
                            <w:szCs w:val="20"/>
                          </w:rPr>
                          <w:tab/>
                        </w:r>
                        <w:r>
                          <w:rPr>
                            <w:szCs w:val="20"/>
                          </w:rPr>
                          <w:t>Bootstrap</w:t>
                        </w:r>
                        <w:r w:rsidRPr="00917D03">
                          <w:rPr>
                            <w:szCs w:val="20"/>
                          </w:rPr>
                          <w:t xml:space="preserve"> – free to download</w:t>
                        </w:r>
                      </w:p>
                      <w:p w14:paraId="2EBC546A" w14:textId="77777777" w:rsidR="002F7818" w:rsidRPr="00917D03" w:rsidRDefault="002F7818" w:rsidP="00140964">
                        <w:pPr>
                          <w:rPr>
                            <w:rFonts w:eastAsia="Times New Roman"/>
                            <w:szCs w:val="20"/>
                          </w:rPr>
                        </w:pPr>
                        <w:r w:rsidRPr="00917D03">
                          <w:rPr>
                            <w:rFonts w:eastAsia="Times New Roman"/>
                            <w:szCs w:val="20"/>
                          </w:rPr>
                          <w:t xml:space="preserve">•  </w:t>
                        </w:r>
                        <w:r w:rsidRPr="00917D03">
                          <w:rPr>
                            <w:rFonts w:eastAsia="Times New Roman"/>
                            <w:szCs w:val="20"/>
                          </w:rPr>
                          <w:tab/>
                          <w:t>7Zip or an equivalent compression utility - free to download</w:t>
                        </w:r>
                        <w:r w:rsidRPr="00917D03">
                          <w:rPr>
                            <w:rFonts w:eastAsia="Times New Roman"/>
                            <w:szCs w:val="20"/>
                          </w:rPr>
                          <w:br/>
                          <w:t xml:space="preserve">•   </w:t>
                        </w:r>
                        <w:r w:rsidRPr="00917D03">
                          <w:rPr>
                            <w:rFonts w:eastAsia="Times New Roman"/>
                            <w:szCs w:val="20"/>
                          </w:rPr>
                          <w:tab/>
                          <w:t>Google Chrome – recommended web browser – free to download</w:t>
                        </w:r>
                        <w:r w:rsidRPr="00917D03">
                          <w:rPr>
                            <w:rFonts w:eastAsia="Times New Roman"/>
                            <w:szCs w:val="20"/>
                          </w:rPr>
                          <w:br/>
                          <w:t xml:space="preserve">•  </w:t>
                        </w:r>
                        <w:r w:rsidRPr="00917D03">
                          <w:rPr>
                            <w:rFonts w:eastAsia="Times New Roman"/>
                            <w:szCs w:val="20"/>
                          </w:rPr>
                          <w:tab/>
                          <w:t>OneDrive or google drive/</w:t>
                        </w:r>
                        <w:proofErr w:type="spellStart"/>
                        <w:r w:rsidRPr="00917D03">
                          <w:rPr>
                            <w:rFonts w:eastAsia="Times New Roman"/>
                            <w:szCs w:val="20"/>
                          </w:rPr>
                          <w:t>dropbox</w:t>
                        </w:r>
                        <w:proofErr w:type="spellEnd"/>
                        <w:r w:rsidRPr="00917D03">
                          <w:rPr>
                            <w:rFonts w:eastAsia="Times New Roman"/>
                            <w:szCs w:val="20"/>
                          </w:rPr>
                          <w:t xml:space="preserve"> account for storage – free to download</w:t>
                        </w:r>
                      </w:p>
                      <w:p w14:paraId="09FF430C" w14:textId="77777777" w:rsidR="002F7818" w:rsidRDefault="00000000" w:rsidP="00B17CF1">
                        <w:pPr>
                          <w:spacing w:before="60" w:after="60"/>
                          <w:rPr>
                            <w:rFonts w:eastAsia="Times New Roman" w:cs="Arial"/>
                            <w:szCs w:val="20"/>
                          </w:rPr>
                        </w:pPr>
                      </w:p>
                    </w:sdtContent>
                  </w:sdt>
                  <w:p w14:paraId="7D88B85F" w14:textId="20BBE35A" w:rsidR="002F7818" w:rsidRDefault="00000000"/>
                </w:sdtContent>
              </w:sdt>
              <w:p w14:paraId="75A5BC39" w14:textId="01161F5C" w:rsidR="00D2464B" w:rsidRDefault="00D2464B">
                <w:pPr>
                  <w:spacing w:before="60" w:after="60"/>
                  <w:rPr>
                    <w:rFonts w:cs="Arial"/>
                    <w:bCs/>
                    <w:color w:val="000000" w:themeColor="text1"/>
                    <w:szCs w:val="16"/>
                  </w:rPr>
                </w:pPr>
              </w:p>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eastAsia="Times New Roman" w:cs="Arial"/>
                    <w:szCs w:val="20"/>
                  </w:rPr>
                  <w:alias w:val="RTOResZg_2r"/>
                  <w:tag w:val="RTOResZg_2r"/>
                  <w:id w:val="361178867"/>
                  <w:placeholder>
                    <w:docPart w:val="1672D5E0B6284ECC94B25E0A820436F9"/>
                  </w:placeholder>
                  <w15:dataBinding w:prefixMappings="xmlns:ns0='CRS180_7' " w:xpath="/ns0:Fcrs180_7XMLNode[1]/ns0:RTOResosZg[1]" w:storeItemID="{A857893F-BA1F-4824-92C9-9F78524F5D87}" w16sdtdh:storeItemChecksum="onmWVw=="/>
                </w:sdtPr>
                <w:sdtContent>
                  <w:p w14:paraId="13E7BDA8" w14:textId="77777777" w:rsidR="00BE43B8" w:rsidRPr="00BE43B8" w:rsidRDefault="00BE43B8" w:rsidP="00BE43B8">
                    <w:pPr>
                      <w:rPr>
                        <w:rFonts w:eastAsia="Times New Roman"/>
                        <w:szCs w:val="20"/>
                      </w:rPr>
                    </w:pPr>
                    <w:r w:rsidRPr="00BE43B8">
                      <w:rPr>
                        <w:rFonts w:eastAsia="Times New Roman"/>
                        <w:szCs w:val="20"/>
                      </w:rPr>
                      <w:t xml:space="preserve">Holmesglen Moorabbin CAIT computer classrooms: </w:t>
                    </w:r>
                  </w:p>
                  <w:p w14:paraId="3C639891" w14:textId="77777777" w:rsidR="00BE43B8" w:rsidRPr="00BE43B8" w:rsidRDefault="00BE43B8" w:rsidP="00BE43B8">
                    <w:pPr>
                      <w:rPr>
                        <w:rFonts w:eastAsia="Times New Roman"/>
                        <w:szCs w:val="20"/>
                      </w:rPr>
                    </w:pPr>
                    <w:r w:rsidRPr="00BE43B8">
                      <w:rPr>
                        <w:rFonts w:eastAsia="Times New Roman"/>
                        <w:szCs w:val="20"/>
                      </w:rPr>
                      <w:t>data projector, whiteboard, computer with double screens, mobile Cisco Spark Board, Conference camera</w:t>
                    </w:r>
                  </w:p>
                  <w:p w14:paraId="53E0D7E7" w14:textId="77777777" w:rsidR="00BE43B8" w:rsidRPr="00BE43B8" w:rsidRDefault="00BE43B8" w:rsidP="00BE43B8">
                    <w:pPr>
                      <w:rPr>
                        <w:rFonts w:eastAsia="Times New Roman"/>
                        <w:szCs w:val="20"/>
                      </w:rPr>
                    </w:pPr>
                    <w:r w:rsidRPr="00BE43B8">
                      <w:rPr>
                        <w:rFonts w:eastAsia="Times New Roman"/>
                        <w:szCs w:val="20"/>
                      </w:rPr>
                      <w:t>HP Z1 Entry Tower G5</w:t>
                    </w:r>
                  </w:p>
                  <w:p w14:paraId="73C7A1F7" w14:textId="77777777" w:rsidR="00BE43B8" w:rsidRPr="00BE43B8" w:rsidRDefault="00BE43B8" w:rsidP="00BE43B8">
                    <w:pPr>
                      <w:rPr>
                        <w:rFonts w:eastAsia="Times New Roman"/>
                        <w:szCs w:val="20"/>
                      </w:rPr>
                    </w:pPr>
                    <w:r w:rsidRPr="00BE43B8">
                      <w:rPr>
                        <w:rFonts w:eastAsia="Times New Roman"/>
                        <w:szCs w:val="20"/>
                      </w:rPr>
                      <w:t>•       Dual Displays 24” HP Monitor</w:t>
                    </w:r>
                  </w:p>
                  <w:p w14:paraId="4C9D73E5" w14:textId="77777777" w:rsidR="00BE43B8" w:rsidRPr="00BE43B8" w:rsidRDefault="00BE43B8" w:rsidP="00BE43B8">
                    <w:pPr>
                      <w:rPr>
                        <w:rFonts w:eastAsia="Times New Roman"/>
                        <w:szCs w:val="20"/>
                      </w:rPr>
                    </w:pPr>
                    <w:r w:rsidRPr="00BE43B8">
                      <w:rPr>
                        <w:rFonts w:eastAsia="Times New Roman"/>
                        <w:szCs w:val="20"/>
                      </w:rPr>
                      <w:t>•       CPU: Intel Core i7-9700K @ 4GHz</w:t>
                    </w:r>
                  </w:p>
                  <w:p w14:paraId="4F73F913" w14:textId="77777777" w:rsidR="00BE43B8" w:rsidRPr="00BE43B8" w:rsidRDefault="00BE43B8" w:rsidP="00BE43B8">
                    <w:pPr>
                      <w:rPr>
                        <w:rFonts w:eastAsia="Times New Roman"/>
                        <w:szCs w:val="20"/>
                      </w:rPr>
                    </w:pPr>
                    <w:r w:rsidRPr="00BE43B8">
                      <w:rPr>
                        <w:rFonts w:eastAsia="Times New Roman"/>
                        <w:szCs w:val="20"/>
                      </w:rPr>
                      <w:t>•       Motherboard: 8591</w:t>
                    </w:r>
                  </w:p>
                  <w:p w14:paraId="2F27226C" w14:textId="77777777" w:rsidR="00BE43B8" w:rsidRPr="00BE43B8" w:rsidRDefault="00BE43B8" w:rsidP="00BE43B8">
                    <w:pPr>
                      <w:rPr>
                        <w:rFonts w:eastAsia="Times New Roman"/>
                        <w:szCs w:val="20"/>
                      </w:rPr>
                    </w:pPr>
                    <w:r w:rsidRPr="00BE43B8">
                      <w:rPr>
                        <w:rFonts w:eastAsia="Times New Roman"/>
                        <w:szCs w:val="20"/>
                      </w:rPr>
                      <w:t>•       RAM 32GB</w:t>
                    </w:r>
                  </w:p>
                  <w:p w14:paraId="0B605EE2" w14:textId="77777777" w:rsidR="00BE43B8" w:rsidRPr="00BE43B8" w:rsidRDefault="00BE43B8" w:rsidP="00BE43B8">
                    <w:pPr>
                      <w:rPr>
                        <w:rFonts w:eastAsia="Times New Roman"/>
                        <w:szCs w:val="20"/>
                      </w:rPr>
                    </w:pPr>
                    <w:r w:rsidRPr="00BE43B8">
                      <w:rPr>
                        <w:rFonts w:eastAsia="Times New Roman"/>
                        <w:szCs w:val="20"/>
                      </w:rPr>
                      <w:t>•       1TB SSD</w:t>
                    </w:r>
                  </w:p>
                  <w:p w14:paraId="0B24A8D2" w14:textId="77777777" w:rsidR="00BE43B8" w:rsidRPr="00BE43B8" w:rsidRDefault="00BE43B8" w:rsidP="00BE43B8">
                    <w:pPr>
                      <w:rPr>
                        <w:rFonts w:eastAsia="Times New Roman"/>
                        <w:szCs w:val="20"/>
                      </w:rPr>
                    </w:pPr>
                    <w:r w:rsidRPr="00BE43B8">
                      <w:rPr>
                        <w:rFonts w:eastAsia="Times New Roman"/>
                        <w:szCs w:val="20"/>
                      </w:rPr>
                      <w:t xml:space="preserve">•       OS: Windows 10 </w:t>
                    </w:r>
                  </w:p>
                  <w:p w14:paraId="186D33EB" w14:textId="77777777" w:rsidR="00BE43B8" w:rsidRPr="00BE43B8" w:rsidRDefault="00BE43B8" w:rsidP="00BE43B8">
                    <w:pPr>
                      <w:rPr>
                        <w:rFonts w:eastAsia="Times New Roman"/>
                        <w:szCs w:val="20"/>
                      </w:rPr>
                    </w:pPr>
                  </w:p>
                  <w:p w14:paraId="306D779E" w14:textId="77777777" w:rsidR="00BE43B8" w:rsidRPr="00BE43B8" w:rsidRDefault="00BE43B8" w:rsidP="00BE43B8">
                    <w:pPr>
                      <w:rPr>
                        <w:rFonts w:eastAsia="Times New Roman"/>
                        <w:szCs w:val="20"/>
                      </w:rPr>
                    </w:pPr>
                    <w:proofErr w:type="spellStart"/>
                    <w:r w:rsidRPr="00BE43B8">
                      <w:rPr>
                        <w:rFonts w:eastAsia="Times New Roman"/>
                        <w:szCs w:val="20"/>
                      </w:rPr>
                      <w:t>iMAC</w:t>
                    </w:r>
                    <w:proofErr w:type="spellEnd"/>
                    <w:r w:rsidRPr="00BE43B8">
                      <w:rPr>
                        <w:rFonts w:eastAsia="Times New Roman"/>
                        <w:szCs w:val="20"/>
                      </w:rPr>
                      <w:t xml:space="preserve"> </w:t>
                    </w:r>
                  </w:p>
                  <w:p w14:paraId="7292B98B" w14:textId="77777777" w:rsidR="00BE43B8" w:rsidRPr="00BE43B8" w:rsidRDefault="00BE43B8" w:rsidP="00BE43B8">
                    <w:pPr>
                      <w:rPr>
                        <w:rFonts w:eastAsia="Times New Roman"/>
                        <w:szCs w:val="20"/>
                      </w:rPr>
                    </w:pPr>
                    <w:r w:rsidRPr="00BE43B8">
                      <w:rPr>
                        <w:rFonts w:eastAsia="Times New Roman"/>
                        <w:szCs w:val="20"/>
                      </w:rPr>
                      <w:t>•       iOS Catalina 10.15.7 (19H1713)</w:t>
                    </w:r>
                  </w:p>
                  <w:p w14:paraId="01E4FED7" w14:textId="77777777" w:rsidR="00BE43B8" w:rsidRPr="00BE43B8" w:rsidRDefault="00BE43B8" w:rsidP="00BE43B8">
                    <w:pPr>
                      <w:rPr>
                        <w:rFonts w:eastAsia="Times New Roman"/>
                        <w:szCs w:val="20"/>
                      </w:rPr>
                    </w:pPr>
                    <w:r w:rsidRPr="00BE43B8">
                      <w:rPr>
                        <w:rFonts w:eastAsia="Times New Roman"/>
                        <w:szCs w:val="20"/>
                      </w:rPr>
                      <w:t>•       27" Retina 5K</w:t>
                    </w:r>
                  </w:p>
                  <w:p w14:paraId="49111C9A" w14:textId="77777777" w:rsidR="00BE43B8" w:rsidRPr="00BE43B8" w:rsidRDefault="00BE43B8" w:rsidP="00BE43B8">
                    <w:pPr>
                      <w:rPr>
                        <w:rFonts w:eastAsia="Times New Roman"/>
                        <w:szCs w:val="20"/>
                      </w:rPr>
                    </w:pPr>
                    <w:r w:rsidRPr="00BE43B8">
                      <w:rPr>
                        <w:rFonts w:eastAsia="Times New Roman"/>
                        <w:szCs w:val="20"/>
                      </w:rPr>
                      <w:t>•       Processor: 4GHz Quad-Core Intel Core i7</w:t>
                    </w:r>
                  </w:p>
                  <w:p w14:paraId="30831704" w14:textId="77777777" w:rsidR="00BE43B8" w:rsidRPr="00BE43B8" w:rsidRDefault="00BE43B8" w:rsidP="00BE43B8">
                    <w:pPr>
                      <w:rPr>
                        <w:rFonts w:eastAsia="Times New Roman"/>
                        <w:szCs w:val="20"/>
                      </w:rPr>
                    </w:pPr>
                    <w:r w:rsidRPr="00BE43B8">
                      <w:rPr>
                        <w:rFonts w:eastAsia="Times New Roman"/>
                        <w:szCs w:val="20"/>
                      </w:rPr>
                      <w:t>•       Memory: 16GB 1867 MHz DDR3</w:t>
                    </w:r>
                  </w:p>
                  <w:p w14:paraId="3016C17B" w14:textId="77777777" w:rsidR="00BE43B8" w:rsidRPr="00BE43B8" w:rsidRDefault="00BE43B8" w:rsidP="00BE43B8">
                    <w:pPr>
                      <w:rPr>
                        <w:rFonts w:eastAsia="Times New Roman"/>
                        <w:szCs w:val="20"/>
                      </w:rPr>
                    </w:pPr>
                  </w:p>
                  <w:p w14:paraId="74095B08" w14:textId="77777777" w:rsidR="00BE43B8" w:rsidRPr="00BE43B8" w:rsidRDefault="00BE43B8" w:rsidP="00BE43B8">
                    <w:pPr>
                      <w:rPr>
                        <w:rFonts w:eastAsia="Times New Roman"/>
                        <w:szCs w:val="20"/>
                      </w:rPr>
                    </w:pPr>
                    <w:r w:rsidRPr="00BE43B8">
                      <w:rPr>
                        <w:rFonts w:eastAsia="Times New Roman"/>
                        <w:szCs w:val="20"/>
                      </w:rPr>
                      <w:t>This will vary as CAIT upgrades computer rooms.</w:t>
                    </w:r>
                  </w:p>
                  <w:p w14:paraId="25F62976" w14:textId="77777777" w:rsidR="00BE43B8" w:rsidRPr="00BE43B8" w:rsidRDefault="00BE43B8" w:rsidP="00BE43B8">
                    <w:pPr>
                      <w:rPr>
                        <w:rFonts w:eastAsia="Times New Roman"/>
                        <w:szCs w:val="20"/>
                      </w:rPr>
                    </w:pPr>
                  </w:p>
                  <w:p w14:paraId="6FA1488A" w14:textId="77777777" w:rsidR="00BE43B8" w:rsidRPr="00BE43B8" w:rsidRDefault="00BE43B8" w:rsidP="00BE43B8">
                    <w:pPr>
                      <w:rPr>
                        <w:rFonts w:eastAsia="Times New Roman"/>
                        <w:szCs w:val="20"/>
                      </w:rPr>
                    </w:pPr>
                    <w:r w:rsidRPr="00BE43B8">
                      <w:rPr>
                        <w:rFonts w:eastAsia="Times New Roman"/>
                        <w:szCs w:val="20"/>
                      </w:rPr>
                      <w:t>•      Internet connection</w:t>
                    </w:r>
                  </w:p>
                  <w:p w14:paraId="1968CA93" w14:textId="77777777" w:rsidR="00BE43B8" w:rsidRPr="00BE43B8" w:rsidRDefault="00BE43B8" w:rsidP="00BE43B8">
                    <w:pPr>
                      <w:rPr>
                        <w:rFonts w:eastAsia="Times New Roman"/>
                        <w:szCs w:val="20"/>
                      </w:rPr>
                    </w:pPr>
                  </w:p>
                  <w:p w14:paraId="6430275E" w14:textId="77777777" w:rsidR="00BE43B8" w:rsidRPr="00BE43B8" w:rsidRDefault="00BE43B8" w:rsidP="00BE43B8">
                    <w:pPr>
                      <w:rPr>
                        <w:rFonts w:eastAsia="Times New Roman"/>
                        <w:szCs w:val="20"/>
                      </w:rPr>
                    </w:pPr>
                    <w:r w:rsidRPr="00BE43B8">
                      <w:rPr>
                        <w:rFonts w:eastAsia="Times New Roman"/>
                        <w:szCs w:val="20"/>
                      </w:rPr>
                      <w:t>Applications available at ZENworks and Holmesglen MyHorizon</w:t>
                    </w:r>
                  </w:p>
                  <w:p w14:paraId="2663234E" w14:textId="77777777" w:rsidR="00BE43B8" w:rsidRPr="00BE43B8" w:rsidRDefault="00BE43B8" w:rsidP="00BE43B8">
                    <w:pPr>
                      <w:rPr>
                        <w:rFonts w:eastAsia="Times New Roman"/>
                        <w:szCs w:val="20"/>
                      </w:rPr>
                    </w:pPr>
                    <w:r w:rsidRPr="00BE43B8">
                      <w:rPr>
                        <w:rFonts w:eastAsia="Times New Roman"/>
                        <w:szCs w:val="20"/>
                      </w:rPr>
                      <w:t>•      Brightspace (Learning Management System) access - https://holmesglen.brightspace.com/</w:t>
                    </w:r>
                  </w:p>
                  <w:p w14:paraId="444E3F3A" w14:textId="77777777" w:rsidR="00BE43B8" w:rsidRPr="00BE43B8" w:rsidRDefault="00BE43B8" w:rsidP="00BE43B8">
                    <w:pPr>
                      <w:rPr>
                        <w:rFonts w:eastAsia="Times New Roman"/>
                        <w:szCs w:val="20"/>
                      </w:rPr>
                    </w:pPr>
                    <w:r w:rsidRPr="00BE43B8">
                      <w:rPr>
                        <w:rFonts w:eastAsia="Times New Roman"/>
                        <w:szCs w:val="20"/>
                      </w:rPr>
                      <w:t xml:space="preserve">•      MyHorizon - https://myHorizon.holmesglen.edu.au </w:t>
                    </w:r>
                  </w:p>
                  <w:p w14:paraId="08DC7063" w14:textId="77777777" w:rsidR="00BE43B8" w:rsidRPr="00BE43B8" w:rsidRDefault="00BE43B8" w:rsidP="00BE43B8">
                    <w:pPr>
                      <w:rPr>
                        <w:rFonts w:eastAsia="Times New Roman"/>
                        <w:szCs w:val="20"/>
                      </w:rPr>
                    </w:pPr>
                    <w:r w:rsidRPr="00BE43B8">
                      <w:rPr>
                        <w:rFonts w:eastAsia="Times New Roman"/>
                        <w:szCs w:val="20"/>
                      </w:rPr>
                      <w:t xml:space="preserve">•      365 Microsoft office suite also can be downloaded via https://portal.office.com </w:t>
                    </w:r>
                  </w:p>
                  <w:p w14:paraId="0BD0310D" w14:textId="77777777" w:rsidR="00BE43B8" w:rsidRPr="00BE43B8" w:rsidRDefault="00BE43B8" w:rsidP="00BE43B8">
                    <w:pPr>
                      <w:rPr>
                        <w:rFonts w:eastAsia="Times New Roman"/>
                        <w:szCs w:val="20"/>
                      </w:rPr>
                    </w:pPr>
                    <w:r w:rsidRPr="00BE43B8">
                      <w:rPr>
                        <w:rFonts w:eastAsia="Times New Roman"/>
                        <w:szCs w:val="20"/>
                      </w:rPr>
                      <w:lastRenderedPageBreak/>
                      <w:t>•      LinkedIn Learning – https://www.linkedin.com/learning/</w:t>
                    </w:r>
                  </w:p>
                  <w:p w14:paraId="4CF68435" w14:textId="77777777" w:rsidR="00BE43B8" w:rsidRPr="00BE43B8" w:rsidRDefault="00BE43B8" w:rsidP="00BE43B8">
                    <w:pPr>
                      <w:rPr>
                        <w:rFonts w:eastAsia="Times New Roman"/>
                        <w:szCs w:val="20"/>
                      </w:rPr>
                    </w:pPr>
                    <w:r w:rsidRPr="00BE43B8">
                      <w:rPr>
                        <w:rFonts w:eastAsia="Times New Roman"/>
                        <w:szCs w:val="20"/>
                      </w:rPr>
                      <w:t xml:space="preserve">•      WebEx - https://holmesglen.webex.com/ </w:t>
                    </w:r>
                  </w:p>
                  <w:p w14:paraId="283ABFD8" w14:textId="77777777" w:rsidR="00BE43B8" w:rsidRPr="00BE43B8" w:rsidRDefault="00BE43B8" w:rsidP="00BE43B8">
                    <w:pPr>
                      <w:rPr>
                        <w:rFonts w:eastAsia="Times New Roman"/>
                        <w:szCs w:val="20"/>
                      </w:rPr>
                    </w:pPr>
                    <w:r w:rsidRPr="00BE43B8">
                      <w:rPr>
                        <w:rFonts w:eastAsia="Times New Roman"/>
                        <w:szCs w:val="20"/>
                      </w:rPr>
                      <w:t xml:space="preserve">•      Code Editor </w:t>
                    </w:r>
                    <w:proofErr w:type="gramStart"/>
                    <w:r w:rsidRPr="00BE43B8">
                      <w:rPr>
                        <w:rFonts w:eastAsia="Times New Roman"/>
                        <w:szCs w:val="20"/>
                      </w:rPr>
                      <w:t>i.e.</w:t>
                    </w:r>
                    <w:proofErr w:type="gramEnd"/>
                    <w:r w:rsidRPr="00BE43B8">
                      <w:rPr>
                        <w:rFonts w:eastAsia="Times New Roman"/>
                        <w:szCs w:val="20"/>
                      </w:rPr>
                      <w:t xml:space="preserve"> Visual Studio –  https://code.visualstudio.com/  free to download</w:t>
                    </w:r>
                  </w:p>
                  <w:p w14:paraId="70DE8C18" w14:textId="77777777" w:rsidR="00BE43B8" w:rsidRPr="00BE43B8" w:rsidRDefault="00BE43B8" w:rsidP="00BE43B8">
                    <w:pPr>
                      <w:rPr>
                        <w:rFonts w:eastAsia="Times New Roman"/>
                        <w:szCs w:val="20"/>
                      </w:rPr>
                    </w:pPr>
                    <w:r w:rsidRPr="00BE43B8">
                      <w:rPr>
                        <w:rFonts w:eastAsia="Times New Roman"/>
                        <w:szCs w:val="20"/>
                      </w:rPr>
                      <w:t xml:space="preserve">•      Bootstrap – https://getbootstrap.com/  </w:t>
                    </w:r>
                  </w:p>
                  <w:p w14:paraId="24B171A0" w14:textId="77777777" w:rsidR="00BE43B8" w:rsidRPr="00BE43B8" w:rsidRDefault="00BE43B8" w:rsidP="00BE43B8">
                    <w:pPr>
                      <w:rPr>
                        <w:rFonts w:eastAsia="Times New Roman"/>
                        <w:szCs w:val="20"/>
                      </w:rPr>
                    </w:pPr>
                    <w:r w:rsidRPr="00BE43B8">
                      <w:rPr>
                        <w:rFonts w:eastAsia="Times New Roman"/>
                        <w:szCs w:val="20"/>
                      </w:rPr>
                      <w:t xml:space="preserve">•      GitHub desktop - https://desktop.github.com/ </w:t>
                    </w:r>
                  </w:p>
                  <w:p w14:paraId="4660D92C" w14:textId="77777777" w:rsidR="00BE43B8" w:rsidRPr="00BE43B8" w:rsidRDefault="00BE43B8" w:rsidP="00BE43B8">
                    <w:pPr>
                      <w:rPr>
                        <w:rFonts w:eastAsia="Times New Roman"/>
                        <w:szCs w:val="20"/>
                      </w:rPr>
                    </w:pPr>
                    <w:r w:rsidRPr="00BE43B8">
                      <w:rPr>
                        <w:rFonts w:eastAsia="Times New Roman"/>
                        <w:szCs w:val="20"/>
                      </w:rPr>
                      <w:t>•      Node.js</w:t>
                    </w:r>
                  </w:p>
                  <w:p w14:paraId="0C7842DB" w14:textId="77777777" w:rsidR="00BE43B8" w:rsidRPr="00BE43B8" w:rsidRDefault="00BE43B8" w:rsidP="00BE43B8">
                    <w:pPr>
                      <w:rPr>
                        <w:rFonts w:eastAsia="Times New Roman"/>
                        <w:szCs w:val="20"/>
                      </w:rPr>
                    </w:pPr>
                    <w:r w:rsidRPr="00BE43B8">
                      <w:rPr>
                        <w:rFonts w:eastAsia="Times New Roman"/>
                        <w:szCs w:val="20"/>
                      </w:rPr>
                      <w:t>•      Git - https://git-scm.com/ - free to download</w:t>
                    </w:r>
                  </w:p>
                  <w:p w14:paraId="7CA9852D" w14:textId="77777777" w:rsidR="00BE43B8" w:rsidRPr="00BE43B8" w:rsidRDefault="00BE43B8" w:rsidP="00BE43B8">
                    <w:pPr>
                      <w:rPr>
                        <w:rFonts w:eastAsia="Times New Roman"/>
                        <w:szCs w:val="20"/>
                      </w:rPr>
                    </w:pPr>
                    <w:r w:rsidRPr="00BE43B8">
                      <w:rPr>
                        <w:rFonts w:eastAsia="Times New Roman"/>
                        <w:szCs w:val="20"/>
                      </w:rPr>
                      <w:t xml:space="preserve">•      7Zip or an equivalent compression utility </w:t>
                    </w:r>
                  </w:p>
                  <w:p w14:paraId="0E670357" w14:textId="77777777" w:rsidR="00BE43B8" w:rsidRPr="00BE43B8" w:rsidRDefault="00BE43B8" w:rsidP="00BE43B8">
                    <w:pPr>
                      <w:rPr>
                        <w:rFonts w:eastAsia="Times New Roman"/>
                        <w:szCs w:val="20"/>
                      </w:rPr>
                    </w:pPr>
                    <w:r w:rsidRPr="00BE43B8">
                      <w:rPr>
                        <w:rFonts w:eastAsia="Times New Roman"/>
                        <w:szCs w:val="20"/>
                      </w:rPr>
                      <w:t>•      Google Chrome – recommended web browser</w:t>
                    </w:r>
                  </w:p>
                  <w:p w14:paraId="10549007" w14:textId="20F7DAFA" w:rsidR="002F7818" w:rsidRDefault="00BE43B8" w:rsidP="00BE43B8">
                    <w:r w:rsidRPr="00BE43B8">
                      <w:rPr>
                        <w:rFonts w:eastAsia="Times New Roman"/>
                        <w:szCs w:val="20"/>
                      </w:rPr>
                      <w:t>•      OneDrive - https://www.microsoft.com/en-ww/microsoft-365/onedrive/online-cloud-storage</w:t>
                    </w:r>
                  </w:p>
                </w:sdtContent>
              </w:sdt>
              <w:p w14:paraId="75A5BC43" w14:textId="1726278D" w:rsidR="00D2464B" w:rsidRDefault="00000000">
                <w:pPr>
                  <w:spacing w:before="60" w:after="60"/>
                  <w:rPr>
                    <w:rFonts w:eastAsia="Times New Roman" w:cs="Arial"/>
                    <w:color w:val="000000" w:themeColor="text1"/>
                    <w:szCs w:val="20"/>
                  </w:rPr>
                </w:pPr>
              </w:p>
            </w:tc>
          </w:tr>
        </w:tbl>
      </w:sdtContent>
    </w:sdt>
    <w:p w14:paraId="75A5BC45" w14:textId="77777777" w:rsidR="00D2464B" w:rsidRDefault="00D2464B" w:rsidP="00D2464B">
      <w:pPr>
        <w:rPr>
          <w:rFonts w:cs="Arial"/>
          <w:sz w:val="22"/>
        </w:rPr>
      </w:pPr>
    </w:p>
    <w:p w14:paraId="75A5BC46" w14:textId="77777777" w:rsidR="00D2464B" w:rsidRDefault="00D2464B" w:rsidP="00D2464B">
      <w:pPr>
        <w:rPr>
          <w:rFonts w:cs="Arial"/>
          <w:sz w:val="22"/>
        </w:rPr>
      </w:pPr>
    </w:p>
    <w:p w14:paraId="75A5BC47" w14:textId="77777777" w:rsidR="00BA7E04" w:rsidRDefault="00BA7E04" w:rsidP="00D2464B">
      <w:pPr>
        <w:rPr>
          <w:rFonts w:cs="Arial"/>
          <w:sz w:val="22"/>
        </w:rPr>
        <w:sectPr w:rsidR="00BA7E04">
          <w:headerReference w:type="default" r:id="rId16"/>
          <w:footerReference w:type="default" r:id="rId17"/>
          <w:pgSz w:w="11906" w:h="16838"/>
          <w:pgMar w:top="1559" w:right="709" w:bottom="567" w:left="709" w:header="425" w:footer="510" w:gutter="0"/>
          <w:pgNumType w:start="1"/>
          <w:cols w:space="720"/>
          <w:formProt w:val="0"/>
        </w:sect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985"/>
        <w:gridCol w:w="1954"/>
        <w:gridCol w:w="1983"/>
        <w:gridCol w:w="4563"/>
      </w:tblGrid>
      <w:tr w:rsidR="00EE2401" w14:paraId="1CE0E537" w14:textId="77777777" w:rsidTr="009D41C3">
        <w:trPr>
          <w:trHeight w:val="340"/>
        </w:trPr>
        <w:tc>
          <w:tcPr>
            <w:tcW w:w="1048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A3CE318" w14:textId="77777777" w:rsidR="00EE2401" w:rsidRDefault="00EE2401" w:rsidP="009D41C3">
            <w:pPr>
              <w:pStyle w:val="SHead1"/>
              <w:rPr>
                <w:i/>
                <w:noProof/>
                <w:sz w:val="18"/>
                <w:szCs w:val="18"/>
                <w:lang w:eastAsia="en-AU"/>
              </w:rPr>
            </w:pPr>
            <w:r>
              <w:rPr>
                <w:b w:val="0"/>
                <w:bCs w:val="0"/>
              </w:rPr>
              <w:lastRenderedPageBreak/>
              <w:br w:type="page"/>
            </w:r>
            <w:r>
              <w:t xml:space="preserve">Section E – Marking Sheet - Student Answer Sheet </w:t>
            </w:r>
          </w:p>
        </w:tc>
      </w:tr>
      <w:tr w:rsidR="00EE2401" w14:paraId="394AB415" w14:textId="77777777" w:rsidTr="009D41C3">
        <w:trPr>
          <w:trHeight w:val="340"/>
        </w:trPr>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AC62C1E" w14:textId="192E052D" w:rsidR="00EE2401" w:rsidRPr="00BE4433" w:rsidRDefault="00EE2401" w:rsidP="009D41C3">
            <w:pPr>
              <w:spacing w:before="60" w:after="60"/>
              <w:rPr>
                <w:rFonts w:cs="Arial"/>
                <w:b/>
                <w:bCs/>
                <w:color w:val="000000" w:themeColor="text1"/>
                <w:szCs w:val="20"/>
              </w:rPr>
            </w:pPr>
            <w:r w:rsidRPr="00BE4433">
              <w:rPr>
                <w:rFonts w:cs="Arial"/>
                <w:b/>
                <w:bCs/>
                <w:color w:val="000000" w:themeColor="text1"/>
                <w:szCs w:val="20"/>
              </w:rPr>
              <w:t xml:space="preserve">Subject </w:t>
            </w:r>
            <w:r w:rsidR="00453BAE">
              <w:rPr>
                <w:rFonts w:cs="Arial"/>
                <w:b/>
                <w:bCs/>
                <w:color w:val="000000" w:themeColor="text1"/>
                <w:szCs w:val="20"/>
              </w:rPr>
              <w:t>c</w:t>
            </w:r>
            <w:r w:rsidRPr="00BE4433">
              <w:rPr>
                <w:rFonts w:cs="Arial"/>
                <w:b/>
                <w:bCs/>
                <w:color w:val="000000" w:themeColor="text1"/>
                <w:szCs w:val="20"/>
              </w:rPr>
              <w:t>ode</w:t>
            </w:r>
            <w:r>
              <w:rPr>
                <w:rFonts w:cs="Arial"/>
                <w:b/>
                <w:bCs/>
                <w:color w:val="000000" w:themeColor="text1"/>
                <w:szCs w:val="20"/>
              </w:rPr>
              <w:t>:</w:t>
            </w:r>
          </w:p>
          <w:p w14:paraId="1F97837F" w14:textId="77777777" w:rsidR="00EE2401" w:rsidRDefault="00EE2401" w:rsidP="009D41C3">
            <w:pPr>
              <w:spacing w:before="60" w:after="60"/>
              <w:rPr>
                <w:rFonts w:cs="Arial"/>
                <w:color w:val="000000" w:themeColor="text1"/>
                <w:szCs w:val="20"/>
              </w:rPr>
            </w:pPr>
          </w:p>
          <w:p w14:paraId="129C57B6" w14:textId="77777777" w:rsidR="00EE2401" w:rsidRDefault="00EE2401" w:rsidP="009D41C3">
            <w:pPr>
              <w:spacing w:before="60" w:after="60"/>
              <w:rPr>
                <w:rFonts w:cs="Arial"/>
                <w:b/>
                <w:bCs/>
                <w:color w:val="000000" w:themeColor="text1"/>
                <w:szCs w:val="20"/>
              </w:rPr>
            </w:pPr>
            <w:r>
              <w:rPr>
                <w:rFonts w:cs="Arial"/>
                <w:b/>
                <w:color w:val="000000" w:themeColor="text1"/>
                <w:szCs w:val="20"/>
              </w:rPr>
              <w:t>Unit code</w:t>
            </w:r>
            <w:r>
              <w:rPr>
                <w:rFonts w:cs="Arial"/>
                <w:color w:val="000000" w:themeColor="text1"/>
                <w:szCs w:val="20"/>
              </w:rPr>
              <w:t>:</w:t>
            </w:r>
          </w:p>
        </w:tc>
        <w:tc>
          <w:tcPr>
            <w:tcW w:w="1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CE545B" w14:textId="6D4E6FFF" w:rsidR="00453BAE" w:rsidRDefault="00EE2401" w:rsidP="009D41C3">
            <w:pPr>
              <w:spacing w:before="60" w:after="60"/>
              <w:rPr>
                <w:rFonts w:cs="Arial"/>
                <w:color w:val="000000" w:themeColor="text1"/>
                <w:szCs w:val="20"/>
              </w:rPr>
            </w:pPr>
            <w:r w:rsidRPr="00ED03BB">
              <w:rPr>
                <w:rFonts w:cs="Arial"/>
                <w:color w:val="000000" w:themeColor="text1"/>
                <w:szCs w:val="20"/>
              </w:rPr>
              <w:t>(</w:t>
            </w:r>
            <w:r w:rsidR="002F7818" w:rsidRPr="002F7818">
              <w:rPr>
                <w:rFonts w:cs="Arial"/>
                <w:color w:val="000000" w:themeColor="text1"/>
                <w:szCs w:val="20"/>
              </w:rPr>
              <w:t>WEBON3</w:t>
            </w:r>
            <w:r w:rsidRPr="00ED03BB">
              <w:rPr>
                <w:rFonts w:cs="Arial"/>
                <w:color w:val="000000" w:themeColor="text1"/>
                <w:szCs w:val="20"/>
              </w:rPr>
              <w:t>)</w:t>
            </w:r>
            <w:r>
              <w:rPr>
                <w:rFonts w:cs="Arial"/>
                <w:color w:val="000000" w:themeColor="text1"/>
                <w:szCs w:val="20"/>
              </w:rPr>
              <w:br/>
            </w:r>
            <w:r>
              <w:rPr>
                <w:rFonts w:cs="Arial"/>
                <w:color w:val="000000" w:themeColor="text1"/>
                <w:szCs w:val="20"/>
              </w:rPr>
              <w:br/>
            </w:r>
            <w:r w:rsidRPr="00ED03BB">
              <w:rPr>
                <w:rFonts w:cs="Arial"/>
                <w:color w:val="000000" w:themeColor="text1"/>
                <w:szCs w:val="20"/>
              </w:rPr>
              <w:t>ICTWEB527</w:t>
            </w:r>
            <w:r>
              <w:rPr>
                <w:rFonts w:cs="Arial"/>
                <w:color w:val="000000" w:themeColor="text1"/>
                <w:szCs w:val="20"/>
              </w:rPr>
              <w:br/>
            </w:r>
            <w:r>
              <w:rPr>
                <w:rFonts w:cs="Arial"/>
                <w:color w:val="000000" w:themeColor="text1"/>
                <w:szCs w:val="20"/>
              </w:rPr>
              <w:br/>
            </w:r>
          </w:p>
          <w:p w14:paraId="12DD99EA" w14:textId="13A8338D" w:rsidR="00EE2401" w:rsidRDefault="00EE2401" w:rsidP="009D41C3">
            <w:pPr>
              <w:spacing w:before="60" w:after="60"/>
              <w:rPr>
                <w:rFonts w:cs="Arial"/>
                <w:color w:val="000000" w:themeColor="text1"/>
                <w:szCs w:val="20"/>
              </w:rPr>
            </w:pPr>
            <w:r w:rsidRPr="00ED03BB">
              <w:rPr>
                <w:rFonts w:cs="Arial"/>
                <w:color w:val="000000" w:themeColor="text1"/>
                <w:szCs w:val="20"/>
              </w:rPr>
              <w:t>ICTWEB441</w:t>
            </w:r>
            <w:r>
              <w:rPr>
                <w:rFonts w:cs="Arial"/>
                <w:color w:val="000000" w:themeColor="text1"/>
                <w:szCs w:val="20"/>
              </w:rPr>
              <w:br/>
            </w:r>
            <w:r>
              <w:rPr>
                <w:rFonts w:cs="Arial"/>
                <w:color w:val="000000" w:themeColor="text1"/>
                <w:szCs w:val="20"/>
              </w:rPr>
              <w:br/>
            </w:r>
            <w:r w:rsidRPr="00ED03BB">
              <w:rPr>
                <w:rFonts w:cs="Arial"/>
                <w:color w:val="000000" w:themeColor="text1"/>
                <w:szCs w:val="20"/>
              </w:rPr>
              <w:t>ICTPRG437</w:t>
            </w:r>
            <w:r>
              <w:rPr>
                <w:rFonts w:cs="Arial"/>
                <w:color w:val="000000" w:themeColor="text1"/>
                <w:szCs w:val="20"/>
              </w:rPr>
              <w:br/>
            </w:r>
            <w:r>
              <w:rPr>
                <w:rFonts w:cs="Arial"/>
                <w:color w:val="000000" w:themeColor="text1"/>
                <w:szCs w:val="20"/>
              </w:rPr>
              <w:br/>
            </w:r>
            <w:r w:rsidRPr="00ED03BB">
              <w:rPr>
                <w:rFonts w:cs="Arial"/>
                <w:color w:val="000000" w:themeColor="text1"/>
                <w:szCs w:val="20"/>
              </w:rPr>
              <w:t>ICTPRG302</w:t>
            </w:r>
          </w:p>
        </w:tc>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6673B5" w14:textId="4DEF4929" w:rsidR="00EE2401" w:rsidRDefault="00EE2401" w:rsidP="009D41C3">
            <w:pPr>
              <w:spacing w:before="60" w:after="60"/>
              <w:rPr>
                <w:rFonts w:cs="Arial"/>
                <w:b/>
                <w:bCs/>
                <w:color w:val="000000" w:themeColor="text1"/>
                <w:szCs w:val="20"/>
              </w:rPr>
            </w:pPr>
            <w:r>
              <w:rPr>
                <w:rFonts w:cs="Arial"/>
                <w:b/>
                <w:bCs/>
                <w:color w:val="000000" w:themeColor="text1"/>
                <w:szCs w:val="20"/>
              </w:rPr>
              <w:t xml:space="preserve">Subject </w:t>
            </w:r>
            <w:r w:rsidR="00453BAE">
              <w:rPr>
                <w:rFonts w:cs="Arial"/>
                <w:b/>
                <w:bCs/>
                <w:color w:val="000000" w:themeColor="text1"/>
                <w:szCs w:val="20"/>
              </w:rPr>
              <w:t>t</w:t>
            </w:r>
            <w:r>
              <w:rPr>
                <w:rFonts w:cs="Arial"/>
                <w:b/>
                <w:bCs/>
                <w:color w:val="000000" w:themeColor="text1"/>
                <w:szCs w:val="20"/>
              </w:rPr>
              <w:t>itle:</w:t>
            </w:r>
          </w:p>
          <w:p w14:paraId="2771CE75" w14:textId="77777777" w:rsidR="00EE2401" w:rsidRDefault="00EE2401" w:rsidP="009D41C3">
            <w:pPr>
              <w:spacing w:before="60" w:after="60"/>
              <w:rPr>
                <w:rFonts w:cs="Arial"/>
                <w:b/>
                <w:bCs/>
                <w:color w:val="000000" w:themeColor="text1"/>
                <w:szCs w:val="20"/>
              </w:rPr>
            </w:pPr>
          </w:p>
          <w:p w14:paraId="540A20F7" w14:textId="77777777" w:rsidR="00EE2401" w:rsidRDefault="00EE2401" w:rsidP="009D41C3">
            <w:pPr>
              <w:spacing w:before="60" w:after="60"/>
              <w:rPr>
                <w:rFonts w:cs="Arial"/>
                <w:b/>
                <w:bCs/>
                <w:color w:val="000000" w:themeColor="text1"/>
                <w:szCs w:val="20"/>
              </w:rPr>
            </w:pPr>
            <w:r>
              <w:rPr>
                <w:rFonts w:cs="Arial"/>
                <w:b/>
                <w:bCs/>
                <w:color w:val="000000" w:themeColor="text1"/>
                <w:szCs w:val="20"/>
              </w:rPr>
              <w:t>Unit title:</w:t>
            </w:r>
          </w:p>
        </w:tc>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9F81FE" w14:textId="77777777" w:rsidR="00EE2401" w:rsidRDefault="00EE2401" w:rsidP="009D41C3">
            <w:pPr>
              <w:spacing w:before="60" w:after="60"/>
              <w:rPr>
                <w:rFonts w:cs="Arial"/>
                <w:color w:val="000000" w:themeColor="text1"/>
                <w:szCs w:val="20"/>
              </w:rPr>
            </w:pPr>
            <w:r w:rsidRPr="00DC0B56">
              <w:rPr>
                <w:rFonts w:cs="Arial"/>
                <w:color w:val="000000" w:themeColor="text1"/>
                <w:szCs w:val="20"/>
              </w:rPr>
              <w:t>(JavaScript)</w:t>
            </w:r>
            <w:r>
              <w:rPr>
                <w:rFonts w:cs="Arial"/>
                <w:color w:val="000000" w:themeColor="text1"/>
                <w:szCs w:val="20"/>
              </w:rPr>
              <w:br/>
            </w:r>
            <w:r>
              <w:rPr>
                <w:rFonts w:cs="Arial"/>
                <w:color w:val="000000" w:themeColor="text1"/>
                <w:szCs w:val="20"/>
              </w:rPr>
              <w:br/>
            </w:r>
            <w:r w:rsidRPr="00DC0B56">
              <w:rPr>
                <w:rFonts w:cs="Arial"/>
                <w:color w:val="000000" w:themeColor="text1"/>
                <w:szCs w:val="20"/>
              </w:rPr>
              <w:t>Research and apply emerging web technology trends</w:t>
            </w:r>
            <w:r>
              <w:rPr>
                <w:rFonts w:cs="Arial"/>
                <w:color w:val="000000" w:themeColor="text1"/>
                <w:szCs w:val="20"/>
              </w:rPr>
              <w:br/>
            </w:r>
            <w:r>
              <w:rPr>
                <w:rFonts w:cs="Arial"/>
                <w:color w:val="000000" w:themeColor="text1"/>
                <w:szCs w:val="20"/>
              </w:rPr>
              <w:br/>
            </w:r>
            <w:r w:rsidRPr="00DC0B56">
              <w:rPr>
                <w:rFonts w:cs="Arial"/>
                <w:color w:val="000000" w:themeColor="text1"/>
                <w:szCs w:val="20"/>
              </w:rPr>
              <w:t>Produce basic client-side script</w:t>
            </w:r>
            <w:r>
              <w:rPr>
                <w:rFonts w:cs="Arial"/>
                <w:color w:val="000000" w:themeColor="text1"/>
                <w:szCs w:val="20"/>
              </w:rPr>
              <w:br/>
            </w:r>
            <w:r>
              <w:rPr>
                <w:rFonts w:cs="Arial"/>
                <w:color w:val="000000" w:themeColor="text1"/>
                <w:szCs w:val="20"/>
              </w:rPr>
              <w:br/>
            </w:r>
            <w:r w:rsidRPr="00DC0B56">
              <w:rPr>
                <w:rFonts w:cs="Arial"/>
                <w:color w:val="000000" w:themeColor="text1"/>
                <w:szCs w:val="20"/>
              </w:rPr>
              <w:t>Build a user interface</w:t>
            </w:r>
            <w:r>
              <w:rPr>
                <w:rFonts w:cs="Arial"/>
                <w:color w:val="000000" w:themeColor="text1"/>
                <w:szCs w:val="20"/>
              </w:rPr>
              <w:br/>
            </w:r>
            <w:r>
              <w:rPr>
                <w:rFonts w:cs="Arial"/>
                <w:color w:val="000000" w:themeColor="text1"/>
                <w:szCs w:val="20"/>
              </w:rPr>
              <w:br/>
            </w:r>
            <w:r w:rsidRPr="00DC0B56">
              <w:rPr>
                <w:rFonts w:cs="Arial"/>
                <w:color w:val="000000" w:themeColor="text1"/>
                <w:szCs w:val="20"/>
              </w:rPr>
              <w:t>Apply introductory programming techniques</w:t>
            </w:r>
          </w:p>
        </w:tc>
      </w:tr>
    </w:tbl>
    <w:p w14:paraId="5771F7D1" w14:textId="77777777" w:rsidR="00EE2401" w:rsidRDefault="00EE2401" w:rsidP="00D2464B">
      <w:pPr>
        <w:rPr>
          <w:rFonts w:cs="Arial"/>
          <w:b/>
          <w:sz w:val="24"/>
          <w:szCs w:val="24"/>
        </w:rPr>
      </w:pPr>
    </w:p>
    <w:p w14:paraId="6578AD41" w14:textId="77777777" w:rsidR="003929C1" w:rsidRPr="00BD1C99" w:rsidRDefault="003929C1" w:rsidP="003929C1">
      <w:pPr>
        <w:contextualSpacing/>
        <w:rPr>
          <w:rFonts w:cs="Arial"/>
          <w:b/>
          <w:sz w:val="28"/>
          <w:szCs w:val="28"/>
        </w:rPr>
      </w:pPr>
      <w:r w:rsidRPr="00BD1C99">
        <w:rPr>
          <w:rFonts w:cs="Arial"/>
          <w:b/>
          <w:sz w:val="28"/>
          <w:szCs w:val="28"/>
        </w:rPr>
        <w:t>Portfolio task</w:t>
      </w:r>
    </w:p>
    <w:tbl>
      <w:tblPr>
        <w:tblW w:w="1049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567"/>
        <w:gridCol w:w="6067"/>
        <w:gridCol w:w="709"/>
        <w:gridCol w:w="708"/>
        <w:gridCol w:w="2439"/>
      </w:tblGrid>
      <w:tr w:rsidR="00524B12" w:rsidRPr="00BD1C99" w14:paraId="69DC00BC" w14:textId="77777777" w:rsidTr="009774C6">
        <w:trPr>
          <w:trHeight w:val="340"/>
          <w:tblHeader/>
        </w:trPr>
        <w:tc>
          <w:tcPr>
            <w:tcW w:w="6634" w:type="dxa"/>
            <w:gridSpan w:val="2"/>
            <w:vMerge w:val="restart"/>
            <w:shd w:val="clear" w:color="auto" w:fill="F2F2F2"/>
            <w:vAlign w:val="center"/>
          </w:tcPr>
          <w:p w14:paraId="2178DA28"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Criteria for assessment</w:t>
            </w:r>
          </w:p>
        </w:tc>
        <w:tc>
          <w:tcPr>
            <w:tcW w:w="1417" w:type="dxa"/>
            <w:gridSpan w:val="2"/>
            <w:shd w:val="clear" w:color="auto" w:fill="F2F2F2"/>
            <w:vAlign w:val="center"/>
          </w:tcPr>
          <w:p w14:paraId="3455F9BD"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Satisfactory</w:t>
            </w:r>
          </w:p>
        </w:tc>
        <w:tc>
          <w:tcPr>
            <w:tcW w:w="2439" w:type="dxa"/>
            <w:vMerge w:val="restart"/>
            <w:shd w:val="clear" w:color="auto" w:fill="F2F2F2"/>
            <w:vAlign w:val="center"/>
          </w:tcPr>
          <w:p w14:paraId="615A8CE4"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Comment</w:t>
            </w:r>
          </w:p>
        </w:tc>
      </w:tr>
      <w:tr w:rsidR="00524B12" w:rsidRPr="00BD1C99" w14:paraId="011A6346" w14:textId="77777777" w:rsidTr="009774C6">
        <w:trPr>
          <w:trHeight w:val="340"/>
          <w:tblHeader/>
        </w:trPr>
        <w:tc>
          <w:tcPr>
            <w:tcW w:w="6634" w:type="dxa"/>
            <w:gridSpan w:val="2"/>
            <w:vMerge/>
            <w:shd w:val="clear" w:color="auto" w:fill="BFBFBF"/>
            <w:vAlign w:val="center"/>
          </w:tcPr>
          <w:p w14:paraId="38151A71" w14:textId="77777777" w:rsidR="00524B12" w:rsidRPr="00BD1C99" w:rsidRDefault="00524B12" w:rsidP="009774C6">
            <w:pPr>
              <w:spacing w:before="60" w:after="60"/>
              <w:rPr>
                <w:rFonts w:cs="Arial"/>
                <w:b/>
                <w:color w:val="000000"/>
                <w:szCs w:val="20"/>
              </w:rPr>
            </w:pPr>
          </w:p>
        </w:tc>
        <w:tc>
          <w:tcPr>
            <w:tcW w:w="709" w:type="dxa"/>
            <w:shd w:val="clear" w:color="auto" w:fill="F2F2F2"/>
            <w:vAlign w:val="center"/>
          </w:tcPr>
          <w:p w14:paraId="1CA43B58"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Yes</w:t>
            </w:r>
          </w:p>
        </w:tc>
        <w:tc>
          <w:tcPr>
            <w:tcW w:w="708" w:type="dxa"/>
            <w:shd w:val="clear" w:color="auto" w:fill="F2F2F2"/>
            <w:vAlign w:val="center"/>
          </w:tcPr>
          <w:p w14:paraId="63854DB9"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No</w:t>
            </w:r>
          </w:p>
        </w:tc>
        <w:tc>
          <w:tcPr>
            <w:tcW w:w="2439" w:type="dxa"/>
            <w:vMerge/>
            <w:shd w:val="clear" w:color="auto" w:fill="BFBFBF"/>
            <w:vAlign w:val="center"/>
          </w:tcPr>
          <w:p w14:paraId="0C03993D" w14:textId="77777777" w:rsidR="00524B12" w:rsidRPr="00BD1C99" w:rsidRDefault="00524B12" w:rsidP="009774C6">
            <w:pPr>
              <w:spacing w:before="60" w:after="60"/>
              <w:jc w:val="center"/>
              <w:rPr>
                <w:rFonts w:cs="Arial"/>
                <w:b/>
                <w:color w:val="000000"/>
                <w:szCs w:val="20"/>
              </w:rPr>
            </w:pPr>
          </w:p>
        </w:tc>
      </w:tr>
      <w:tr w:rsidR="00524B12" w:rsidRPr="00BD1C99" w14:paraId="1A037B86" w14:textId="77777777" w:rsidTr="009774C6">
        <w:trPr>
          <w:trHeight w:val="378"/>
        </w:trPr>
        <w:tc>
          <w:tcPr>
            <w:tcW w:w="10490" w:type="dxa"/>
            <w:gridSpan w:val="5"/>
            <w:tcBorders>
              <w:top w:val="single" w:sz="4" w:space="0" w:color="7F7F7F"/>
              <w:bottom w:val="single" w:sz="4" w:space="0" w:color="7F7F7F"/>
            </w:tcBorders>
            <w:shd w:val="clear" w:color="auto" w:fill="F2F2F2"/>
          </w:tcPr>
          <w:p w14:paraId="6C5F2B0D" w14:textId="77777777" w:rsidR="00524B12" w:rsidRPr="00BD1C99"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r>
              <w:rPr>
                <w:rFonts w:cs="Arial"/>
                <w:b/>
                <w:color w:val="000000"/>
                <w:szCs w:val="20"/>
              </w:rPr>
              <w:br/>
            </w:r>
            <w:sdt>
              <w:sdtPr>
                <w:rPr>
                  <w:rFonts w:cs="Arial"/>
                  <w:szCs w:val="20"/>
                </w:rPr>
                <w:id w:val="-2126758411"/>
              </w:sdtPr>
              <w:sdtContent>
                <w:r w:rsidRPr="00A26CE3">
                  <w:rPr>
                    <w:rFonts w:cs="Arial"/>
                    <w:szCs w:val="20"/>
                  </w:rPr>
                  <w:t xml:space="preserve">Part 1 - </w:t>
                </w:r>
                <w:r>
                  <w:rPr>
                    <w:rFonts w:cs="Arial"/>
                    <w:szCs w:val="20"/>
                  </w:rPr>
                  <w:t>Research and Planning</w:t>
                </w:r>
                <w:r>
                  <w:rPr>
                    <w:rFonts w:cs="Arial"/>
                    <w:szCs w:val="20"/>
                  </w:rPr>
                  <w:br/>
                  <w:t>Assessment Documentation/Working files</w:t>
                </w:r>
              </w:sdtContent>
            </w:sdt>
          </w:p>
        </w:tc>
      </w:tr>
      <w:tr w:rsidR="00524B12" w:rsidRPr="00BD1C99" w14:paraId="1525B56B" w14:textId="77777777" w:rsidTr="009774C6">
        <w:trPr>
          <w:trHeight w:val="340"/>
        </w:trPr>
        <w:tc>
          <w:tcPr>
            <w:tcW w:w="567" w:type="dxa"/>
            <w:shd w:val="clear" w:color="auto" w:fill="auto"/>
          </w:tcPr>
          <w:p w14:paraId="12A694FB" w14:textId="77777777" w:rsidR="00524B12" w:rsidRPr="00BD1C99" w:rsidRDefault="00524B12" w:rsidP="009774C6">
            <w:pPr>
              <w:spacing w:before="60" w:after="60"/>
              <w:rPr>
                <w:rFonts w:cs="Arial"/>
                <w:szCs w:val="20"/>
              </w:rPr>
            </w:pPr>
            <w:r w:rsidRPr="00BD1C99">
              <w:rPr>
                <w:rFonts w:cs="Arial"/>
                <w:szCs w:val="20"/>
              </w:rPr>
              <w:t>1.</w:t>
            </w:r>
          </w:p>
        </w:tc>
        <w:tc>
          <w:tcPr>
            <w:tcW w:w="6067" w:type="dxa"/>
            <w:shd w:val="clear" w:color="auto" w:fill="auto"/>
          </w:tcPr>
          <w:p w14:paraId="1BAE17BC" w14:textId="77777777" w:rsidR="00524B12" w:rsidRPr="00A70530" w:rsidRDefault="00524B12" w:rsidP="009774C6">
            <w:pPr>
              <w:spacing w:before="60" w:after="60"/>
              <w:rPr>
                <w:rFonts w:eastAsia="Times New Roman" w:cs="Arial"/>
                <w:bCs/>
                <w:color w:val="FF0000"/>
                <w:szCs w:val="20"/>
              </w:rPr>
            </w:pPr>
            <w:r w:rsidRPr="00A70530">
              <w:rPr>
                <w:rFonts w:cs="Arial"/>
                <w:color w:val="000000" w:themeColor="text1"/>
                <w:szCs w:val="20"/>
              </w:rPr>
              <w:t>The learner has met with the client and discussed and clarified the project requirements outlined in the brief.</w:t>
            </w:r>
          </w:p>
        </w:tc>
        <w:sdt>
          <w:sdtPr>
            <w:rPr>
              <w:rFonts w:cs="Arial"/>
              <w:szCs w:val="20"/>
            </w:rPr>
            <w:id w:val="1099918778"/>
            <w14:checkbox>
              <w14:checked w14:val="0"/>
              <w14:checkedState w14:val="2612" w14:font="MS Gothic"/>
              <w14:uncheckedState w14:val="2610" w14:font="MS Gothic"/>
            </w14:checkbox>
          </w:sdtPr>
          <w:sdtContent>
            <w:tc>
              <w:tcPr>
                <w:tcW w:w="709" w:type="dxa"/>
                <w:shd w:val="clear" w:color="auto" w:fill="auto"/>
              </w:tcPr>
              <w:p w14:paraId="00D143C5"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85796214"/>
            <w14:checkbox>
              <w14:checked w14:val="0"/>
              <w14:checkedState w14:val="2612" w14:font="MS Gothic"/>
              <w14:uncheckedState w14:val="2610" w14:font="MS Gothic"/>
            </w14:checkbox>
          </w:sdtPr>
          <w:sdtContent>
            <w:tc>
              <w:tcPr>
                <w:tcW w:w="708" w:type="dxa"/>
                <w:shd w:val="clear" w:color="auto" w:fill="auto"/>
              </w:tcPr>
              <w:p w14:paraId="77218014"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B3B8337" w14:textId="77777777" w:rsidR="00524B12" w:rsidRPr="00BD1C99" w:rsidRDefault="00524B12" w:rsidP="009774C6">
            <w:pPr>
              <w:spacing w:before="60" w:after="60"/>
              <w:rPr>
                <w:rFonts w:cs="Arial"/>
                <w:b/>
                <w:szCs w:val="20"/>
              </w:rPr>
            </w:pPr>
          </w:p>
        </w:tc>
      </w:tr>
      <w:tr w:rsidR="00524B12" w:rsidRPr="00BD1C99" w14:paraId="54C7C858" w14:textId="77777777" w:rsidTr="009774C6">
        <w:trPr>
          <w:trHeight w:val="340"/>
        </w:trPr>
        <w:tc>
          <w:tcPr>
            <w:tcW w:w="567" w:type="dxa"/>
            <w:shd w:val="clear" w:color="auto" w:fill="auto"/>
          </w:tcPr>
          <w:p w14:paraId="62AD7494" w14:textId="77777777" w:rsidR="00524B12" w:rsidRPr="00BD1C99" w:rsidRDefault="00524B12" w:rsidP="009774C6">
            <w:pPr>
              <w:spacing w:before="60" w:after="60"/>
              <w:rPr>
                <w:rFonts w:cs="Arial"/>
                <w:szCs w:val="20"/>
              </w:rPr>
            </w:pPr>
            <w:r w:rsidRPr="00BD1C99">
              <w:rPr>
                <w:rFonts w:cs="Arial"/>
                <w:szCs w:val="20"/>
              </w:rPr>
              <w:t>2.</w:t>
            </w:r>
          </w:p>
        </w:tc>
        <w:sdt>
          <w:sdtPr>
            <w:rPr>
              <w:szCs w:val="20"/>
            </w:rPr>
            <w:id w:val="1883515183"/>
          </w:sdtPr>
          <w:sdtContent>
            <w:tc>
              <w:tcPr>
                <w:tcW w:w="6067" w:type="dxa"/>
                <w:shd w:val="clear" w:color="auto" w:fill="auto"/>
              </w:tcPr>
              <w:p w14:paraId="335E4023" w14:textId="77777777" w:rsidR="00524B12" w:rsidRPr="00A70530" w:rsidRDefault="00524B12" w:rsidP="009774C6">
                <w:pPr>
                  <w:spacing w:before="60" w:after="60"/>
                  <w:rPr>
                    <w:rFonts w:cs="Arial"/>
                    <w:color w:val="FF0000"/>
                    <w:szCs w:val="20"/>
                  </w:rPr>
                </w:pPr>
                <w:r>
                  <w:rPr>
                    <w:rFonts w:eastAsia="Times New Roman" w:cs="Arial"/>
                    <w:color w:val="000000" w:themeColor="text1"/>
                    <w:szCs w:val="20"/>
                  </w:rPr>
                  <w:t>All the</w:t>
                </w:r>
                <w:r w:rsidRPr="00A70530">
                  <w:rPr>
                    <w:rFonts w:eastAsia="Times New Roman" w:cs="Arial"/>
                    <w:color w:val="000000" w:themeColor="text1"/>
                    <w:szCs w:val="20"/>
                  </w:rPr>
                  <w:t xml:space="preserve"> design specifications, programming languages, programming standards, development tools and guidelines have been identified according to task requirements.</w:t>
                </w:r>
              </w:p>
            </w:tc>
          </w:sdtContent>
        </w:sdt>
        <w:sdt>
          <w:sdtPr>
            <w:rPr>
              <w:rFonts w:cs="Arial"/>
              <w:szCs w:val="20"/>
            </w:rPr>
            <w:id w:val="1074243886"/>
            <w14:checkbox>
              <w14:checked w14:val="0"/>
              <w14:checkedState w14:val="2612" w14:font="MS Gothic"/>
              <w14:uncheckedState w14:val="2610" w14:font="MS Gothic"/>
            </w14:checkbox>
          </w:sdtPr>
          <w:sdtContent>
            <w:tc>
              <w:tcPr>
                <w:tcW w:w="709" w:type="dxa"/>
                <w:shd w:val="clear" w:color="auto" w:fill="auto"/>
              </w:tcPr>
              <w:p w14:paraId="41CF478C"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00407313"/>
            <w14:checkbox>
              <w14:checked w14:val="0"/>
              <w14:checkedState w14:val="2612" w14:font="MS Gothic"/>
              <w14:uncheckedState w14:val="2610" w14:font="MS Gothic"/>
            </w14:checkbox>
          </w:sdtPr>
          <w:sdtContent>
            <w:tc>
              <w:tcPr>
                <w:tcW w:w="708" w:type="dxa"/>
                <w:shd w:val="clear" w:color="auto" w:fill="auto"/>
              </w:tcPr>
              <w:p w14:paraId="47F88E9D"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5840530" w14:textId="77777777" w:rsidR="00524B12" w:rsidRPr="00BD1C99" w:rsidRDefault="00524B12" w:rsidP="009774C6">
            <w:pPr>
              <w:spacing w:before="60" w:after="60"/>
              <w:rPr>
                <w:rFonts w:cs="Arial"/>
                <w:b/>
                <w:szCs w:val="20"/>
              </w:rPr>
            </w:pPr>
          </w:p>
        </w:tc>
      </w:tr>
      <w:tr w:rsidR="00524B12" w:rsidRPr="00BD1C99" w14:paraId="77A49217" w14:textId="77777777" w:rsidTr="009774C6">
        <w:trPr>
          <w:trHeight w:val="340"/>
        </w:trPr>
        <w:tc>
          <w:tcPr>
            <w:tcW w:w="567" w:type="dxa"/>
            <w:shd w:val="clear" w:color="auto" w:fill="auto"/>
          </w:tcPr>
          <w:p w14:paraId="0F5DC3DE" w14:textId="77777777" w:rsidR="00524B12" w:rsidRPr="00BD1C99" w:rsidRDefault="00524B12" w:rsidP="009774C6">
            <w:pPr>
              <w:spacing w:before="60" w:after="60"/>
              <w:rPr>
                <w:rFonts w:cs="Arial"/>
                <w:szCs w:val="20"/>
              </w:rPr>
            </w:pPr>
            <w:r w:rsidRPr="00BD1C99">
              <w:rPr>
                <w:rFonts w:cs="Arial"/>
                <w:szCs w:val="20"/>
              </w:rPr>
              <w:t>3.</w:t>
            </w:r>
          </w:p>
        </w:tc>
        <w:tc>
          <w:tcPr>
            <w:tcW w:w="6067" w:type="dxa"/>
            <w:shd w:val="clear" w:color="auto" w:fill="auto"/>
          </w:tcPr>
          <w:p w14:paraId="1B2FE4B5" w14:textId="77777777" w:rsidR="00524B12" w:rsidRPr="00A70530" w:rsidRDefault="00524B12" w:rsidP="009774C6">
            <w:pPr>
              <w:spacing w:before="80" w:after="80"/>
              <w:rPr>
                <w:rFonts w:eastAsia="Times New Roman" w:cs="Arial"/>
                <w:color w:val="FF0000"/>
                <w:szCs w:val="20"/>
              </w:rPr>
            </w:pPr>
            <w:r w:rsidRPr="00A70530">
              <w:rPr>
                <w:rFonts w:eastAsia="Times New Roman" w:cs="Arial"/>
                <w:color w:val="000000" w:themeColor="text1"/>
                <w:szCs w:val="20"/>
              </w:rPr>
              <w:t>All dynamic features that will need to be developed and incorporated in the final project have been documented.</w:t>
            </w:r>
          </w:p>
        </w:tc>
        <w:sdt>
          <w:sdtPr>
            <w:rPr>
              <w:rFonts w:cs="Arial"/>
              <w:szCs w:val="20"/>
            </w:rPr>
            <w:id w:val="199284943"/>
            <w14:checkbox>
              <w14:checked w14:val="0"/>
              <w14:checkedState w14:val="2612" w14:font="MS Gothic"/>
              <w14:uncheckedState w14:val="2610" w14:font="MS Gothic"/>
            </w14:checkbox>
          </w:sdtPr>
          <w:sdtContent>
            <w:tc>
              <w:tcPr>
                <w:tcW w:w="709" w:type="dxa"/>
                <w:shd w:val="clear" w:color="auto" w:fill="auto"/>
              </w:tcPr>
              <w:p w14:paraId="1765AB0E"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03308834"/>
            <w14:checkbox>
              <w14:checked w14:val="0"/>
              <w14:checkedState w14:val="2612" w14:font="MS Gothic"/>
              <w14:uncheckedState w14:val="2610" w14:font="MS Gothic"/>
            </w14:checkbox>
          </w:sdtPr>
          <w:sdtContent>
            <w:tc>
              <w:tcPr>
                <w:tcW w:w="708" w:type="dxa"/>
                <w:shd w:val="clear" w:color="auto" w:fill="auto"/>
              </w:tcPr>
              <w:p w14:paraId="325FED83"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52781A0" w14:textId="77777777" w:rsidR="00524B12" w:rsidRPr="00BD1C99" w:rsidRDefault="00524B12" w:rsidP="009774C6">
            <w:pPr>
              <w:spacing w:before="60" w:after="60"/>
              <w:rPr>
                <w:rFonts w:cs="Arial"/>
                <w:b/>
                <w:szCs w:val="20"/>
              </w:rPr>
            </w:pPr>
          </w:p>
        </w:tc>
      </w:tr>
      <w:tr w:rsidR="00524B12" w:rsidRPr="00BD1C99" w14:paraId="6A327F69" w14:textId="77777777" w:rsidTr="009774C6">
        <w:trPr>
          <w:trHeight w:val="340"/>
        </w:trPr>
        <w:tc>
          <w:tcPr>
            <w:tcW w:w="567" w:type="dxa"/>
            <w:shd w:val="clear" w:color="auto" w:fill="auto"/>
          </w:tcPr>
          <w:p w14:paraId="7F857AAE" w14:textId="77777777" w:rsidR="00524B12" w:rsidRPr="00BD1C99" w:rsidRDefault="00524B12" w:rsidP="009774C6">
            <w:pPr>
              <w:spacing w:before="60" w:after="60"/>
              <w:rPr>
                <w:rFonts w:cs="Arial"/>
                <w:szCs w:val="20"/>
              </w:rPr>
            </w:pPr>
            <w:r w:rsidRPr="00BD1C99">
              <w:rPr>
                <w:rFonts w:cs="Arial"/>
                <w:szCs w:val="20"/>
              </w:rPr>
              <w:t>4.</w:t>
            </w:r>
          </w:p>
        </w:tc>
        <w:tc>
          <w:tcPr>
            <w:tcW w:w="6067" w:type="dxa"/>
            <w:shd w:val="clear" w:color="auto" w:fill="auto"/>
          </w:tcPr>
          <w:p w14:paraId="3EC06F01" w14:textId="77777777" w:rsidR="00524B12" w:rsidRPr="00A70530" w:rsidRDefault="00524B12" w:rsidP="009774C6">
            <w:pPr>
              <w:spacing w:before="60" w:after="60"/>
              <w:rPr>
                <w:rFonts w:eastAsia="Times New Roman" w:cs="Arial"/>
                <w:color w:val="FF0000"/>
                <w:szCs w:val="20"/>
              </w:rPr>
            </w:pPr>
            <w:r w:rsidRPr="00A70530">
              <w:rPr>
                <w:rFonts w:eastAsia="Times New Roman" w:cs="Arial"/>
                <w:szCs w:val="20"/>
              </w:rPr>
              <w:t xml:space="preserve">The programming documentation requirements have been identified. </w:t>
            </w:r>
          </w:p>
        </w:tc>
        <w:sdt>
          <w:sdtPr>
            <w:rPr>
              <w:rFonts w:cs="Arial"/>
              <w:szCs w:val="20"/>
            </w:rPr>
            <w:id w:val="-53773942"/>
            <w14:checkbox>
              <w14:checked w14:val="0"/>
              <w14:checkedState w14:val="2612" w14:font="MS Gothic"/>
              <w14:uncheckedState w14:val="2610" w14:font="MS Gothic"/>
            </w14:checkbox>
          </w:sdtPr>
          <w:sdtContent>
            <w:tc>
              <w:tcPr>
                <w:tcW w:w="709" w:type="dxa"/>
                <w:shd w:val="clear" w:color="auto" w:fill="auto"/>
              </w:tcPr>
              <w:p w14:paraId="776F54B3"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3370562"/>
            <w14:checkbox>
              <w14:checked w14:val="0"/>
              <w14:checkedState w14:val="2612" w14:font="MS Gothic"/>
              <w14:uncheckedState w14:val="2610" w14:font="MS Gothic"/>
            </w14:checkbox>
          </w:sdtPr>
          <w:sdtContent>
            <w:tc>
              <w:tcPr>
                <w:tcW w:w="708" w:type="dxa"/>
                <w:shd w:val="clear" w:color="auto" w:fill="auto"/>
              </w:tcPr>
              <w:p w14:paraId="051140FB"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1F68AAB" w14:textId="77777777" w:rsidR="00524B12" w:rsidRPr="00BD1C99" w:rsidRDefault="00524B12" w:rsidP="009774C6">
            <w:pPr>
              <w:spacing w:before="60" w:after="60"/>
              <w:rPr>
                <w:rFonts w:cs="Arial"/>
                <w:b/>
                <w:szCs w:val="20"/>
              </w:rPr>
            </w:pPr>
          </w:p>
        </w:tc>
      </w:tr>
      <w:tr w:rsidR="00524B12" w:rsidRPr="00BD1C99" w14:paraId="7D4A6EB3" w14:textId="77777777" w:rsidTr="009774C6">
        <w:trPr>
          <w:trHeight w:val="340"/>
        </w:trPr>
        <w:tc>
          <w:tcPr>
            <w:tcW w:w="567" w:type="dxa"/>
            <w:shd w:val="clear" w:color="auto" w:fill="auto"/>
          </w:tcPr>
          <w:p w14:paraId="2E4ECF51" w14:textId="77777777" w:rsidR="00524B12" w:rsidRPr="00BD1C99" w:rsidRDefault="00524B12" w:rsidP="009774C6">
            <w:pPr>
              <w:spacing w:before="60" w:after="60"/>
              <w:rPr>
                <w:rFonts w:cs="Arial"/>
                <w:szCs w:val="20"/>
              </w:rPr>
            </w:pPr>
            <w:r>
              <w:rPr>
                <w:rFonts w:cs="Arial"/>
                <w:szCs w:val="20"/>
              </w:rPr>
              <w:t>5.</w:t>
            </w:r>
          </w:p>
        </w:tc>
        <w:tc>
          <w:tcPr>
            <w:tcW w:w="6067" w:type="dxa"/>
            <w:shd w:val="clear" w:color="auto" w:fill="auto"/>
          </w:tcPr>
          <w:p w14:paraId="20741DAF" w14:textId="77777777" w:rsidR="00524B12" w:rsidRPr="00A70530" w:rsidRDefault="00524B12" w:rsidP="009774C6">
            <w:pPr>
              <w:spacing w:before="60" w:after="60"/>
              <w:rPr>
                <w:rFonts w:eastAsia="Times New Roman" w:cs="Arial"/>
                <w:szCs w:val="20"/>
              </w:rPr>
            </w:pPr>
            <w:r w:rsidRPr="00A70530">
              <w:rPr>
                <w:rFonts w:cs="Arial"/>
                <w:color w:val="000000" w:themeColor="text1"/>
                <w:szCs w:val="20"/>
              </w:rPr>
              <w:t>The learner has built a prototype UI using the tools and technologies identified in Part</w:t>
            </w:r>
            <w:r>
              <w:rPr>
                <w:rFonts w:cs="Arial"/>
                <w:color w:val="000000" w:themeColor="text1"/>
                <w:szCs w:val="20"/>
              </w:rPr>
              <w:t xml:space="preserve"> </w:t>
            </w:r>
            <w:r w:rsidRPr="00A70530">
              <w:rPr>
                <w:rFonts w:cs="Arial"/>
                <w:color w:val="000000" w:themeColor="text1"/>
                <w:szCs w:val="20"/>
              </w:rPr>
              <w:t>1.</w:t>
            </w:r>
          </w:p>
        </w:tc>
        <w:tc>
          <w:tcPr>
            <w:tcW w:w="709" w:type="dxa"/>
            <w:shd w:val="clear" w:color="auto" w:fill="auto"/>
          </w:tcPr>
          <w:p w14:paraId="21A39273" w14:textId="77777777" w:rsidR="00524B12" w:rsidRDefault="00524B12" w:rsidP="009774C6">
            <w:pPr>
              <w:spacing w:before="60" w:after="60"/>
              <w:jc w:val="center"/>
              <w:rPr>
                <w:rFonts w:cs="Arial"/>
                <w:szCs w:val="20"/>
              </w:rPr>
            </w:pPr>
          </w:p>
        </w:tc>
        <w:tc>
          <w:tcPr>
            <w:tcW w:w="708" w:type="dxa"/>
            <w:shd w:val="clear" w:color="auto" w:fill="auto"/>
          </w:tcPr>
          <w:p w14:paraId="1B361162" w14:textId="77777777" w:rsidR="00524B12" w:rsidRDefault="00524B12" w:rsidP="009774C6">
            <w:pPr>
              <w:spacing w:before="60" w:after="60"/>
              <w:jc w:val="center"/>
              <w:rPr>
                <w:rFonts w:cs="Arial"/>
                <w:szCs w:val="20"/>
              </w:rPr>
            </w:pPr>
          </w:p>
        </w:tc>
        <w:tc>
          <w:tcPr>
            <w:tcW w:w="2439" w:type="dxa"/>
            <w:shd w:val="clear" w:color="auto" w:fill="auto"/>
          </w:tcPr>
          <w:p w14:paraId="04459AA5" w14:textId="77777777" w:rsidR="00524B12" w:rsidRPr="00BD1C99" w:rsidRDefault="00524B12" w:rsidP="009774C6">
            <w:pPr>
              <w:spacing w:before="60" w:after="60"/>
              <w:rPr>
                <w:rFonts w:cs="Arial"/>
                <w:b/>
                <w:szCs w:val="20"/>
              </w:rPr>
            </w:pPr>
          </w:p>
        </w:tc>
      </w:tr>
      <w:tr w:rsidR="00524B12" w:rsidRPr="00BD1C99" w14:paraId="4DFF17F1" w14:textId="77777777" w:rsidTr="009774C6">
        <w:trPr>
          <w:trHeight w:val="340"/>
        </w:trPr>
        <w:tc>
          <w:tcPr>
            <w:tcW w:w="567" w:type="dxa"/>
            <w:shd w:val="clear" w:color="auto" w:fill="auto"/>
          </w:tcPr>
          <w:p w14:paraId="2B85C329" w14:textId="77777777" w:rsidR="00524B12" w:rsidRPr="00BD1C99" w:rsidRDefault="00524B12" w:rsidP="009774C6">
            <w:pPr>
              <w:spacing w:before="60" w:after="60"/>
              <w:rPr>
                <w:rFonts w:cs="Arial"/>
                <w:szCs w:val="20"/>
              </w:rPr>
            </w:pPr>
            <w:r>
              <w:rPr>
                <w:rFonts w:cs="Arial"/>
                <w:szCs w:val="20"/>
              </w:rPr>
              <w:t>6</w:t>
            </w:r>
            <w:r w:rsidRPr="00BD1C99">
              <w:rPr>
                <w:rFonts w:cs="Arial"/>
                <w:szCs w:val="20"/>
              </w:rPr>
              <w:t>.</w:t>
            </w:r>
          </w:p>
        </w:tc>
        <w:tc>
          <w:tcPr>
            <w:tcW w:w="6067" w:type="dxa"/>
            <w:shd w:val="clear" w:color="auto" w:fill="auto"/>
          </w:tcPr>
          <w:p w14:paraId="459CD8BB" w14:textId="77777777" w:rsidR="00524B12" w:rsidRPr="00A70530" w:rsidRDefault="00524B12" w:rsidP="009774C6">
            <w:pPr>
              <w:spacing w:before="60" w:after="60"/>
              <w:rPr>
                <w:rFonts w:cs="Arial"/>
                <w:color w:val="FF0000"/>
                <w:szCs w:val="20"/>
              </w:rPr>
            </w:pPr>
            <w:r w:rsidRPr="00A70530">
              <w:rPr>
                <w:rFonts w:cs="Arial"/>
                <w:color w:val="000000" w:themeColor="text1"/>
                <w:szCs w:val="20"/>
              </w:rPr>
              <w:t>The learner has identified all organisation guidelines outlined in the brief.</w:t>
            </w:r>
          </w:p>
        </w:tc>
        <w:sdt>
          <w:sdtPr>
            <w:rPr>
              <w:rFonts w:cs="Arial"/>
              <w:szCs w:val="20"/>
            </w:rPr>
            <w:id w:val="-1913153209"/>
            <w14:checkbox>
              <w14:checked w14:val="0"/>
              <w14:checkedState w14:val="2612" w14:font="MS Gothic"/>
              <w14:uncheckedState w14:val="2610" w14:font="MS Gothic"/>
            </w14:checkbox>
          </w:sdtPr>
          <w:sdtContent>
            <w:tc>
              <w:tcPr>
                <w:tcW w:w="709" w:type="dxa"/>
                <w:shd w:val="clear" w:color="auto" w:fill="auto"/>
              </w:tcPr>
              <w:p w14:paraId="2D3359CC"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783332911"/>
            <w14:checkbox>
              <w14:checked w14:val="0"/>
              <w14:checkedState w14:val="2612" w14:font="MS Gothic"/>
              <w14:uncheckedState w14:val="2610" w14:font="MS Gothic"/>
            </w14:checkbox>
          </w:sdtPr>
          <w:sdtContent>
            <w:tc>
              <w:tcPr>
                <w:tcW w:w="708" w:type="dxa"/>
                <w:shd w:val="clear" w:color="auto" w:fill="auto"/>
              </w:tcPr>
              <w:p w14:paraId="2608B51D"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718D062" w14:textId="77777777" w:rsidR="00524B12" w:rsidRPr="00BD1C99" w:rsidRDefault="00524B12" w:rsidP="009774C6">
            <w:pPr>
              <w:spacing w:before="60" w:after="60"/>
              <w:rPr>
                <w:rFonts w:cs="Arial"/>
                <w:b/>
                <w:szCs w:val="20"/>
              </w:rPr>
            </w:pPr>
          </w:p>
        </w:tc>
      </w:tr>
      <w:tr w:rsidR="00524B12" w:rsidRPr="00BD1C99" w14:paraId="347E5158" w14:textId="77777777" w:rsidTr="009774C6">
        <w:trPr>
          <w:trHeight w:val="340"/>
        </w:trPr>
        <w:tc>
          <w:tcPr>
            <w:tcW w:w="567" w:type="dxa"/>
            <w:shd w:val="clear" w:color="auto" w:fill="auto"/>
          </w:tcPr>
          <w:p w14:paraId="4E46584F" w14:textId="77777777" w:rsidR="00524B12" w:rsidRPr="00BD1C99" w:rsidRDefault="00524B12" w:rsidP="009774C6">
            <w:pPr>
              <w:spacing w:before="60" w:after="60"/>
              <w:rPr>
                <w:rFonts w:cs="Arial"/>
                <w:szCs w:val="20"/>
              </w:rPr>
            </w:pPr>
            <w:r>
              <w:rPr>
                <w:rFonts w:cs="Arial"/>
                <w:szCs w:val="20"/>
              </w:rPr>
              <w:t>7.</w:t>
            </w:r>
          </w:p>
        </w:tc>
        <w:tc>
          <w:tcPr>
            <w:tcW w:w="6067" w:type="dxa"/>
            <w:shd w:val="clear" w:color="auto" w:fill="auto"/>
          </w:tcPr>
          <w:p w14:paraId="7BB6ADC8" w14:textId="77777777" w:rsidR="00524B12" w:rsidRPr="00A70530" w:rsidRDefault="00524B12" w:rsidP="009774C6">
            <w:pPr>
              <w:spacing w:before="60" w:after="60"/>
              <w:rPr>
                <w:rFonts w:cs="Arial"/>
                <w:color w:val="FF0000"/>
                <w:szCs w:val="20"/>
              </w:rPr>
            </w:pPr>
            <w:r w:rsidRPr="00A70530">
              <w:rPr>
                <w:rFonts w:cs="Arial"/>
                <w:color w:val="000000" w:themeColor="text1"/>
                <w:szCs w:val="20"/>
              </w:rPr>
              <w:t>The learner has researched and reviewed the benefits and risks of at least 2 new developments in web technologies and presented their findings.</w:t>
            </w:r>
          </w:p>
        </w:tc>
        <w:sdt>
          <w:sdtPr>
            <w:rPr>
              <w:rFonts w:cs="Arial"/>
              <w:szCs w:val="20"/>
            </w:rPr>
            <w:id w:val="-1050378044"/>
            <w14:checkbox>
              <w14:checked w14:val="0"/>
              <w14:checkedState w14:val="2612" w14:font="MS Gothic"/>
              <w14:uncheckedState w14:val="2610" w14:font="MS Gothic"/>
            </w14:checkbox>
          </w:sdtPr>
          <w:sdtContent>
            <w:tc>
              <w:tcPr>
                <w:tcW w:w="709" w:type="dxa"/>
                <w:shd w:val="clear" w:color="auto" w:fill="auto"/>
              </w:tcPr>
              <w:p w14:paraId="2A35BEC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79529825"/>
            <w14:checkbox>
              <w14:checked w14:val="0"/>
              <w14:checkedState w14:val="2612" w14:font="MS Gothic"/>
              <w14:uncheckedState w14:val="2610" w14:font="MS Gothic"/>
            </w14:checkbox>
          </w:sdtPr>
          <w:sdtContent>
            <w:tc>
              <w:tcPr>
                <w:tcW w:w="708" w:type="dxa"/>
                <w:shd w:val="clear" w:color="auto" w:fill="auto"/>
              </w:tcPr>
              <w:p w14:paraId="6AE3B79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D06447D" w14:textId="77777777" w:rsidR="00524B12" w:rsidRPr="00BD1C99" w:rsidRDefault="00524B12" w:rsidP="009774C6">
            <w:pPr>
              <w:spacing w:before="60" w:after="60"/>
              <w:rPr>
                <w:rFonts w:cs="Arial"/>
                <w:b/>
                <w:szCs w:val="20"/>
              </w:rPr>
            </w:pPr>
          </w:p>
        </w:tc>
      </w:tr>
      <w:tr w:rsidR="00524B12" w:rsidRPr="00BD1C99" w14:paraId="65F99061" w14:textId="77777777" w:rsidTr="009774C6">
        <w:trPr>
          <w:trHeight w:val="340"/>
        </w:trPr>
        <w:tc>
          <w:tcPr>
            <w:tcW w:w="567" w:type="dxa"/>
            <w:shd w:val="clear" w:color="auto" w:fill="auto"/>
          </w:tcPr>
          <w:p w14:paraId="6D035FF4" w14:textId="77777777" w:rsidR="00524B12" w:rsidRPr="00BD1C99" w:rsidRDefault="00524B12" w:rsidP="009774C6">
            <w:pPr>
              <w:spacing w:before="60" w:after="60"/>
              <w:rPr>
                <w:rFonts w:cs="Arial"/>
                <w:szCs w:val="20"/>
              </w:rPr>
            </w:pPr>
            <w:r>
              <w:rPr>
                <w:rFonts w:cs="Arial"/>
                <w:szCs w:val="20"/>
              </w:rPr>
              <w:t>8.</w:t>
            </w:r>
          </w:p>
        </w:tc>
        <w:tc>
          <w:tcPr>
            <w:tcW w:w="6067" w:type="dxa"/>
            <w:shd w:val="clear" w:color="auto" w:fill="auto"/>
          </w:tcPr>
          <w:p w14:paraId="3584FC51" w14:textId="77777777" w:rsidR="00524B12" w:rsidRPr="00A70530" w:rsidRDefault="00524B12" w:rsidP="009774C6">
            <w:pPr>
              <w:spacing w:before="80" w:after="80"/>
              <w:rPr>
                <w:rFonts w:eastAsia="Times New Roman" w:cs="Arial"/>
                <w:color w:val="FF0000"/>
                <w:szCs w:val="20"/>
              </w:rPr>
            </w:pPr>
            <w:r w:rsidRPr="00A70530">
              <w:rPr>
                <w:rFonts w:eastAsia="Times New Roman" w:cs="Arial"/>
                <w:color w:val="000000" w:themeColor="text1"/>
                <w:szCs w:val="20"/>
              </w:rPr>
              <w:t xml:space="preserve">The learner has identified a new web technology that meets the needs of the web application. </w:t>
            </w:r>
          </w:p>
        </w:tc>
        <w:sdt>
          <w:sdtPr>
            <w:rPr>
              <w:rFonts w:cs="Arial"/>
              <w:szCs w:val="20"/>
            </w:rPr>
            <w:id w:val="-876234315"/>
            <w14:checkbox>
              <w14:checked w14:val="0"/>
              <w14:checkedState w14:val="2612" w14:font="MS Gothic"/>
              <w14:uncheckedState w14:val="2610" w14:font="MS Gothic"/>
            </w14:checkbox>
          </w:sdtPr>
          <w:sdtContent>
            <w:tc>
              <w:tcPr>
                <w:tcW w:w="709" w:type="dxa"/>
                <w:shd w:val="clear" w:color="auto" w:fill="auto"/>
              </w:tcPr>
              <w:p w14:paraId="49D07FD3"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01986740"/>
            <w14:checkbox>
              <w14:checked w14:val="0"/>
              <w14:checkedState w14:val="2612" w14:font="MS Gothic"/>
              <w14:uncheckedState w14:val="2610" w14:font="MS Gothic"/>
            </w14:checkbox>
          </w:sdtPr>
          <w:sdtContent>
            <w:tc>
              <w:tcPr>
                <w:tcW w:w="708" w:type="dxa"/>
                <w:shd w:val="clear" w:color="auto" w:fill="auto"/>
              </w:tcPr>
              <w:p w14:paraId="5EC497A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FB690B" w14:textId="77777777" w:rsidR="00524B12" w:rsidRPr="00BD1C99" w:rsidRDefault="00524B12" w:rsidP="009774C6">
            <w:pPr>
              <w:spacing w:before="60" w:after="60"/>
              <w:rPr>
                <w:rFonts w:cs="Arial"/>
                <w:b/>
                <w:szCs w:val="20"/>
              </w:rPr>
            </w:pPr>
          </w:p>
        </w:tc>
      </w:tr>
      <w:tr w:rsidR="00524B12" w:rsidRPr="00BD1C99" w14:paraId="612F16FA" w14:textId="77777777" w:rsidTr="009774C6">
        <w:trPr>
          <w:trHeight w:val="340"/>
        </w:trPr>
        <w:tc>
          <w:tcPr>
            <w:tcW w:w="567" w:type="dxa"/>
            <w:shd w:val="clear" w:color="auto" w:fill="auto"/>
          </w:tcPr>
          <w:p w14:paraId="3224BAB9" w14:textId="77777777" w:rsidR="00524B12" w:rsidRDefault="00524B12" w:rsidP="009774C6">
            <w:pPr>
              <w:spacing w:before="60" w:after="60"/>
              <w:rPr>
                <w:rFonts w:cs="Arial"/>
                <w:szCs w:val="20"/>
              </w:rPr>
            </w:pPr>
            <w:r>
              <w:rPr>
                <w:rFonts w:cs="Arial"/>
                <w:szCs w:val="20"/>
              </w:rPr>
              <w:t>9.</w:t>
            </w:r>
          </w:p>
        </w:tc>
        <w:tc>
          <w:tcPr>
            <w:tcW w:w="6067" w:type="dxa"/>
            <w:shd w:val="clear" w:color="auto" w:fill="auto"/>
          </w:tcPr>
          <w:p w14:paraId="461C0ABF" w14:textId="77777777" w:rsidR="00524B12" w:rsidRPr="00A70530" w:rsidRDefault="00524B12" w:rsidP="009774C6">
            <w:pPr>
              <w:spacing w:before="80" w:after="80"/>
              <w:rPr>
                <w:rFonts w:cs="Arial"/>
                <w:color w:val="FF0000"/>
                <w:szCs w:val="20"/>
              </w:rPr>
            </w:pPr>
            <w:r w:rsidRPr="00A70530">
              <w:rPr>
                <w:rFonts w:cs="Arial"/>
                <w:color w:val="000000" w:themeColor="text1"/>
                <w:szCs w:val="20"/>
              </w:rPr>
              <w:t xml:space="preserve">Legislative and organisational requirements and standards applicable to implementation </w:t>
            </w:r>
            <w:r>
              <w:rPr>
                <w:rFonts w:cs="Arial"/>
                <w:color w:val="000000" w:themeColor="text1"/>
                <w:szCs w:val="20"/>
              </w:rPr>
              <w:t xml:space="preserve">of </w:t>
            </w:r>
            <w:r w:rsidRPr="00A70530">
              <w:rPr>
                <w:rFonts w:cs="Arial"/>
                <w:color w:val="000000" w:themeColor="text1"/>
                <w:szCs w:val="20"/>
              </w:rPr>
              <w:t>the new technology has been identified.</w:t>
            </w:r>
          </w:p>
        </w:tc>
        <w:sdt>
          <w:sdtPr>
            <w:rPr>
              <w:rFonts w:cs="Arial"/>
              <w:szCs w:val="20"/>
            </w:rPr>
            <w:id w:val="-1358969767"/>
            <w14:checkbox>
              <w14:checked w14:val="0"/>
              <w14:checkedState w14:val="2612" w14:font="MS Gothic"/>
              <w14:uncheckedState w14:val="2610" w14:font="MS Gothic"/>
            </w14:checkbox>
          </w:sdtPr>
          <w:sdtContent>
            <w:tc>
              <w:tcPr>
                <w:tcW w:w="709" w:type="dxa"/>
                <w:shd w:val="clear" w:color="auto" w:fill="auto"/>
              </w:tcPr>
              <w:p w14:paraId="3CD51C6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40159513"/>
            <w14:checkbox>
              <w14:checked w14:val="0"/>
              <w14:checkedState w14:val="2612" w14:font="MS Gothic"/>
              <w14:uncheckedState w14:val="2610" w14:font="MS Gothic"/>
            </w14:checkbox>
          </w:sdtPr>
          <w:sdtContent>
            <w:tc>
              <w:tcPr>
                <w:tcW w:w="708" w:type="dxa"/>
                <w:shd w:val="clear" w:color="auto" w:fill="auto"/>
              </w:tcPr>
              <w:p w14:paraId="56B04FA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4ED5DAA" w14:textId="77777777" w:rsidR="00524B12" w:rsidRPr="00BD1C99" w:rsidRDefault="00524B12" w:rsidP="009774C6">
            <w:pPr>
              <w:spacing w:before="60" w:after="60"/>
              <w:rPr>
                <w:rFonts w:cs="Arial"/>
                <w:b/>
                <w:szCs w:val="20"/>
              </w:rPr>
            </w:pPr>
          </w:p>
        </w:tc>
      </w:tr>
      <w:tr w:rsidR="00524B12" w:rsidRPr="00BD1C99" w14:paraId="1758417F" w14:textId="77777777" w:rsidTr="009774C6">
        <w:trPr>
          <w:trHeight w:val="340"/>
        </w:trPr>
        <w:tc>
          <w:tcPr>
            <w:tcW w:w="567" w:type="dxa"/>
            <w:shd w:val="clear" w:color="auto" w:fill="auto"/>
          </w:tcPr>
          <w:p w14:paraId="669154F4" w14:textId="77777777" w:rsidR="00524B12" w:rsidRDefault="00524B12" w:rsidP="009774C6">
            <w:pPr>
              <w:spacing w:before="60" w:after="60"/>
              <w:rPr>
                <w:rFonts w:cs="Arial"/>
                <w:szCs w:val="20"/>
              </w:rPr>
            </w:pPr>
            <w:r>
              <w:rPr>
                <w:rFonts w:cs="Arial"/>
                <w:szCs w:val="20"/>
              </w:rPr>
              <w:t>10.</w:t>
            </w:r>
          </w:p>
        </w:tc>
        <w:tc>
          <w:tcPr>
            <w:tcW w:w="6067" w:type="dxa"/>
            <w:shd w:val="clear" w:color="auto" w:fill="auto"/>
          </w:tcPr>
          <w:p w14:paraId="7074F033" w14:textId="77777777" w:rsidR="00524B12" w:rsidRPr="00A70530" w:rsidRDefault="00524B12" w:rsidP="009774C6">
            <w:pPr>
              <w:spacing w:before="80" w:after="80"/>
              <w:rPr>
                <w:rFonts w:cs="Arial"/>
                <w:color w:val="000000" w:themeColor="text1"/>
                <w:szCs w:val="20"/>
              </w:rPr>
            </w:pPr>
            <w:r w:rsidRPr="00A70530">
              <w:rPr>
                <w:rFonts w:cs="Arial"/>
                <w:color w:val="000000" w:themeColor="text1"/>
                <w:szCs w:val="20"/>
              </w:rPr>
              <w:t>The learner has discussed and confirmed selection of the new web technology with their client.</w:t>
            </w:r>
          </w:p>
        </w:tc>
        <w:sdt>
          <w:sdtPr>
            <w:rPr>
              <w:rFonts w:cs="Arial"/>
              <w:szCs w:val="20"/>
            </w:rPr>
            <w:id w:val="1546561895"/>
            <w14:checkbox>
              <w14:checked w14:val="0"/>
              <w14:checkedState w14:val="2612" w14:font="MS Gothic"/>
              <w14:uncheckedState w14:val="2610" w14:font="MS Gothic"/>
            </w14:checkbox>
          </w:sdtPr>
          <w:sdtContent>
            <w:tc>
              <w:tcPr>
                <w:tcW w:w="709" w:type="dxa"/>
                <w:shd w:val="clear" w:color="auto" w:fill="auto"/>
              </w:tcPr>
              <w:p w14:paraId="512FD36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45728732"/>
            <w14:checkbox>
              <w14:checked w14:val="0"/>
              <w14:checkedState w14:val="2612" w14:font="MS Gothic"/>
              <w14:uncheckedState w14:val="2610" w14:font="MS Gothic"/>
            </w14:checkbox>
          </w:sdtPr>
          <w:sdtContent>
            <w:tc>
              <w:tcPr>
                <w:tcW w:w="708" w:type="dxa"/>
                <w:shd w:val="clear" w:color="auto" w:fill="auto"/>
              </w:tcPr>
              <w:p w14:paraId="32CD1E0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205108A" w14:textId="77777777" w:rsidR="00524B12" w:rsidRPr="00BD1C99" w:rsidRDefault="00524B12" w:rsidP="009774C6">
            <w:pPr>
              <w:spacing w:before="60" w:after="60"/>
              <w:rPr>
                <w:rFonts w:cs="Arial"/>
                <w:b/>
                <w:szCs w:val="20"/>
              </w:rPr>
            </w:pPr>
          </w:p>
        </w:tc>
      </w:tr>
      <w:tr w:rsidR="00524B12" w:rsidRPr="00BD1C99" w14:paraId="11DC0782" w14:textId="77777777" w:rsidTr="009774C6">
        <w:trPr>
          <w:trHeight w:val="340"/>
        </w:trPr>
        <w:tc>
          <w:tcPr>
            <w:tcW w:w="567" w:type="dxa"/>
            <w:shd w:val="clear" w:color="auto" w:fill="auto"/>
          </w:tcPr>
          <w:p w14:paraId="2FD563EE" w14:textId="77777777" w:rsidR="00524B12" w:rsidRDefault="00524B12" w:rsidP="009774C6">
            <w:pPr>
              <w:spacing w:before="60" w:after="60"/>
              <w:rPr>
                <w:rFonts w:cs="Arial"/>
                <w:szCs w:val="20"/>
              </w:rPr>
            </w:pPr>
            <w:r>
              <w:rPr>
                <w:rFonts w:cs="Arial"/>
                <w:szCs w:val="20"/>
              </w:rPr>
              <w:t>11.</w:t>
            </w:r>
          </w:p>
        </w:tc>
        <w:tc>
          <w:tcPr>
            <w:tcW w:w="6067" w:type="dxa"/>
            <w:shd w:val="clear" w:color="auto" w:fill="auto"/>
          </w:tcPr>
          <w:p w14:paraId="2867742F" w14:textId="77777777" w:rsidR="00524B12" w:rsidRPr="00A70530" w:rsidRDefault="00524B12" w:rsidP="009774C6">
            <w:pPr>
              <w:spacing w:before="80" w:after="80"/>
              <w:rPr>
                <w:rFonts w:cs="Arial"/>
                <w:color w:val="000000" w:themeColor="text1"/>
                <w:szCs w:val="20"/>
              </w:rPr>
            </w:pPr>
            <w:r w:rsidRPr="00A70530">
              <w:rPr>
                <w:rFonts w:cs="Arial"/>
                <w:color w:val="000000" w:themeColor="text1"/>
                <w:szCs w:val="20"/>
              </w:rPr>
              <w:t>The learner has reviewed the prototype with the client and edited as required.</w:t>
            </w:r>
          </w:p>
        </w:tc>
        <w:sdt>
          <w:sdtPr>
            <w:rPr>
              <w:rFonts w:cs="Arial"/>
              <w:szCs w:val="20"/>
            </w:rPr>
            <w:id w:val="-907458026"/>
            <w14:checkbox>
              <w14:checked w14:val="0"/>
              <w14:checkedState w14:val="2612" w14:font="MS Gothic"/>
              <w14:uncheckedState w14:val="2610" w14:font="MS Gothic"/>
            </w14:checkbox>
          </w:sdtPr>
          <w:sdtContent>
            <w:tc>
              <w:tcPr>
                <w:tcW w:w="709" w:type="dxa"/>
                <w:shd w:val="clear" w:color="auto" w:fill="auto"/>
              </w:tcPr>
              <w:p w14:paraId="23E0F6E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106643362"/>
            <w14:checkbox>
              <w14:checked w14:val="0"/>
              <w14:checkedState w14:val="2612" w14:font="MS Gothic"/>
              <w14:uncheckedState w14:val="2610" w14:font="MS Gothic"/>
            </w14:checkbox>
          </w:sdtPr>
          <w:sdtContent>
            <w:tc>
              <w:tcPr>
                <w:tcW w:w="708" w:type="dxa"/>
                <w:shd w:val="clear" w:color="auto" w:fill="auto"/>
              </w:tcPr>
              <w:p w14:paraId="086DE9B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BAC08D7" w14:textId="77777777" w:rsidR="00524B12" w:rsidRDefault="00524B12" w:rsidP="009774C6">
            <w:pPr>
              <w:spacing w:before="60" w:after="60"/>
              <w:rPr>
                <w:rFonts w:cs="Arial"/>
                <w:b/>
                <w:szCs w:val="20"/>
              </w:rPr>
            </w:pPr>
          </w:p>
        </w:tc>
      </w:tr>
      <w:tr w:rsidR="00524B12" w:rsidRPr="00BD1C99" w14:paraId="3A28E207" w14:textId="77777777" w:rsidTr="009774C6">
        <w:trPr>
          <w:trHeight w:val="378"/>
        </w:trPr>
        <w:tc>
          <w:tcPr>
            <w:tcW w:w="10490" w:type="dxa"/>
            <w:gridSpan w:val="5"/>
            <w:tcBorders>
              <w:top w:val="single" w:sz="4" w:space="0" w:color="7F7F7F"/>
              <w:bottom w:val="single" w:sz="4" w:space="0" w:color="7F7F7F"/>
            </w:tcBorders>
            <w:shd w:val="clear" w:color="auto" w:fill="F2F2F2"/>
          </w:tcPr>
          <w:p w14:paraId="4118D32E"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1374965441"/>
            </w:sdtPr>
            <w:sdtContent>
              <w:p w14:paraId="706A5417" w14:textId="77777777" w:rsidR="00524B12" w:rsidRPr="00BD1C99" w:rsidRDefault="00524B12" w:rsidP="009774C6">
                <w:pPr>
                  <w:spacing w:before="60" w:after="60"/>
                  <w:rPr>
                    <w:rFonts w:cs="Arial"/>
                    <w:b/>
                    <w:color w:val="000000"/>
                    <w:szCs w:val="20"/>
                  </w:rPr>
                </w:pPr>
                <w:r w:rsidRPr="009B70D2">
                  <w:rPr>
                    <w:rFonts w:cs="Arial"/>
                    <w:szCs w:val="20"/>
                  </w:rPr>
                  <w:t xml:space="preserve">Part 2 - </w:t>
                </w:r>
                <w:r>
                  <w:rPr>
                    <w:rFonts w:cs="Arial"/>
                    <w:szCs w:val="20"/>
                  </w:rPr>
                  <w:t>Develop</w:t>
                </w:r>
                <w:r>
                  <w:rPr>
                    <w:rFonts w:cs="Arial"/>
                    <w:szCs w:val="20"/>
                  </w:rPr>
                  <w:br/>
                  <w:t>Assessment Documentation/Working files</w:t>
                </w:r>
              </w:p>
            </w:sdtContent>
          </w:sdt>
        </w:tc>
      </w:tr>
      <w:tr w:rsidR="00524B12" w:rsidRPr="00BD1C99" w14:paraId="28E94EB0" w14:textId="77777777" w:rsidTr="009774C6">
        <w:trPr>
          <w:trHeight w:val="340"/>
        </w:trPr>
        <w:tc>
          <w:tcPr>
            <w:tcW w:w="567" w:type="dxa"/>
            <w:shd w:val="clear" w:color="auto" w:fill="auto"/>
          </w:tcPr>
          <w:p w14:paraId="4D740121" w14:textId="77777777" w:rsidR="00524B12" w:rsidRPr="00BD1C99" w:rsidRDefault="00524B12" w:rsidP="009774C6">
            <w:pPr>
              <w:spacing w:before="60" w:after="60"/>
              <w:rPr>
                <w:rFonts w:cs="Arial"/>
                <w:szCs w:val="20"/>
              </w:rPr>
            </w:pPr>
            <w:r>
              <w:rPr>
                <w:rFonts w:cs="Arial"/>
                <w:szCs w:val="20"/>
              </w:rPr>
              <w:t>1.</w:t>
            </w:r>
          </w:p>
        </w:tc>
        <w:tc>
          <w:tcPr>
            <w:tcW w:w="6067" w:type="dxa"/>
            <w:shd w:val="clear" w:color="auto" w:fill="auto"/>
          </w:tcPr>
          <w:p w14:paraId="765C3FFA"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A wireframe that defines the UI actions and events that the user can perform has been created.</w:t>
            </w:r>
          </w:p>
        </w:tc>
        <w:sdt>
          <w:sdtPr>
            <w:rPr>
              <w:rFonts w:cs="Arial"/>
              <w:szCs w:val="20"/>
            </w:rPr>
            <w:id w:val="-1545679187"/>
            <w14:checkbox>
              <w14:checked w14:val="0"/>
              <w14:checkedState w14:val="2612" w14:font="MS Gothic"/>
              <w14:uncheckedState w14:val="2610" w14:font="MS Gothic"/>
            </w14:checkbox>
          </w:sdtPr>
          <w:sdtContent>
            <w:tc>
              <w:tcPr>
                <w:tcW w:w="709" w:type="dxa"/>
                <w:shd w:val="clear" w:color="auto" w:fill="auto"/>
              </w:tcPr>
              <w:p w14:paraId="4C0F56B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78045613"/>
            <w14:checkbox>
              <w14:checked w14:val="0"/>
              <w14:checkedState w14:val="2612" w14:font="MS Gothic"/>
              <w14:uncheckedState w14:val="2610" w14:font="MS Gothic"/>
            </w14:checkbox>
          </w:sdtPr>
          <w:sdtContent>
            <w:tc>
              <w:tcPr>
                <w:tcW w:w="708" w:type="dxa"/>
                <w:shd w:val="clear" w:color="auto" w:fill="auto"/>
              </w:tcPr>
              <w:p w14:paraId="037EEF9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7BB5644" w14:textId="77777777" w:rsidR="00524B12" w:rsidRPr="00BD1C99" w:rsidRDefault="00524B12" w:rsidP="009774C6">
            <w:pPr>
              <w:spacing w:before="60" w:after="60"/>
              <w:rPr>
                <w:rFonts w:cs="Arial"/>
                <w:b/>
                <w:szCs w:val="20"/>
              </w:rPr>
            </w:pPr>
          </w:p>
        </w:tc>
      </w:tr>
      <w:tr w:rsidR="00524B12" w:rsidRPr="00BD1C99" w14:paraId="16689A7D" w14:textId="77777777" w:rsidTr="009774C6">
        <w:trPr>
          <w:trHeight w:val="340"/>
        </w:trPr>
        <w:tc>
          <w:tcPr>
            <w:tcW w:w="567" w:type="dxa"/>
            <w:shd w:val="clear" w:color="auto" w:fill="auto"/>
          </w:tcPr>
          <w:p w14:paraId="197C8391" w14:textId="77777777" w:rsidR="00524B12" w:rsidRPr="00BD1C99" w:rsidRDefault="00524B12" w:rsidP="009774C6">
            <w:pPr>
              <w:spacing w:before="60" w:after="60"/>
              <w:rPr>
                <w:rFonts w:cs="Arial"/>
                <w:szCs w:val="20"/>
              </w:rPr>
            </w:pPr>
            <w:r>
              <w:rPr>
                <w:rFonts w:cs="Arial"/>
                <w:szCs w:val="20"/>
              </w:rPr>
              <w:lastRenderedPageBreak/>
              <w:t>2.</w:t>
            </w:r>
          </w:p>
        </w:tc>
        <w:tc>
          <w:tcPr>
            <w:tcW w:w="6067" w:type="dxa"/>
            <w:shd w:val="clear" w:color="auto" w:fill="auto"/>
          </w:tcPr>
          <w:p w14:paraId="58D00C0B"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The UI and flow of the content has been developed.</w:t>
            </w:r>
          </w:p>
        </w:tc>
        <w:sdt>
          <w:sdtPr>
            <w:rPr>
              <w:rFonts w:cs="Arial"/>
              <w:szCs w:val="20"/>
            </w:rPr>
            <w:id w:val="144941336"/>
            <w14:checkbox>
              <w14:checked w14:val="0"/>
              <w14:checkedState w14:val="2612" w14:font="MS Gothic"/>
              <w14:uncheckedState w14:val="2610" w14:font="MS Gothic"/>
            </w14:checkbox>
          </w:sdtPr>
          <w:sdtContent>
            <w:tc>
              <w:tcPr>
                <w:tcW w:w="709" w:type="dxa"/>
                <w:shd w:val="clear" w:color="auto" w:fill="auto"/>
              </w:tcPr>
              <w:p w14:paraId="406AEEF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929155871"/>
            <w14:checkbox>
              <w14:checked w14:val="0"/>
              <w14:checkedState w14:val="2612" w14:font="MS Gothic"/>
              <w14:uncheckedState w14:val="2610" w14:font="MS Gothic"/>
            </w14:checkbox>
          </w:sdtPr>
          <w:sdtContent>
            <w:tc>
              <w:tcPr>
                <w:tcW w:w="708" w:type="dxa"/>
                <w:shd w:val="clear" w:color="auto" w:fill="auto"/>
              </w:tcPr>
              <w:p w14:paraId="615D716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8D5A004" w14:textId="77777777" w:rsidR="00524B12" w:rsidRPr="00BD1C99" w:rsidRDefault="00524B12" w:rsidP="009774C6">
            <w:pPr>
              <w:spacing w:before="60" w:after="60"/>
              <w:rPr>
                <w:rFonts w:cs="Arial"/>
                <w:b/>
                <w:szCs w:val="20"/>
              </w:rPr>
            </w:pPr>
          </w:p>
        </w:tc>
      </w:tr>
      <w:tr w:rsidR="00524B12" w:rsidRPr="00BD1C99" w14:paraId="45756966" w14:textId="77777777" w:rsidTr="009774C6">
        <w:trPr>
          <w:trHeight w:val="340"/>
        </w:trPr>
        <w:tc>
          <w:tcPr>
            <w:tcW w:w="567" w:type="dxa"/>
            <w:shd w:val="clear" w:color="auto" w:fill="auto"/>
          </w:tcPr>
          <w:p w14:paraId="45FB6981" w14:textId="77777777" w:rsidR="00524B12" w:rsidRDefault="00524B12" w:rsidP="009774C6">
            <w:pPr>
              <w:spacing w:before="60" w:after="60"/>
              <w:rPr>
                <w:rFonts w:cs="Arial"/>
                <w:szCs w:val="20"/>
              </w:rPr>
            </w:pPr>
            <w:r>
              <w:rPr>
                <w:rFonts w:cs="Arial"/>
                <w:szCs w:val="20"/>
              </w:rPr>
              <w:t>3.</w:t>
            </w:r>
          </w:p>
        </w:tc>
        <w:tc>
          <w:tcPr>
            <w:tcW w:w="6067" w:type="dxa"/>
            <w:shd w:val="clear" w:color="auto" w:fill="auto"/>
          </w:tcPr>
          <w:p w14:paraId="590B4743"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UI components have been developed and they align with the task requirements.</w:t>
            </w:r>
          </w:p>
        </w:tc>
        <w:sdt>
          <w:sdtPr>
            <w:rPr>
              <w:rFonts w:cs="Arial"/>
              <w:szCs w:val="20"/>
            </w:rPr>
            <w:id w:val="370800263"/>
            <w14:checkbox>
              <w14:checked w14:val="0"/>
              <w14:checkedState w14:val="2612" w14:font="MS Gothic"/>
              <w14:uncheckedState w14:val="2610" w14:font="MS Gothic"/>
            </w14:checkbox>
          </w:sdtPr>
          <w:sdtContent>
            <w:tc>
              <w:tcPr>
                <w:tcW w:w="709" w:type="dxa"/>
                <w:shd w:val="clear" w:color="auto" w:fill="auto"/>
              </w:tcPr>
              <w:p w14:paraId="20B9C78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5813607"/>
            <w14:checkbox>
              <w14:checked w14:val="0"/>
              <w14:checkedState w14:val="2612" w14:font="MS Gothic"/>
              <w14:uncheckedState w14:val="2610" w14:font="MS Gothic"/>
            </w14:checkbox>
          </w:sdtPr>
          <w:sdtContent>
            <w:tc>
              <w:tcPr>
                <w:tcW w:w="708" w:type="dxa"/>
                <w:shd w:val="clear" w:color="auto" w:fill="auto"/>
              </w:tcPr>
              <w:p w14:paraId="12287F5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AA7C75" w14:textId="77777777" w:rsidR="00524B12" w:rsidRPr="00BD1C99" w:rsidRDefault="00524B12" w:rsidP="009774C6">
            <w:pPr>
              <w:spacing w:before="60" w:after="60"/>
              <w:rPr>
                <w:rFonts w:cs="Arial"/>
                <w:b/>
                <w:szCs w:val="20"/>
              </w:rPr>
            </w:pPr>
          </w:p>
        </w:tc>
      </w:tr>
      <w:tr w:rsidR="00524B12" w:rsidRPr="00BD1C99" w14:paraId="1650C4A6" w14:textId="77777777" w:rsidTr="009774C6">
        <w:trPr>
          <w:trHeight w:val="340"/>
        </w:trPr>
        <w:tc>
          <w:tcPr>
            <w:tcW w:w="567" w:type="dxa"/>
            <w:shd w:val="clear" w:color="auto" w:fill="auto"/>
          </w:tcPr>
          <w:p w14:paraId="4459402D" w14:textId="77777777" w:rsidR="00524B12" w:rsidRDefault="00524B12" w:rsidP="009774C6">
            <w:pPr>
              <w:spacing w:before="60" w:after="60"/>
              <w:rPr>
                <w:rFonts w:cs="Arial"/>
                <w:szCs w:val="20"/>
              </w:rPr>
            </w:pPr>
            <w:r>
              <w:rPr>
                <w:rFonts w:cs="Arial"/>
                <w:szCs w:val="20"/>
              </w:rPr>
              <w:t>4.</w:t>
            </w:r>
          </w:p>
        </w:tc>
        <w:tc>
          <w:tcPr>
            <w:tcW w:w="6067" w:type="dxa"/>
            <w:shd w:val="clear" w:color="auto" w:fill="auto"/>
          </w:tcPr>
          <w:p w14:paraId="2EFFDB2F"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A UI that meets all of the required functionality and organisational requirements has been developed.</w:t>
            </w:r>
          </w:p>
        </w:tc>
        <w:sdt>
          <w:sdtPr>
            <w:rPr>
              <w:rFonts w:cs="Arial"/>
              <w:szCs w:val="20"/>
            </w:rPr>
            <w:id w:val="972254267"/>
            <w14:checkbox>
              <w14:checked w14:val="0"/>
              <w14:checkedState w14:val="2612" w14:font="MS Gothic"/>
              <w14:uncheckedState w14:val="2610" w14:font="MS Gothic"/>
            </w14:checkbox>
          </w:sdtPr>
          <w:sdtContent>
            <w:tc>
              <w:tcPr>
                <w:tcW w:w="709" w:type="dxa"/>
                <w:shd w:val="clear" w:color="auto" w:fill="auto"/>
              </w:tcPr>
              <w:p w14:paraId="288875F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70598801"/>
            <w14:checkbox>
              <w14:checked w14:val="0"/>
              <w14:checkedState w14:val="2612" w14:font="MS Gothic"/>
              <w14:uncheckedState w14:val="2610" w14:font="MS Gothic"/>
            </w14:checkbox>
          </w:sdtPr>
          <w:sdtContent>
            <w:tc>
              <w:tcPr>
                <w:tcW w:w="708" w:type="dxa"/>
                <w:shd w:val="clear" w:color="auto" w:fill="auto"/>
              </w:tcPr>
              <w:p w14:paraId="1621463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58E7CA7" w14:textId="77777777" w:rsidR="00524B12" w:rsidRPr="00BD1C99" w:rsidRDefault="00524B12" w:rsidP="009774C6">
            <w:pPr>
              <w:spacing w:before="60" w:after="60"/>
              <w:rPr>
                <w:rFonts w:cs="Arial"/>
                <w:b/>
                <w:szCs w:val="20"/>
              </w:rPr>
            </w:pPr>
          </w:p>
        </w:tc>
      </w:tr>
      <w:tr w:rsidR="00524B12" w:rsidRPr="00BD1C99" w14:paraId="4A4E6EC5" w14:textId="77777777" w:rsidTr="009774C6">
        <w:trPr>
          <w:trHeight w:val="340"/>
        </w:trPr>
        <w:tc>
          <w:tcPr>
            <w:tcW w:w="567" w:type="dxa"/>
            <w:shd w:val="clear" w:color="auto" w:fill="auto"/>
          </w:tcPr>
          <w:p w14:paraId="3394CDB3" w14:textId="77777777" w:rsidR="00524B12" w:rsidRDefault="00524B12" w:rsidP="009774C6">
            <w:pPr>
              <w:spacing w:before="60" w:after="60"/>
              <w:rPr>
                <w:rFonts w:cs="Arial"/>
                <w:szCs w:val="20"/>
              </w:rPr>
            </w:pPr>
            <w:r>
              <w:rPr>
                <w:rFonts w:cs="Arial"/>
                <w:szCs w:val="20"/>
              </w:rPr>
              <w:t>5.</w:t>
            </w:r>
          </w:p>
        </w:tc>
        <w:tc>
          <w:tcPr>
            <w:tcW w:w="6067" w:type="dxa"/>
            <w:shd w:val="clear" w:color="auto" w:fill="auto"/>
          </w:tcPr>
          <w:p w14:paraId="6EA42B1C"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HTML documents utilise standard accessibility features.</w:t>
            </w:r>
          </w:p>
        </w:tc>
        <w:sdt>
          <w:sdtPr>
            <w:rPr>
              <w:rFonts w:cs="Arial"/>
              <w:szCs w:val="20"/>
            </w:rPr>
            <w:id w:val="320934634"/>
            <w14:checkbox>
              <w14:checked w14:val="0"/>
              <w14:checkedState w14:val="2612" w14:font="MS Gothic"/>
              <w14:uncheckedState w14:val="2610" w14:font="MS Gothic"/>
            </w14:checkbox>
          </w:sdtPr>
          <w:sdtContent>
            <w:tc>
              <w:tcPr>
                <w:tcW w:w="709" w:type="dxa"/>
                <w:shd w:val="clear" w:color="auto" w:fill="auto"/>
              </w:tcPr>
              <w:p w14:paraId="2B16BE4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54126523"/>
            <w14:checkbox>
              <w14:checked w14:val="0"/>
              <w14:checkedState w14:val="2612" w14:font="MS Gothic"/>
              <w14:uncheckedState w14:val="2610" w14:font="MS Gothic"/>
            </w14:checkbox>
          </w:sdtPr>
          <w:sdtContent>
            <w:tc>
              <w:tcPr>
                <w:tcW w:w="708" w:type="dxa"/>
                <w:shd w:val="clear" w:color="auto" w:fill="auto"/>
              </w:tcPr>
              <w:p w14:paraId="228E228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1CF5721" w14:textId="77777777" w:rsidR="00524B12" w:rsidRPr="00BD1C99" w:rsidRDefault="00524B12" w:rsidP="009774C6">
            <w:pPr>
              <w:spacing w:before="60" w:after="60"/>
              <w:rPr>
                <w:rFonts w:cs="Arial"/>
                <w:b/>
                <w:szCs w:val="20"/>
              </w:rPr>
            </w:pPr>
          </w:p>
        </w:tc>
      </w:tr>
      <w:tr w:rsidR="00524B12" w:rsidRPr="00BD1C99" w14:paraId="73C2E351" w14:textId="77777777" w:rsidTr="009774C6">
        <w:trPr>
          <w:trHeight w:val="340"/>
        </w:trPr>
        <w:tc>
          <w:tcPr>
            <w:tcW w:w="567" w:type="dxa"/>
            <w:shd w:val="clear" w:color="auto" w:fill="auto"/>
          </w:tcPr>
          <w:p w14:paraId="3DFC56FB" w14:textId="77777777" w:rsidR="00524B12" w:rsidRDefault="00524B12" w:rsidP="009774C6">
            <w:pPr>
              <w:spacing w:before="60" w:after="60"/>
              <w:rPr>
                <w:rFonts w:cs="Arial"/>
                <w:szCs w:val="20"/>
              </w:rPr>
            </w:pPr>
            <w:r>
              <w:rPr>
                <w:rFonts w:cs="Arial"/>
                <w:szCs w:val="20"/>
              </w:rPr>
              <w:t>6.</w:t>
            </w:r>
          </w:p>
        </w:tc>
        <w:tc>
          <w:tcPr>
            <w:tcW w:w="6067" w:type="dxa"/>
            <w:shd w:val="clear" w:color="auto" w:fill="auto"/>
          </w:tcPr>
          <w:p w14:paraId="14A1A5BD"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Scripts have been developed and meet the document requirements outlined in the brief.</w:t>
            </w:r>
          </w:p>
        </w:tc>
        <w:sdt>
          <w:sdtPr>
            <w:rPr>
              <w:rFonts w:cs="Arial"/>
              <w:szCs w:val="20"/>
            </w:rPr>
            <w:id w:val="-445779392"/>
            <w14:checkbox>
              <w14:checked w14:val="0"/>
              <w14:checkedState w14:val="2612" w14:font="MS Gothic"/>
              <w14:uncheckedState w14:val="2610" w14:font="MS Gothic"/>
            </w14:checkbox>
          </w:sdtPr>
          <w:sdtContent>
            <w:tc>
              <w:tcPr>
                <w:tcW w:w="709" w:type="dxa"/>
                <w:shd w:val="clear" w:color="auto" w:fill="auto"/>
              </w:tcPr>
              <w:p w14:paraId="1860133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40420339"/>
            <w14:checkbox>
              <w14:checked w14:val="0"/>
              <w14:checkedState w14:val="2612" w14:font="MS Gothic"/>
              <w14:uncheckedState w14:val="2610" w14:font="MS Gothic"/>
            </w14:checkbox>
          </w:sdtPr>
          <w:sdtContent>
            <w:tc>
              <w:tcPr>
                <w:tcW w:w="708" w:type="dxa"/>
                <w:shd w:val="clear" w:color="auto" w:fill="auto"/>
              </w:tcPr>
              <w:p w14:paraId="38CEBAE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DE48B5A" w14:textId="77777777" w:rsidR="00524B12" w:rsidRPr="00BD1C99" w:rsidRDefault="00524B12" w:rsidP="009774C6">
            <w:pPr>
              <w:spacing w:before="60" w:after="60"/>
              <w:rPr>
                <w:rFonts w:cs="Arial"/>
                <w:b/>
                <w:szCs w:val="20"/>
              </w:rPr>
            </w:pPr>
          </w:p>
        </w:tc>
      </w:tr>
      <w:tr w:rsidR="00524B12" w:rsidRPr="00BD1C99" w14:paraId="29776952" w14:textId="77777777" w:rsidTr="009774C6">
        <w:trPr>
          <w:trHeight w:val="340"/>
        </w:trPr>
        <w:tc>
          <w:tcPr>
            <w:tcW w:w="567" w:type="dxa"/>
            <w:shd w:val="clear" w:color="auto" w:fill="auto"/>
          </w:tcPr>
          <w:p w14:paraId="1697A2B9" w14:textId="77777777" w:rsidR="00524B12" w:rsidRDefault="00524B12" w:rsidP="009774C6">
            <w:pPr>
              <w:spacing w:before="60" w:after="60"/>
              <w:rPr>
                <w:rFonts w:cs="Arial"/>
                <w:szCs w:val="20"/>
              </w:rPr>
            </w:pPr>
            <w:r>
              <w:rPr>
                <w:rFonts w:cs="Arial"/>
                <w:szCs w:val="20"/>
              </w:rPr>
              <w:t>7.</w:t>
            </w:r>
          </w:p>
        </w:tc>
        <w:tc>
          <w:tcPr>
            <w:tcW w:w="6067" w:type="dxa"/>
            <w:shd w:val="clear" w:color="auto" w:fill="auto"/>
          </w:tcPr>
          <w:p w14:paraId="524A564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Basic language syntax rules</w:t>
            </w:r>
            <w:r w:rsidRPr="00BD45F8">
              <w:rPr>
                <w:rStyle w:val="apple-converted-space"/>
                <w:rFonts w:cs="Arial"/>
                <w:color w:val="000000" w:themeColor="text1"/>
                <w:szCs w:val="20"/>
              </w:rPr>
              <w:t> have been followed.</w:t>
            </w:r>
          </w:p>
        </w:tc>
        <w:sdt>
          <w:sdtPr>
            <w:rPr>
              <w:rFonts w:cs="Arial"/>
              <w:szCs w:val="20"/>
            </w:rPr>
            <w:id w:val="1366643241"/>
            <w14:checkbox>
              <w14:checked w14:val="0"/>
              <w14:checkedState w14:val="2612" w14:font="MS Gothic"/>
              <w14:uncheckedState w14:val="2610" w14:font="MS Gothic"/>
            </w14:checkbox>
          </w:sdtPr>
          <w:sdtContent>
            <w:tc>
              <w:tcPr>
                <w:tcW w:w="709" w:type="dxa"/>
                <w:shd w:val="clear" w:color="auto" w:fill="auto"/>
              </w:tcPr>
              <w:p w14:paraId="08DC5E5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48819591"/>
            <w14:checkbox>
              <w14:checked w14:val="0"/>
              <w14:checkedState w14:val="2612" w14:font="MS Gothic"/>
              <w14:uncheckedState w14:val="2610" w14:font="MS Gothic"/>
            </w14:checkbox>
          </w:sdtPr>
          <w:sdtContent>
            <w:tc>
              <w:tcPr>
                <w:tcW w:w="708" w:type="dxa"/>
                <w:shd w:val="clear" w:color="auto" w:fill="auto"/>
              </w:tcPr>
              <w:p w14:paraId="091C488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D177F32" w14:textId="77777777" w:rsidR="00524B12" w:rsidRPr="00BD1C99" w:rsidRDefault="00524B12" w:rsidP="009774C6">
            <w:pPr>
              <w:spacing w:before="60" w:after="60"/>
              <w:rPr>
                <w:rFonts w:cs="Arial"/>
                <w:b/>
                <w:szCs w:val="20"/>
              </w:rPr>
            </w:pPr>
          </w:p>
        </w:tc>
      </w:tr>
      <w:tr w:rsidR="00524B12" w:rsidRPr="00BD1C99" w14:paraId="08D2B6E5" w14:textId="77777777" w:rsidTr="009774C6">
        <w:trPr>
          <w:trHeight w:val="340"/>
        </w:trPr>
        <w:tc>
          <w:tcPr>
            <w:tcW w:w="567" w:type="dxa"/>
            <w:shd w:val="clear" w:color="auto" w:fill="auto"/>
          </w:tcPr>
          <w:p w14:paraId="6510458E" w14:textId="77777777" w:rsidR="00524B12" w:rsidRDefault="00524B12" w:rsidP="009774C6">
            <w:pPr>
              <w:spacing w:before="60" w:after="60"/>
              <w:rPr>
                <w:rFonts w:cs="Arial"/>
                <w:szCs w:val="20"/>
              </w:rPr>
            </w:pPr>
            <w:r>
              <w:rPr>
                <w:rFonts w:cs="Arial"/>
                <w:szCs w:val="20"/>
              </w:rPr>
              <w:t>8.</w:t>
            </w:r>
          </w:p>
        </w:tc>
        <w:tc>
          <w:tcPr>
            <w:tcW w:w="6067" w:type="dxa"/>
            <w:shd w:val="clear" w:color="auto" w:fill="auto"/>
          </w:tcPr>
          <w:p w14:paraId="3C493F77"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Code that uses language data types, operators and expressions has been developed.</w:t>
            </w:r>
          </w:p>
        </w:tc>
        <w:sdt>
          <w:sdtPr>
            <w:rPr>
              <w:rFonts w:cs="Arial"/>
              <w:szCs w:val="20"/>
            </w:rPr>
            <w:id w:val="1839500265"/>
            <w14:checkbox>
              <w14:checked w14:val="0"/>
              <w14:checkedState w14:val="2612" w14:font="MS Gothic"/>
              <w14:uncheckedState w14:val="2610" w14:font="MS Gothic"/>
            </w14:checkbox>
          </w:sdtPr>
          <w:sdtContent>
            <w:tc>
              <w:tcPr>
                <w:tcW w:w="709" w:type="dxa"/>
                <w:shd w:val="clear" w:color="auto" w:fill="auto"/>
              </w:tcPr>
              <w:p w14:paraId="61147AC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60511085"/>
            <w14:checkbox>
              <w14:checked w14:val="0"/>
              <w14:checkedState w14:val="2612" w14:font="MS Gothic"/>
              <w14:uncheckedState w14:val="2610" w14:font="MS Gothic"/>
            </w14:checkbox>
          </w:sdtPr>
          <w:sdtContent>
            <w:tc>
              <w:tcPr>
                <w:tcW w:w="708" w:type="dxa"/>
                <w:shd w:val="clear" w:color="auto" w:fill="auto"/>
              </w:tcPr>
              <w:p w14:paraId="69B696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CB5E303" w14:textId="77777777" w:rsidR="00524B12" w:rsidRPr="00BD1C99" w:rsidRDefault="00524B12" w:rsidP="009774C6">
            <w:pPr>
              <w:spacing w:before="60" w:after="60"/>
              <w:rPr>
                <w:rFonts w:cs="Arial"/>
                <w:b/>
                <w:szCs w:val="20"/>
              </w:rPr>
            </w:pPr>
          </w:p>
        </w:tc>
      </w:tr>
      <w:tr w:rsidR="00524B12" w:rsidRPr="00BD1C99" w14:paraId="1224EF9E" w14:textId="77777777" w:rsidTr="009774C6">
        <w:trPr>
          <w:trHeight w:val="340"/>
        </w:trPr>
        <w:tc>
          <w:tcPr>
            <w:tcW w:w="567" w:type="dxa"/>
            <w:shd w:val="clear" w:color="auto" w:fill="auto"/>
          </w:tcPr>
          <w:p w14:paraId="16BF29A3" w14:textId="77777777" w:rsidR="00524B12" w:rsidRDefault="00524B12" w:rsidP="009774C6">
            <w:pPr>
              <w:spacing w:before="60" w:after="60"/>
              <w:rPr>
                <w:rFonts w:cs="Arial"/>
                <w:szCs w:val="20"/>
              </w:rPr>
            </w:pPr>
            <w:r>
              <w:rPr>
                <w:rFonts w:cs="Arial"/>
                <w:szCs w:val="20"/>
              </w:rPr>
              <w:t>9.</w:t>
            </w:r>
          </w:p>
        </w:tc>
        <w:tc>
          <w:tcPr>
            <w:tcW w:w="6067" w:type="dxa"/>
            <w:shd w:val="clear" w:color="auto" w:fill="auto"/>
          </w:tcPr>
          <w:p w14:paraId="3EAD1FC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Variables and variable scope ha</w:t>
            </w:r>
            <w:r>
              <w:rPr>
                <w:rFonts w:cs="Arial"/>
                <w:color w:val="000000" w:themeColor="text1"/>
                <w:szCs w:val="20"/>
              </w:rPr>
              <w:t>ve</w:t>
            </w:r>
            <w:r w:rsidRPr="00BD45F8">
              <w:rPr>
                <w:rFonts w:cs="Arial"/>
                <w:color w:val="000000" w:themeColor="text1"/>
                <w:szCs w:val="20"/>
              </w:rPr>
              <w:t xml:space="preserve"> been utilised to develop scripts.</w:t>
            </w:r>
          </w:p>
        </w:tc>
        <w:sdt>
          <w:sdtPr>
            <w:rPr>
              <w:rFonts w:cs="Arial"/>
              <w:szCs w:val="20"/>
            </w:rPr>
            <w:id w:val="-144504780"/>
            <w14:checkbox>
              <w14:checked w14:val="0"/>
              <w14:checkedState w14:val="2612" w14:font="MS Gothic"/>
              <w14:uncheckedState w14:val="2610" w14:font="MS Gothic"/>
            </w14:checkbox>
          </w:sdtPr>
          <w:sdtContent>
            <w:tc>
              <w:tcPr>
                <w:tcW w:w="709" w:type="dxa"/>
                <w:shd w:val="clear" w:color="auto" w:fill="auto"/>
              </w:tcPr>
              <w:p w14:paraId="12A87BF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5558812"/>
            <w14:checkbox>
              <w14:checked w14:val="0"/>
              <w14:checkedState w14:val="2612" w14:font="MS Gothic"/>
              <w14:uncheckedState w14:val="2610" w14:font="MS Gothic"/>
            </w14:checkbox>
          </w:sdtPr>
          <w:sdtContent>
            <w:tc>
              <w:tcPr>
                <w:tcW w:w="708" w:type="dxa"/>
                <w:shd w:val="clear" w:color="auto" w:fill="auto"/>
              </w:tcPr>
              <w:p w14:paraId="64A8A3C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A0A69F" w14:textId="77777777" w:rsidR="00524B12" w:rsidRPr="00BD1C99" w:rsidRDefault="00524B12" w:rsidP="009774C6">
            <w:pPr>
              <w:spacing w:before="60" w:after="60"/>
              <w:rPr>
                <w:rFonts w:cs="Arial"/>
                <w:b/>
                <w:szCs w:val="20"/>
              </w:rPr>
            </w:pPr>
          </w:p>
        </w:tc>
      </w:tr>
      <w:tr w:rsidR="00524B12" w:rsidRPr="00BD1C99" w14:paraId="7FE6A191" w14:textId="77777777" w:rsidTr="009774C6">
        <w:trPr>
          <w:trHeight w:val="340"/>
        </w:trPr>
        <w:tc>
          <w:tcPr>
            <w:tcW w:w="567" w:type="dxa"/>
            <w:shd w:val="clear" w:color="auto" w:fill="auto"/>
          </w:tcPr>
          <w:p w14:paraId="2E092950" w14:textId="77777777" w:rsidR="00524B12" w:rsidRDefault="00524B12" w:rsidP="009774C6">
            <w:pPr>
              <w:spacing w:before="60" w:after="60"/>
              <w:rPr>
                <w:rFonts w:cs="Arial"/>
                <w:szCs w:val="20"/>
              </w:rPr>
            </w:pPr>
            <w:r>
              <w:rPr>
                <w:rFonts w:cs="Arial"/>
                <w:szCs w:val="20"/>
              </w:rPr>
              <w:t>10</w:t>
            </w:r>
          </w:p>
        </w:tc>
        <w:tc>
          <w:tcPr>
            <w:tcW w:w="6067" w:type="dxa"/>
            <w:shd w:val="clear" w:color="auto" w:fill="auto"/>
          </w:tcPr>
          <w:p w14:paraId="30829C48"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Library functions have been used to build dynamic features.</w:t>
            </w:r>
          </w:p>
        </w:tc>
        <w:sdt>
          <w:sdtPr>
            <w:rPr>
              <w:rFonts w:cs="Arial"/>
              <w:szCs w:val="20"/>
            </w:rPr>
            <w:id w:val="300044013"/>
            <w14:checkbox>
              <w14:checked w14:val="0"/>
              <w14:checkedState w14:val="2612" w14:font="MS Gothic"/>
              <w14:uncheckedState w14:val="2610" w14:font="MS Gothic"/>
            </w14:checkbox>
          </w:sdtPr>
          <w:sdtContent>
            <w:tc>
              <w:tcPr>
                <w:tcW w:w="709" w:type="dxa"/>
                <w:shd w:val="clear" w:color="auto" w:fill="auto"/>
              </w:tcPr>
              <w:p w14:paraId="1DB2552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93856179"/>
            <w14:checkbox>
              <w14:checked w14:val="0"/>
              <w14:checkedState w14:val="2612" w14:font="MS Gothic"/>
              <w14:uncheckedState w14:val="2610" w14:font="MS Gothic"/>
            </w14:checkbox>
          </w:sdtPr>
          <w:sdtContent>
            <w:tc>
              <w:tcPr>
                <w:tcW w:w="708" w:type="dxa"/>
                <w:shd w:val="clear" w:color="auto" w:fill="auto"/>
              </w:tcPr>
              <w:p w14:paraId="5D7A126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F20298C" w14:textId="77777777" w:rsidR="00524B12" w:rsidRPr="00BD1C99" w:rsidRDefault="00524B12" w:rsidP="009774C6">
            <w:pPr>
              <w:spacing w:before="60" w:after="60"/>
              <w:rPr>
                <w:rFonts w:cs="Arial"/>
                <w:b/>
                <w:szCs w:val="20"/>
              </w:rPr>
            </w:pPr>
          </w:p>
        </w:tc>
      </w:tr>
      <w:tr w:rsidR="00524B12" w:rsidRPr="00BD1C99" w14:paraId="4AAEBCC6" w14:textId="77777777" w:rsidTr="009774C6">
        <w:trPr>
          <w:trHeight w:val="340"/>
        </w:trPr>
        <w:tc>
          <w:tcPr>
            <w:tcW w:w="567" w:type="dxa"/>
            <w:shd w:val="clear" w:color="auto" w:fill="auto"/>
          </w:tcPr>
          <w:p w14:paraId="4DD14357" w14:textId="77777777" w:rsidR="00524B12" w:rsidRDefault="00524B12" w:rsidP="009774C6">
            <w:pPr>
              <w:spacing w:before="60" w:after="60"/>
              <w:rPr>
                <w:rFonts w:cs="Arial"/>
                <w:szCs w:val="20"/>
              </w:rPr>
            </w:pPr>
            <w:r>
              <w:rPr>
                <w:rFonts w:cs="Arial"/>
                <w:szCs w:val="20"/>
              </w:rPr>
              <w:t>11.</w:t>
            </w:r>
          </w:p>
        </w:tc>
        <w:tc>
          <w:tcPr>
            <w:tcW w:w="6067" w:type="dxa"/>
            <w:shd w:val="clear" w:color="auto" w:fill="auto"/>
          </w:tcPr>
          <w:p w14:paraId="7011509F"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Code has been commented using short and clear statements the clarify the code.</w:t>
            </w:r>
          </w:p>
        </w:tc>
        <w:sdt>
          <w:sdtPr>
            <w:rPr>
              <w:rFonts w:cs="Arial"/>
              <w:szCs w:val="20"/>
            </w:rPr>
            <w:id w:val="287169886"/>
            <w14:checkbox>
              <w14:checked w14:val="0"/>
              <w14:checkedState w14:val="2612" w14:font="MS Gothic"/>
              <w14:uncheckedState w14:val="2610" w14:font="MS Gothic"/>
            </w14:checkbox>
          </w:sdtPr>
          <w:sdtContent>
            <w:tc>
              <w:tcPr>
                <w:tcW w:w="709" w:type="dxa"/>
                <w:shd w:val="clear" w:color="auto" w:fill="auto"/>
              </w:tcPr>
              <w:p w14:paraId="634ED2C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00784159"/>
            <w14:checkbox>
              <w14:checked w14:val="0"/>
              <w14:checkedState w14:val="2612" w14:font="MS Gothic"/>
              <w14:uncheckedState w14:val="2610" w14:font="MS Gothic"/>
            </w14:checkbox>
          </w:sdtPr>
          <w:sdtContent>
            <w:tc>
              <w:tcPr>
                <w:tcW w:w="708" w:type="dxa"/>
                <w:shd w:val="clear" w:color="auto" w:fill="auto"/>
              </w:tcPr>
              <w:p w14:paraId="61FA0A2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064EB96" w14:textId="77777777" w:rsidR="00524B12" w:rsidRPr="00BD1C99" w:rsidRDefault="00524B12" w:rsidP="009774C6">
            <w:pPr>
              <w:spacing w:before="60" w:after="60"/>
              <w:rPr>
                <w:rFonts w:cs="Arial"/>
                <w:b/>
                <w:szCs w:val="20"/>
              </w:rPr>
            </w:pPr>
          </w:p>
        </w:tc>
      </w:tr>
      <w:tr w:rsidR="00524B12" w:rsidRPr="00BD1C99" w14:paraId="63F72F02" w14:textId="77777777" w:rsidTr="009774C6">
        <w:trPr>
          <w:trHeight w:val="340"/>
        </w:trPr>
        <w:tc>
          <w:tcPr>
            <w:tcW w:w="567" w:type="dxa"/>
            <w:shd w:val="clear" w:color="auto" w:fill="auto"/>
          </w:tcPr>
          <w:p w14:paraId="2C8CC542" w14:textId="77777777" w:rsidR="00524B12" w:rsidRDefault="00524B12" w:rsidP="009774C6">
            <w:pPr>
              <w:spacing w:before="60" w:after="60"/>
              <w:rPr>
                <w:rFonts w:cs="Arial"/>
                <w:szCs w:val="20"/>
              </w:rPr>
            </w:pPr>
            <w:r>
              <w:rPr>
                <w:rFonts w:cs="Arial"/>
                <w:szCs w:val="20"/>
              </w:rPr>
              <w:t>12.</w:t>
            </w:r>
          </w:p>
        </w:tc>
        <w:tc>
          <w:tcPr>
            <w:tcW w:w="6067" w:type="dxa"/>
            <w:shd w:val="clear" w:color="auto" w:fill="auto"/>
          </w:tcPr>
          <w:p w14:paraId="2F7839D6"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Language syntax in sequence, selection and iteration constructs has been utilised.</w:t>
            </w:r>
          </w:p>
        </w:tc>
        <w:sdt>
          <w:sdtPr>
            <w:rPr>
              <w:rFonts w:cs="Arial"/>
              <w:szCs w:val="20"/>
            </w:rPr>
            <w:id w:val="-277498397"/>
            <w14:checkbox>
              <w14:checked w14:val="0"/>
              <w14:checkedState w14:val="2612" w14:font="MS Gothic"/>
              <w14:uncheckedState w14:val="2610" w14:font="MS Gothic"/>
            </w14:checkbox>
          </w:sdtPr>
          <w:sdtContent>
            <w:tc>
              <w:tcPr>
                <w:tcW w:w="709" w:type="dxa"/>
                <w:shd w:val="clear" w:color="auto" w:fill="auto"/>
              </w:tcPr>
              <w:p w14:paraId="324F9DC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36668883"/>
            <w14:checkbox>
              <w14:checked w14:val="0"/>
              <w14:checkedState w14:val="2612" w14:font="MS Gothic"/>
              <w14:uncheckedState w14:val="2610" w14:font="MS Gothic"/>
            </w14:checkbox>
          </w:sdtPr>
          <w:sdtContent>
            <w:tc>
              <w:tcPr>
                <w:tcW w:w="708" w:type="dxa"/>
                <w:shd w:val="clear" w:color="auto" w:fill="auto"/>
              </w:tcPr>
              <w:p w14:paraId="3365EA96"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7E554E8" w14:textId="77777777" w:rsidR="00524B12" w:rsidRPr="00BD1C99" w:rsidRDefault="00524B12" w:rsidP="009774C6">
            <w:pPr>
              <w:spacing w:before="60" w:after="60"/>
              <w:rPr>
                <w:rFonts w:cs="Arial"/>
                <w:b/>
                <w:szCs w:val="20"/>
              </w:rPr>
            </w:pPr>
          </w:p>
        </w:tc>
      </w:tr>
      <w:tr w:rsidR="00524B12" w:rsidRPr="00BD1C99" w14:paraId="5ABAA7D7" w14:textId="77777777" w:rsidTr="009774C6">
        <w:trPr>
          <w:trHeight w:val="340"/>
        </w:trPr>
        <w:tc>
          <w:tcPr>
            <w:tcW w:w="567" w:type="dxa"/>
            <w:shd w:val="clear" w:color="auto" w:fill="auto"/>
          </w:tcPr>
          <w:p w14:paraId="1CD33AB1" w14:textId="77777777" w:rsidR="00524B12" w:rsidRDefault="00524B12" w:rsidP="009774C6">
            <w:pPr>
              <w:spacing w:before="60" w:after="60"/>
              <w:rPr>
                <w:rFonts w:cs="Arial"/>
                <w:szCs w:val="20"/>
              </w:rPr>
            </w:pPr>
            <w:r>
              <w:rPr>
                <w:rFonts w:cs="Arial"/>
                <w:szCs w:val="20"/>
              </w:rPr>
              <w:t>13.</w:t>
            </w:r>
          </w:p>
        </w:tc>
        <w:tc>
          <w:tcPr>
            <w:tcW w:w="6067" w:type="dxa"/>
            <w:shd w:val="clear" w:color="auto" w:fill="auto"/>
          </w:tcPr>
          <w:p w14:paraId="6E7F5F68"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Expressions in selection and iteration constructs using logical operators have been utilised.</w:t>
            </w:r>
          </w:p>
        </w:tc>
        <w:sdt>
          <w:sdtPr>
            <w:rPr>
              <w:rFonts w:cs="Arial"/>
              <w:szCs w:val="20"/>
            </w:rPr>
            <w:id w:val="-1872528369"/>
            <w14:checkbox>
              <w14:checked w14:val="0"/>
              <w14:checkedState w14:val="2612" w14:font="MS Gothic"/>
              <w14:uncheckedState w14:val="2610" w14:font="MS Gothic"/>
            </w14:checkbox>
          </w:sdtPr>
          <w:sdtContent>
            <w:tc>
              <w:tcPr>
                <w:tcW w:w="709" w:type="dxa"/>
                <w:shd w:val="clear" w:color="auto" w:fill="auto"/>
              </w:tcPr>
              <w:p w14:paraId="277C011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70311475"/>
            <w14:checkbox>
              <w14:checked w14:val="0"/>
              <w14:checkedState w14:val="2612" w14:font="MS Gothic"/>
              <w14:uncheckedState w14:val="2610" w14:font="MS Gothic"/>
            </w14:checkbox>
          </w:sdtPr>
          <w:sdtContent>
            <w:tc>
              <w:tcPr>
                <w:tcW w:w="708" w:type="dxa"/>
                <w:shd w:val="clear" w:color="auto" w:fill="auto"/>
              </w:tcPr>
              <w:p w14:paraId="5B42567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AFC439D" w14:textId="77777777" w:rsidR="00524B12" w:rsidRPr="00BD1C99" w:rsidRDefault="00524B12" w:rsidP="009774C6">
            <w:pPr>
              <w:spacing w:before="60" w:after="60"/>
              <w:rPr>
                <w:rFonts w:cs="Arial"/>
                <w:b/>
                <w:szCs w:val="20"/>
              </w:rPr>
            </w:pPr>
          </w:p>
        </w:tc>
      </w:tr>
      <w:tr w:rsidR="00524B12" w:rsidRPr="00BD1C99" w14:paraId="617C5C11" w14:textId="77777777" w:rsidTr="009774C6">
        <w:trPr>
          <w:trHeight w:val="340"/>
        </w:trPr>
        <w:tc>
          <w:tcPr>
            <w:tcW w:w="567" w:type="dxa"/>
            <w:shd w:val="clear" w:color="auto" w:fill="auto"/>
          </w:tcPr>
          <w:p w14:paraId="45C5B9B9" w14:textId="77777777" w:rsidR="00524B12" w:rsidRDefault="00524B12" w:rsidP="009774C6">
            <w:pPr>
              <w:spacing w:before="60" w:after="60"/>
              <w:rPr>
                <w:rFonts w:cs="Arial"/>
                <w:szCs w:val="20"/>
              </w:rPr>
            </w:pPr>
            <w:r>
              <w:rPr>
                <w:rFonts w:cs="Arial"/>
                <w:szCs w:val="20"/>
              </w:rPr>
              <w:t xml:space="preserve">14. </w:t>
            </w:r>
          </w:p>
        </w:tc>
        <w:tc>
          <w:tcPr>
            <w:tcW w:w="6067" w:type="dxa"/>
            <w:shd w:val="clear" w:color="auto" w:fill="auto"/>
          </w:tcPr>
          <w:p w14:paraId="4D72C725"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Algorithms that use sequence, selection and iteration constructs have been developed.</w:t>
            </w:r>
          </w:p>
        </w:tc>
        <w:sdt>
          <w:sdtPr>
            <w:rPr>
              <w:rFonts w:cs="Arial"/>
              <w:szCs w:val="20"/>
            </w:rPr>
            <w:id w:val="902021516"/>
            <w14:checkbox>
              <w14:checked w14:val="0"/>
              <w14:checkedState w14:val="2612" w14:font="MS Gothic"/>
              <w14:uncheckedState w14:val="2610" w14:font="MS Gothic"/>
            </w14:checkbox>
          </w:sdtPr>
          <w:sdtContent>
            <w:tc>
              <w:tcPr>
                <w:tcW w:w="709" w:type="dxa"/>
                <w:shd w:val="clear" w:color="auto" w:fill="auto"/>
              </w:tcPr>
              <w:p w14:paraId="474EC79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18103860"/>
            <w14:checkbox>
              <w14:checked w14:val="0"/>
              <w14:checkedState w14:val="2612" w14:font="MS Gothic"/>
              <w14:uncheckedState w14:val="2610" w14:font="MS Gothic"/>
            </w14:checkbox>
          </w:sdtPr>
          <w:sdtContent>
            <w:tc>
              <w:tcPr>
                <w:tcW w:w="708" w:type="dxa"/>
                <w:shd w:val="clear" w:color="auto" w:fill="auto"/>
              </w:tcPr>
              <w:p w14:paraId="344B839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004C167" w14:textId="77777777" w:rsidR="00524B12" w:rsidRPr="00BD1C99" w:rsidRDefault="00524B12" w:rsidP="009774C6">
            <w:pPr>
              <w:spacing w:before="60" w:after="60"/>
              <w:rPr>
                <w:rFonts w:cs="Arial"/>
                <w:b/>
                <w:szCs w:val="20"/>
              </w:rPr>
            </w:pPr>
          </w:p>
        </w:tc>
      </w:tr>
      <w:tr w:rsidR="00524B12" w:rsidRPr="00BD1C99" w14:paraId="1C9EDFE4" w14:textId="77777777" w:rsidTr="009774C6">
        <w:trPr>
          <w:trHeight w:val="340"/>
        </w:trPr>
        <w:tc>
          <w:tcPr>
            <w:tcW w:w="567" w:type="dxa"/>
            <w:shd w:val="clear" w:color="auto" w:fill="auto"/>
          </w:tcPr>
          <w:p w14:paraId="7AE4D53C" w14:textId="77777777" w:rsidR="00524B12" w:rsidRDefault="00524B12" w:rsidP="009774C6">
            <w:pPr>
              <w:spacing w:before="60" w:after="60"/>
              <w:rPr>
                <w:rFonts w:cs="Arial"/>
                <w:szCs w:val="20"/>
              </w:rPr>
            </w:pPr>
            <w:r>
              <w:rPr>
                <w:rFonts w:cs="Arial"/>
                <w:szCs w:val="20"/>
              </w:rPr>
              <w:t>15.</w:t>
            </w:r>
          </w:p>
        </w:tc>
        <w:tc>
          <w:tcPr>
            <w:tcW w:w="6067" w:type="dxa"/>
            <w:shd w:val="clear" w:color="auto" w:fill="auto"/>
          </w:tcPr>
          <w:p w14:paraId="37D54F91"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The learner has created and used data structures to organise and structure data.</w:t>
            </w:r>
          </w:p>
        </w:tc>
        <w:sdt>
          <w:sdtPr>
            <w:rPr>
              <w:rFonts w:cs="Arial"/>
              <w:szCs w:val="20"/>
            </w:rPr>
            <w:id w:val="-1952161354"/>
            <w14:checkbox>
              <w14:checked w14:val="0"/>
              <w14:checkedState w14:val="2612" w14:font="MS Gothic"/>
              <w14:uncheckedState w14:val="2610" w14:font="MS Gothic"/>
            </w14:checkbox>
          </w:sdtPr>
          <w:sdtContent>
            <w:tc>
              <w:tcPr>
                <w:tcW w:w="709" w:type="dxa"/>
                <w:shd w:val="clear" w:color="auto" w:fill="auto"/>
              </w:tcPr>
              <w:p w14:paraId="0D5A2F6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23149542"/>
            <w14:checkbox>
              <w14:checked w14:val="0"/>
              <w14:checkedState w14:val="2612" w14:font="MS Gothic"/>
              <w14:uncheckedState w14:val="2610" w14:font="MS Gothic"/>
            </w14:checkbox>
          </w:sdtPr>
          <w:sdtContent>
            <w:tc>
              <w:tcPr>
                <w:tcW w:w="708" w:type="dxa"/>
                <w:shd w:val="clear" w:color="auto" w:fill="auto"/>
              </w:tcPr>
              <w:p w14:paraId="57D8CE4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36DF6B9" w14:textId="77777777" w:rsidR="00524B12" w:rsidRPr="00BD1C99" w:rsidRDefault="00524B12" w:rsidP="009774C6">
            <w:pPr>
              <w:spacing w:before="60" w:after="60"/>
              <w:rPr>
                <w:rFonts w:cs="Arial"/>
                <w:b/>
                <w:szCs w:val="20"/>
              </w:rPr>
            </w:pPr>
          </w:p>
        </w:tc>
      </w:tr>
      <w:tr w:rsidR="00524B12" w:rsidRPr="00BD1C99" w14:paraId="4CDE6F0C" w14:textId="77777777" w:rsidTr="009774C6">
        <w:trPr>
          <w:trHeight w:val="340"/>
        </w:trPr>
        <w:tc>
          <w:tcPr>
            <w:tcW w:w="567" w:type="dxa"/>
            <w:shd w:val="clear" w:color="auto" w:fill="auto"/>
          </w:tcPr>
          <w:p w14:paraId="15FFE8A6" w14:textId="77777777" w:rsidR="00524B12" w:rsidRDefault="00524B12" w:rsidP="009774C6">
            <w:pPr>
              <w:spacing w:before="60" w:after="60"/>
              <w:rPr>
                <w:rFonts w:cs="Arial"/>
                <w:szCs w:val="20"/>
              </w:rPr>
            </w:pPr>
            <w:r>
              <w:rPr>
                <w:rFonts w:cs="Arial"/>
                <w:szCs w:val="20"/>
              </w:rPr>
              <w:t>16.</w:t>
            </w:r>
          </w:p>
        </w:tc>
        <w:tc>
          <w:tcPr>
            <w:tcW w:w="6067" w:type="dxa"/>
            <w:shd w:val="clear" w:color="auto" w:fill="auto"/>
          </w:tcPr>
          <w:p w14:paraId="158CF256"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The application can read and write data to a text file.</w:t>
            </w:r>
          </w:p>
        </w:tc>
        <w:sdt>
          <w:sdtPr>
            <w:rPr>
              <w:rFonts w:cs="Arial"/>
              <w:szCs w:val="20"/>
            </w:rPr>
            <w:id w:val="197516711"/>
            <w14:checkbox>
              <w14:checked w14:val="0"/>
              <w14:checkedState w14:val="2612" w14:font="MS Gothic"/>
              <w14:uncheckedState w14:val="2610" w14:font="MS Gothic"/>
            </w14:checkbox>
          </w:sdtPr>
          <w:sdtContent>
            <w:tc>
              <w:tcPr>
                <w:tcW w:w="709" w:type="dxa"/>
                <w:shd w:val="clear" w:color="auto" w:fill="auto"/>
              </w:tcPr>
              <w:p w14:paraId="5B399266"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70100245"/>
            <w14:checkbox>
              <w14:checked w14:val="0"/>
              <w14:checkedState w14:val="2612" w14:font="MS Gothic"/>
              <w14:uncheckedState w14:val="2610" w14:font="MS Gothic"/>
            </w14:checkbox>
          </w:sdtPr>
          <w:sdtContent>
            <w:tc>
              <w:tcPr>
                <w:tcW w:w="708" w:type="dxa"/>
                <w:shd w:val="clear" w:color="auto" w:fill="auto"/>
              </w:tcPr>
              <w:p w14:paraId="4AB245F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34138A" w14:textId="77777777" w:rsidR="00524B12" w:rsidRPr="00BD1C99" w:rsidRDefault="00524B12" w:rsidP="009774C6">
            <w:pPr>
              <w:spacing w:before="60" w:after="60"/>
              <w:rPr>
                <w:rFonts w:cs="Arial"/>
                <w:b/>
                <w:szCs w:val="20"/>
              </w:rPr>
            </w:pPr>
          </w:p>
        </w:tc>
      </w:tr>
      <w:tr w:rsidR="00524B12" w:rsidRPr="00BD1C99" w14:paraId="646E589B" w14:textId="77777777" w:rsidTr="009774C6">
        <w:trPr>
          <w:trHeight w:val="340"/>
        </w:trPr>
        <w:tc>
          <w:tcPr>
            <w:tcW w:w="567" w:type="dxa"/>
            <w:shd w:val="clear" w:color="auto" w:fill="auto"/>
          </w:tcPr>
          <w:p w14:paraId="0C56F801" w14:textId="77777777" w:rsidR="00524B12" w:rsidRDefault="00524B12" w:rsidP="009774C6">
            <w:pPr>
              <w:spacing w:before="60" w:after="60"/>
              <w:rPr>
                <w:rFonts w:cs="Arial"/>
                <w:szCs w:val="20"/>
              </w:rPr>
            </w:pPr>
            <w:r>
              <w:rPr>
                <w:rFonts w:cs="Arial"/>
                <w:szCs w:val="20"/>
              </w:rPr>
              <w:t>17.</w:t>
            </w:r>
          </w:p>
        </w:tc>
        <w:tc>
          <w:tcPr>
            <w:tcW w:w="6067" w:type="dxa"/>
            <w:shd w:val="clear" w:color="auto" w:fill="auto"/>
          </w:tcPr>
          <w:p w14:paraId="7F74ED4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 xml:space="preserve">String manipulation is being utilised. </w:t>
            </w:r>
          </w:p>
        </w:tc>
        <w:sdt>
          <w:sdtPr>
            <w:rPr>
              <w:rFonts w:cs="Arial"/>
              <w:szCs w:val="20"/>
            </w:rPr>
            <w:id w:val="879594467"/>
            <w14:checkbox>
              <w14:checked w14:val="0"/>
              <w14:checkedState w14:val="2612" w14:font="MS Gothic"/>
              <w14:uncheckedState w14:val="2610" w14:font="MS Gothic"/>
            </w14:checkbox>
          </w:sdtPr>
          <w:sdtContent>
            <w:tc>
              <w:tcPr>
                <w:tcW w:w="709" w:type="dxa"/>
                <w:shd w:val="clear" w:color="auto" w:fill="auto"/>
              </w:tcPr>
              <w:p w14:paraId="43BF3EA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557623082"/>
            <w14:checkbox>
              <w14:checked w14:val="0"/>
              <w14:checkedState w14:val="2612" w14:font="MS Gothic"/>
              <w14:uncheckedState w14:val="2610" w14:font="MS Gothic"/>
            </w14:checkbox>
          </w:sdtPr>
          <w:sdtContent>
            <w:tc>
              <w:tcPr>
                <w:tcW w:w="708" w:type="dxa"/>
                <w:shd w:val="clear" w:color="auto" w:fill="auto"/>
              </w:tcPr>
              <w:p w14:paraId="1AD3EE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F6EB04D" w14:textId="77777777" w:rsidR="00524B12" w:rsidRPr="00BD1C99" w:rsidRDefault="00524B12" w:rsidP="009774C6">
            <w:pPr>
              <w:spacing w:before="60" w:after="60"/>
              <w:rPr>
                <w:rFonts w:cs="Arial"/>
                <w:b/>
                <w:szCs w:val="20"/>
              </w:rPr>
            </w:pPr>
          </w:p>
        </w:tc>
      </w:tr>
      <w:tr w:rsidR="00524B12" w:rsidRPr="00BD1C99" w14:paraId="323E91A6" w14:textId="77777777" w:rsidTr="009774C6">
        <w:trPr>
          <w:trHeight w:val="340"/>
        </w:trPr>
        <w:tc>
          <w:tcPr>
            <w:tcW w:w="567" w:type="dxa"/>
            <w:shd w:val="clear" w:color="auto" w:fill="auto"/>
          </w:tcPr>
          <w:p w14:paraId="784A1BF4" w14:textId="77777777" w:rsidR="00524B12" w:rsidRDefault="00524B12" w:rsidP="009774C6">
            <w:pPr>
              <w:spacing w:before="60" w:after="60"/>
              <w:rPr>
                <w:rFonts w:cs="Arial"/>
                <w:szCs w:val="20"/>
              </w:rPr>
            </w:pPr>
            <w:r>
              <w:rPr>
                <w:rFonts w:cs="Arial"/>
                <w:szCs w:val="20"/>
              </w:rPr>
              <w:t>18.</w:t>
            </w:r>
          </w:p>
        </w:tc>
        <w:tc>
          <w:tcPr>
            <w:tcW w:w="6067" w:type="dxa"/>
            <w:shd w:val="clear" w:color="auto" w:fill="auto"/>
          </w:tcPr>
          <w:p w14:paraId="4E1F6430"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 xml:space="preserve">Code has been developed that utilises </w:t>
            </w:r>
            <w:r>
              <w:rPr>
                <w:rFonts w:cs="Arial"/>
                <w:color w:val="000000" w:themeColor="text1"/>
                <w:szCs w:val="20"/>
              </w:rPr>
              <w:t>a</w:t>
            </w:r>
            <w:r w:rsidRPr="00BD45F8">
              <w:rPr>
                <w:rFonts w:cs="Arial"/>
                <w:color w:val="000000" w:themeColor="text1"/>
                <w:szCs w:val="20"/>
              </w:rPr>
              <w:t xml:space="preserve"> new emerging web technology.</w:t>
            </w:r>
          </w:p>
        </w:tc>
        <w:sdt>
          <w:sdtPr>
            <w:rPr>
              <w:rFonts w:cs="Arial"/>
              <w:szCs w:val="20"/>
            </w:rPr>
            <w:id w:val="1388840492"/>
            <w14:checkbox>
              <w14:checked w14:val="0"/>
              <w14:checkedState w14:val="2612" w14:font="MS Gothic"/>
              <w14:uncheckedState w14:val="2610" w14:font="MS Gothic"/>
            </w14:checkbox>
          </w:sdtPr>
          <w:sdtContent>
            <w:tc>
              <w:tcPr>
                <w:tcW w:w="709" w:type="dxa"/>
                <w:shd w:val="clear" w:color="auto" w:fill="auto"/>
              </w:tcPr>
              <w:p w14:paraId="25536BB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54106836"/>
            <w14:checkbox>
              <w14:checked w14:val="0"/>
              <w14:checkedState w14:val="2612" w14:font="MS Gothic"/>
              <w14:uncheckedState w14:val="2610" w14:font="MS Gothic"/>
            </w14:checkbox>
          </w:sdtPr>
          <w:sdtContent>
            <w:tc>
              <w:tcPr>
                <w:tcW w:w="708" w:type="dxa"/>
                <w:shd w:val="clear" w:color="auto" w:fill="auto"/>
              </w:tcPr>
              <w:p w14:paraId="0C58230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C437079" w14:textId="77777777" w:rsidR="00524B12" w:rsidRPr="00BD1C99" w:rsidRDefault="00524B12" w:rsidP="009774C6">
            <w:pPr>
              <w:spacing w:before="60" w:after="60"/>
              <w:rPr>
                <w:rFonts w:cs="Arial"/>
                <w:b/>
                <w:szCs w:val="20"/>
              </w:rPr>
            </w:pPr>
          </w:p>
        </w:tc>
      </w:tr>
      <w:tr w:rsidR="00524B12" w:rsidRPr="00BD1C99" w14:paraId="053F5902" w14:textId="77777777" w:rsidTr="009774C6">
        <w:trPr>
          <w:trHeight w:val="340"/>
        </w:trPr>
        <w:tc>
          <w:tcPr>
            <w:tcW w:w="567" w:type="dxa"/>
            <w:shd w:val="clear" w:color="auto" w:fill="auto"/>
          </w:tcPr>
          <w:p w14:paraId="25664FEB" w14:textId="77777777" w:rsidR="00524B12" w:rsidRDefault="00524B12" w:rsidP="009774C6">
            <w:pPr>
              <w:spacing w:before="60" w:after="60"/>
              <w:rPr>
                <w:rFonts w:cs="Arial"/>
                <w:szCs w:val="20"/>
              </w:rPr>
            </w:pPr>
            <w:r>
              <w:rPr>
                <w:rFonts w:cs="Arial"/>
                <w:szCs w:val="20"/>
              </w:rPr>
              <w:t>19.</w:t>
            </w:r>
          </w:p>
        </w:tc>
        <w:tc>
          <w:tcPr>
            <w:tcW w:w="6067" w:type="dxa"/>
            <w:shd w:val="clear" w:color="auto" w:fill="auto"/>
          </w:tcPr>
          <w:p w14:paraId="6114B034"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The code that has been implemented</w:t>
            </w:r>
            <w:r>
              <w:rPr>
                <w:rFonts w:cs="Arial"/>
                <w:color w:val="000000" w:themeColor="text1"/>
                <w:szCs w:val="20"/>
              </w:rPr>
              <w:t>,</w:t>
            </w:r>
            <w:r w:rsidRPr="00BD45F8">
              <w:rPr>
                <w:rFonts w:cs="Arial"/>
                <w:color w:val="000000" w:themeColor="text1"/>
                <w:szCs w:val="20"/>
              </w:rPr>
              <w:t xml:space="preserve"> aligns with the organisational procedures outlined in the brief.</w:t>
            </w:r>
          </w:p>
        </w:tc>
        <w:sdt>
          <w:sdtPr>
            <w:rPr>
              <w:rFonts w:cs="Arial"/>
              <w:szCs w:val="20"/>
            </w:rPr>
            <w:id w:val="-1739859094"/>
            <w14:checkbox>
              <w14:checked w14:val="0"/>
              <w14:checkedState w14:val="2612" w14:font="MS Gothic"/>
              <w14:uncheckedState w14:val="2610" w14:font="MS Gothic"/>
            </w14:checkbox>
          </w:sdtPr>
          <w:sdtContent>
            <w:tc>
              <w:tcPr>
                <w:tcW w:w="709" w:type="dxa"/>
                <w:shd w:val="clear" w:color="auto" w:fill="auto"/>
              </w:tcPr>
              <w:p w14:paraId="71B89FD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92263877"/>
            <w14:checkbox>
              <w14:checked w14:val="0"/>
              <w14:checkedState w14:val="2612" w14:font="MS Gothic"/>
              <w14:uncheckedState w14:val="2610" w14:font="MS Gothic"/>
            </w14:checkbox>
          </w:sdtPr>
          <w:sdtContent>
            <w:tc>
              <w:tcPr>
                <w:tcW w:w="708" w:type="dxa"/>
                <w:shd w:val="clear" w:color="auto" w:fill="auto"/>
              </w:tcPr>
              <w:p w14:paraId="52D8087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4C99AAB" w14:textId="77777777" w:rsidR="00524B12" w:rsidRPr="00BD1C99" w:rsidRDefault="00524B12" w:rsidP="009774C6">
            <w:pPr>
              <w:spacing w:before="60" w:after="60"/>
              <w:rPr>
                <w:rFonts w:cs="Arial"/>
                <w:b/>
                <w:szCs w:val="20"/>
              </w:rPr>
            </w:pPr>
          </w:p>
        </w:tc>
      </w:tr>
      <w:tr w:rsidR="00524B12" w:rsidRPr="00BD1C99" w14:paraId="3E19441B" w14:textId="77777777" w:rsidTr="009774C6">
        <w:trPr>
          <w:trHeight w:val="340"/>
        </w:trPr>
        <w:tc>
          <w:tcPr>
            <w:tcW w:w="10490" w:type="dxa"/>
            <w:gridSpan w:val="5"/>
            <w:shd w:val="clear" w:color="auto" w:fill="auto"/>
          </w:tcPr>
          <w:p w14:paraId="6A464EC2"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2127680754"/>
            </w:sdtPr>
            <w:sdtContent>
              <w:p w14:paraId="264848B0" w14:textId="77777777" w:rsidR="00524B12" w:rsidRPr="00BD1C99" w:rsidRDefault="00524B12" w:rsidP="009774C6">
                <w:pPr>
                  <w:spacing w:before="60" w:after="60"/>
                  <w:rPr>
                    <w:rFonts w:cs="Arial"/>
                    <w:b/>
                    <w:szCs w:val="20"/>
                  </w:rPr>
                </w:pPr>
                <w:r w:rsidRPr="00BA7B58">
                  <w:rPr>
                    <w:rFonts w:cs="Arial"/>
                    <w:szCs w:val="20"/>
                  </w:rPr>
                  <w:t xml:space="preserve">Part </w:t>
                </w:r>
                <w:r>
                  <w:rPr>
                    <w:rFonts w:cs="Arial"/>
                    <w:szCs w:val="20"/>
                  </w:rPr>
                  <w:t>3</w:t>
                </w:r>
                <w:r w:rsidRPr="00BA7B58">
                  <w:rPr>
                    <w:rFonts w:cs="Arial"/>
                    <w:szCs w:val="20"/>
                  </w:rPr>
                  <w:t xml:space="preserve"> - </w:t>
                </w:r>
                <w:r>
                  <w:rPr>
                    <w:rFonts w:cs="Arial"/>
                    <w:szCs w:val="20"/>
                  </w:rPr>
                  <w:t xml:space="preserve">Testing </w:t>
                </w:r>
                <w:r>
                  <w:rPr>
                    <w:rFonts w:cs="Arial"/>
                    <w:szCs w:val="20"/>
                  </w:rPr>
                  <w:br/>
                  <w:t>Assessment Documentation/Working files</w:t>
                </w:r>
              </w:p>
            </w:sdtContent>
          </w:sdt>
        </w:tc>
      </w:tr>
      <w:tr w:rsidR="00524B12" w:rsidRPr="00BD1C99" w14:paraId="58090783" w14:textId="77777777" w:rsidTr="009774C6">
        <w:trPr>
          <w:trHeight w:val="340"/>
        </w:trPr>
        <w:tc>
          <w:tcPr>
            <w:tcW w:w="567" w:type="dxa"/>
            <w:shd w:val="clear" w:color="auto" w:fill="auto"/>
          </w:tcPr>
          <w:p w14:paraId="6A56942D" w14:textId="77777777" w:rsidR="00524B12" w:rsidRPr="00A6358A" w:rsidRDefault="00524B12" w:rsidP="009774C6">
            <w:pPr>
              <w:pStyle w:val="SFnumbullet1"/>
              <w:jc w:val="both"/>
            </w:pPr>
            <w:r>
              <w:t>1.</w:t>
            </w:r>
          </w:p>
        </w:tc>
        <w:tc>
          <w:tcPr>
            <w:tcW w:w="6067" w:type="dxa"/>
            <w:shd w:val="clear" w:color="auto" w:fill="auto"/>
          </w:tcPr>
          <w:p w14:paraId="167F706C"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The web documents have been tested in the required target browsers and render as expected.</w:t>
            </w:r>
          </w:p>
        </w:tc>
        <w:sdt>
          <w:sdtPr>
            <w:rPr>
              <w:rFonts w:cs="Arial"/>
              <w:szCs w:val="20"/>
            </w:rPr>
            <w:id w:val="25149852"/>
            <w14:checkbox>
              <w14:checked w14:val="0"/>
              <w14:checkedState w14:val="2612" w14:font="MS Gothic"/>
              <w14:uncheckedState w14:val="2610" w14:font="MS Gothic"/>
            </w14:checkbox>
          </w:sdtPr>
          <w:sdtContent>
            <w:tc>
              <w:tcPr>
                <w:tcW w:w="709" w:type="dxa"/>
                <w:shd w:val="clear" w:color="auto" w:fill="auto"/>
              </w:tcPr>
              <w:p w14:paraId="32088C3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75013572"/>
            <w14:checkbox>
              <w14:checked w14:val="0"/>
              <w14:checkedState w14:val="2612" w14:font="MS Gothic"/>
              <w14:uncheckedState w14:val="2610" w14:font="MS Gothic"/>
            </w14:checkbox>
          </w:sdtPr>
          <w:sdtContent>
            <w:tc>
              <w:tcPr>
                <w:tcW w:w="708" w:type="dxa"/>
                <w:shd w:val="clear" w:color="auto" w:fill="auto"/>
              </w:tcPr>
              <w:p w14:paraId="0CF70D0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CBC1F48" w14:textId="77777777" w:rsidR="00524B12" w:rsidRPr="00BD1C99" w:rsidRDefault="00524B12" w:rsidP="009774C6">
            <w:pPr>
              <w:spacing w:before="60" w:after="60"/>
              <w:rPr>
                <w:rFonts w:cs="Arial"/>
                <w:b/>
                <w:szCs w:val="20"/>
              </w:rPr>
            </w:pPr>
          </w:p>
        </w:tc>
      </w:tr>
      <w:tr w:rsidR="00524B12" w:rsidRPr="00BD1C99" w14:paraId="286FCD17" w14:textId="77777777" w:rsidTr="009774C6">
        <w:trPr>
          <w:trHeight w:val="340"/>
        </w:trPr>
        <w:tc>
          <w:tcPr>
            <w:tcW w:w="567" w:type="dxa"/>
            <w:shd w:val="clear" w:color="auto" w:fill="auto"/>
          </w:tcPr>
          <w:p w14:paraId="6D721E41" w14:textId="77777777" w:rsidR="00524B12" w:rsidRPr="00A6358A" w:rsidRDefault="00524B12" w:rsidP="009774C6">
            <w:pPr>
              <w:spacing w:before="60" w:after="60"/>
              <w:rPr>
                <w:rFonts w:cs="Arial"/>
                <w:szCs w:val="20"/>
              </w:rPr>
            </w:pPr>
            <w:r w:rsidRPr="0069730A">
              <w:t>2.</w:t>
            </w:r>
          </w:p>
        </w:tc>
        <w:tc>
          <w:tcPr>
            <w:tcW w:w="6067" w:type="dxa"/>
            <w:shd w:val="clear" w:color="auto" w:fill="auto"/>
          </w:tcPr>
          <w:p w14:paraId="4DFF9282"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Scripts have been tested against the cyber security procedures and protocols and scripts are secure and bug free.</w:t>
            </w:r>
          </w:p>
        </w:tc>
        <w:sdt>
          <w:sdtPr>
            <w:rPr>
              <w:rFonts w:cs="Arial"/>
              <w:szCs w:val="20"/>
            </w:rPr>
            <w:id w:val="-981066959"/>
            <w14:checkbox>
              <w14:checked w14:val="0"/>
              <w14:checkedState w14:val="2612" w14:font="MS Gothic"/>
              <w14:uncheckedState w14:val="2610" w14:font="MS Gothic"/>
            </w14:checkbox>
          </w:sdtPr>
          <w:sdtContent>
            <w:tc>
              <w:tcPr>
                <w:tcW w:w="709" w:type="dxa"/>
                <w:shd w:val="clear" w:color="auto" w:fill="auto"/>
              </w:tcPr>
              <w:p w14:paraId="60A45878"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133132613"/>
            <w14:checkbox>
              <w14:checked w14:val="0"/>
              <w14:checkedState w14:val="2612" w14:font="MS Gothic"/>
              <w14:uncheckedState w14:val="2610" w14:font="MS Gothic"/>
            </w14:checkbox>
          </w:sdtPr>
          <w:sdtContent>
            <w:tc>
              <w:tcPr>
                <w:tcW w:w="708" w:type="dxa"/>
                <w:shd w:val="clear" w:color="auto" w:fill="auto"/>
              </w:tcPr>
              <w:p w14:paraId="1BE2EC3B"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B8D57D7" w14:textId="77777777" w:rsidR="00524B12" w:rsidRPr="00BD1C99" w:rsidRDefault="00524B12" w:rsidP="009774C6">
            <w:pPr>
              <w:spacing w:before="60" w:after="60"/>
              <w:rPr>
                <w:rFonts w:cs="Arial"/>
                <w:b/>
                <w:szCs w:val="20"/>
              </w:rPr>
            </w:pPr>
          </w:p>
        </w:tc>
      </w:tr>
      <w:tr w:rsidR="00524B12" w:rsidRPr="00BD1C99" w14:paraId="4EBF8E37" w14:textId="77777777" w:rsidTr="009774C6">
        <w:trPr>
          <w:trHeight w:val="539"/>
        </w:trPr>
        <w:tc>
          <w:tcPr>
            <w:tcW w:w="567" w:type="dxa"/>
            <w:shd w:val="clear" w:color="auto" w:fill="auto"/>
          </w:tcPr>
          <w:p w14:paraId="641BBA1A" w14:textId="77777777" w:rsidR="00524B12" w:rsidRPr="00BD1C99" w:rsidRDefault="00524B12" w:rsidP="009774C6">
            <w:pPr>
              <w:spacing w:before="60" w:after="60"/>
              <w:rPr>
                <w:rFonts w:cs="Arial"/>
                <w:szCs w:val="20"/>
              </w:rPr>
            </w:pPr>
            <w:r>
              <w:rPr>
                <w:rFonts w:cs="Arial"/>
                <w:szCs w:val="20"/>
              </w:rPr>
              <w:t>3.</w:t>
            </w:r>
          </w:p>
        </w:tc>
        <w:tc>
          <w:tcPr>
            <w:tcW w:w="6067" w:type="dxa"/>
            <w:shd w:val="clear" w:color="auto" w:fill="auto"/>
          </w:tcPr>
          <w:p w14:paraId="16BF73FB"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overall functionality of the UI has been tested and results align with the requirements.</w:t>
            </w:r>
          </w:p>
        </w:tc>
        <w:sdt>
          <w:sdtPr>
            <w:rPr>
              <w:rFonts w:cs="Arial"/>
              <w:szCs w:val="20"/>
            </w:rPr>
            <w:id w:val="1694655717"/>
            <w14:checkbox>
              <w14:checked w14:val="0"/>
              <w14:checkedState w14:val="2612" w14:font="MS Gothic"/>
              <w14:uncheckedState w14:val="2610" w14:font="MS Gothic"/>
            </w14:checkbox>
          </w:sdtPr>
          <w:sdtContent>
            <w:tc>
              <w:tcPr>
                <w:tcW w:w="709" w:type="dxa"/>
                <w:shd w:val="clear" w:color="auto" w:fill="auto"/>
              </w:tcPr>
              <w:p w14:paraId="49D11350"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00736119"/>
            <w14:checkbox>
              <w14:checked w14:val="0"/>
              <w14:checkedState w14:val="2612" w14:font="MS Gothic"/>
              <w14:uncheckedState w14:val="2610" w14:font="MS Gothic"/>
            </w14:checkbox>
          </w:sdtPr>
          <w:sdtContent>
            <w:tc>
              <w:tcPr>
                <w:tcW w:w="708" w:type="dxa"/>
                <w:shd w:val="clear" w:color="auto" w:fill="auto"/>
              </w:tcPr>
              <w:p w14:paraId="74DEC790"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19AE7E9" w14:textId="77777777" w:rsidR="00524B12" w:rsidRPr="00BD1C99" w:rsidRDefault="00524B12" w:rsidP="009774C6">
            <w:pPr>
              <w:spacing w:before="60" w:after="60"/>
              <w:rPr>
                <w:rFonts w:cs="Arial"/>
                <w:b/>
                <w:szCs w:val="20"/>
              </w:rPr>
            </w:pPr>
          </w:p>
        </w:tc>
      </w:tr>
      <w:tr w:rsidR="00524B12" w:rsidRPr="00BD1C99" w14:paraId="1E8EA6C7" w14:textId="77777777" w:rsidTr="009774C6">
        <w:trPr>
          <w:trHeight w:val="539"/>
        </w:trPr>
        <w:tc>
          <w:tcPr>
            <w:tcW w:w="567" w:type="dxa"/>
            <w:shd w:val="clear" w:color="auto" w:fill="auto"/>
          </w:tcPr>
          <w:p w14:paraId="25BFB324" w14:textId="77777777" w:rsidR="00524B12" w:rsidRPr="00BD1C99" w:rsidRDefault="00524B12" w:rsidP="009774C6">
            <w:pPr>
              <w:spacing w:before="60" w:after="60"/>
              <w:rPr>
                <w:rFonts w:cs="Arial"/>
                <w:szCs w:val="20"/>
              </w:rPr>
            </w:pPr>
            <w:r>
              <w:rPr>
                <w:rFonts w:cs="Arial"/>
                <w:szCs w:val="20"/>
              </w:rPr>
              <w:t>4.</w:t>
            </w:r>
          </w:p>
        </w:tc>
        <w:tc>
          <w:tcPr>
            <w:tcW w:w="6067" w:type="dxa"/>
            <w:shd w:val="clear" w:color="auto" w:fill="auto"/>
          </w:tcPr>
          <w:p w14:paraId="464839C7"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Complete documentation has been submitted to required personnel for approval.</w:t>
            </w:r>
          </w:p>
        </w:tc>
        <w:sdt>
          <w:sdtPr>
            <w:rPr>
              <w:rFonts w:cs="Arial"/>
              <w:szCs w:val="20"/>
            </w:rPr>
            <w:id w:val="1898469111"/>
            <w14:checkbox>
              <w14:checked w14:val="0"/>
              <w14:checkedState w14:val="2612" w14:font="MS Gothic"/>
              <w14:uncheckedState w14:val="2610" w14:font="MS Gothic"/>
            </w14:checkbox>
          </w:sdtPr>
          <w:sdtContent>
            <w:tc>
              <w:tcPr>
                <w:tcW w:w="709" w:type="dxa"/>
                <w:shd w:val="clear" w:color="auto" w:fill="auto"/>
              </w:tcPr>
              <w:p w14:paraId="5BDD6EF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53292361"/>
            <w14:checkbox>
              <w14:checked w14:val="0"/>
              <w14:checkedState w14:val="2612" w14:font="MS Gothic"/>
              <w14:uncheckedState w14:val="2610" w14:font="MS Gothic"/>
            </w14:checkbox>
          </w:sdtPr>
          <w:sdtContent>
            <w:tc>
              <w:tcPr>
                <w:tcW w:w="708" w:type="dxa"/>
                <w:shd w:val="clear" w:color="auto" w:fill="auto"/>
              </w:tcPr>
              <w:p w14:paraId="58F7EF1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A9C7058" w14:textId="77777777" w:rsidR="00524B12" w:rsidRPr="00BD1C99" w:rsidRDefault="00524B12" w:rsidP="009774C6">
            <w:pPr>
              <w:spacing w:before="60" w:after="60"/>
              <w:rPr>
                <w:rFonts w:cs="Arial"/>
                <w:b/>
                <w:szCs w:val="20"/>
              </w:rPr>
            </w:pPr>
          </w:p>
        </w:tc>
      </w:tr>
      <w:tr w:rsidR="00524B12" w:rsidRPr="00BD1C99" w14:paraId="593C8A29" w14:textId="77777777" w:rsidTr="009774C6">
        <w:trPr>
          <w:trHeight w:val="539"/>
        </w:trPr>
        <w:tc>
          <w:tcPr>
            <w:tcW w:w="567" w:type="dxa"/>
            <w:shd w:val="clear" w:color="auto" w:fill="auto"/>
          </w:tcPr>
          <w:p w14:paraId="61A0ECB8" w14:textId="77777777" w:rsidR="00524B12" w:rsidRDefault="00524B12" w:rsidP="009774C6">
            <w:pPr>
              <w:spacing w:before="60" w:after="60"/>
              <w:rPr>
                <w:rFonts w:cs="Arial"/>
                <w:szCs w:val="20"/>
              </w:rPr>
            </w:pPr>
            <w:r>
              <w:rPr>
                <w:rFonts w:cs="Arial"/>
                <w:szCs w:val="20"/>
              </w:rPr>
              <w:t>5.</w:t>
            </w:r>
          </w:p>
        </w:tc>
        <w:tc>
          <w:tcPr>
            <w:tcW w:w="6067" w:type="dxa"/>
            <w:shd w:val="clear" w:color="auto" w:fill="auto"/>
          </w:tcPr>
          <w:p w14:paraId="75A6332B"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leaner has examined variable contents and use debugging techniques to detect and correct errors.</w:t>
            </w:r>
          </w:p>
        </w:tc>
        <w:sdt>
          <w:sdtPr>
            <w:rPr>
              <w:rFonts w:cs="Arial"/>
              <w:szCs w:val="20"/>
            </w:rPr>
            <w:id w:val="1064383099"/>
            <w14:checkbox>
              <w14:checked w14:val="0"/>
              <w14:checkedState w14:val="2612" w14:font="MS Gothic"/>
              <w14:uncheckedState w14:val="2610" w14:font="MS Gothic"/>
            </w14:checkbox>
          </w:sdtPr>
          <w:sdtContent>
            <w:tc>
              <w:tcPr>
                <w:tcW w:w="709" w:type="dxa"/>
                <w:shd w:val="clear" w:color="auto" w:fill="auto"/>
              </w:tcPr>
              <w:p w14:paraId="0406012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39648575"/>
            <w14:checkbox>
              <w14:checked w14:val="0"/>
              <w14:checkedState w14:val="2612" w14:font="MS Gothic"/>
              <w14:uncheckedState w14:val="2610" w14:font="MS Gothic"/>
            </w14:checkbox>
          </w:sdtPr>
          <w:sdtContent>
            <w:tc>
              <w:tcPr>
                <w:tcW w:w="708" w:type="dxa"/>
                <w:shd w:val="clear" w:color="auto" w:fill="auto"/>
              </w:tcPr>
              <w:p w14:paraId="75669A1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C335B25" w14:textId="77777777" w:rsidR="00524B12" w:rsidRPr="00BD1C99" w:rsidRDefault="00524B12" w:rsidP="009774C6">
            <w:pPr>
              <w:spacing w:before="60" w:after="60"/>
              <w:rPr>
                <w:rFonts w:cs="Arial"/>
                <w:b/>
                <w:szCs w:val="20"/>
              </w:rPr>
            </w:pPr>
          </w:p>
        </w:tc>
      </w:tr>
      <w:tr w:rsidR="00524B12" w:rsidRPr="00BD1C99" w14:paraId="351F4FB8" w14:textId="77777777" w:rsidTr="009774C6">
        <w:trPr>
          <w:trHeight w:val="539"/>
        </w:trPr>
        <w:tc>
          <w:tcPr>
            <w:tcW w:w="567" w:type="dxa"/>
            <w:shd w:val="clear" w:color="auto" w:fill="auto"/>
          </w:tcPr>
          <w:p w14:paraId="028D1A25" w14:textId="77777777" w:rsidR="00524B12" w:rsidRDefault="00524B12" w:rsidP="009774C6">
            <w:pPr>
              <w:spacing w:before="60" w:after="60"/>
              <w:rPr>
                <w:rFonts w:cs="Arial"/>
                <w:szCs w:val="20"/>
              </w:rPr>
            </w:pPr>
            <w:r>
              <w:rPr>
                <w:rFonts w:cs="Arial"/>
                <w:szCs w:val="20"/>
              </w:rPr>
              <w:lastRenderedPageBreak/>
              <w:t>6.</w:t>
            </w:r>
          </w:p>
        </w:tc>
        <w:tc>
          <w:tcPr>
            <w:tcW w:w="6067" w:type="dxa"/>
            <w:shd w:val="clear" w:color="auto" w:fill="auto"/>
          </w:tcPr>
          <w:p w14:paraId="7A30A959"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learner has reviewed test results and discussed findings with client.</w:t>
            </w:r>
          </w:p>
        </w:tc>
        <w:sdt>
          <w:sdtPr>
            <w:rPr>
              <w:rFonts w:cs="Arial"/>
              <w:szCs w:val="20"/>
            </w:rPr>
            <w:id w:val="-1852017888"/>
            <w14:checkbox>
              <w14:checked w14:val="0"/>
              <w14:checkedState w14:val="2612" w14:font="MS Gothic"/>
              <w14:uncheckedState w14:val="2610" w14:font="MS Gothic"/>
            </w14:checkbox>
          </w:sdtPr>
          <w:sdtContent>
            <w:tc>
              <w:tcPr>
                <w:tcW w:w="709" w:type="dxa"/>
                <w:shd w:val="clear" w:color="auto" w:fill="auto"/>
              </w:tcPr>
              <w:p w14:paraId="37DDA61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57412413"/>
            <w14:checkbox>
              <w14:checked w14:val="0"/>
              <w14:checkedState w14:val="2612" w14:font="MS Gothic"/>
              <w14:uncheckedState w14:val="2610" w14:font="MS Gothic"/>
            </w14:checkbox>
          </w:sdtPr>
          <w:sdtContent>
            <w:tc>
              <w:tcPr>
                <w:tcW w:w="708" w:type="dxa"/>
                <w:shd w:val="clear" w:color="auto" w:fill="auto"/>
              </w:tcPr>
              <w:p w14:paraId="4D3A44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F601C02" w14:textId="77777777" w:rsidR="00524B12" w:rsidRPr="00BD1C99" w:rsidRDefault="00524B12" w:rsidP="009774C6">
            <w:pPr>
              <w:spacing w:before="60" w:after="60"/>
              <w:rPr>
                <w:rFonts w:cs="Arial"/>
                <w:b/>
                <w:szCs w:val="20"/>
              </w:rPr>
            </w:pPr>
          </w:p>
        </w:tc>
      </w:tr>
      <w:tr w:rsidR="00524B12" w:rsidRPr="00BD1C99" w14:paraId="7B386288" w14:textId="77777777" w:rsidTr="009774C6">
        <w:trPr>
          <w:trHeight w:val="539"/>
        </w:trPr>
        <w:tc>
          <w:tcPr>
            <w:tcW w:w="567" w:type="dxa"/>
            <w:shd w:val="clear" w:color="auto" w:fill="auto"/>
          </w:tcPr>
          <w:p w14:paraId="0D421B44" w14:textId="77777777" w:rsidR="00524B12" w:rsidRDefault="00524B12" w:rsidP="009774C6">
            <w:pPr>
              <w:spacing w:before="60" w:after="60"/>
              <w:rPr>
                <w:rFonts w:cs="Arial"/>
                <w:szCs w:val="20"/>
              </w:rPr>
            </w:pPr>
            <w:r>
              <w:rPr>
                <w:rFonts w:cs="Arial"/>
                <w:szCs w:val="20"/>
              </w:rPr>
              <w:t>7.</w:t>
            </w:r>
          </w:p>
        </w:tc>
        <w:tc>
          <w:tcPr>
            <w:tcW w:w="6067" w:type="dxa"/>
            <w:shd w:val="clear" w:color="auto" w:fill="auto"/>
          </w:tcPr>
          <w:p w14:paraId="3C1CB5E0"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learner has sought feedback from client and amended code as required.</w:t>
            </w:r>
          </w:p>
        </w:tc>
        <w:sdt>
          <w:sdtPr>
            <w:rPr>
              <w:rFonts w:cs="Arial"/>
              <w:szCs w:val="20"/>
            </w:rPr>
            <w:id w:val="1053810989"/>
            <w14:checkbox>
              <w14:checked w14:val="0"/>
              <w14:checkedState w14:val="2612" w14:font="MS Gothic"/>
              <w14:uncheckedState w14:val="2610" w14:font="MS Gothic"/>
            </w14:checkbox>
          </w:sdtPr>
          <w:sdtContent>
            <w:tc>
              <w:tcPr>
                <w:tcW w:w="709" w:type="dxa"/>
                <w:shd w:val="clear" w:color="auto" w:fill="auto"/>
              </w:tcPr>
              <w:p w14:paraId="347A38B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7840154"/>
            <w14:checkbox>
              <w14:checked w14:val="0"/>
              <w14:checkedState w14:val="2612" w14:font="MS Gothic"/>
              <w14:uncheckedState w14:val="2610" w14:font="MS Gothic"/>
            </w14:checkbox>
          </w:sdtPr>
          <w:sdtContent>
            <w:tc>
              <w:tcPr>
                <w:tcW w:w="708" w:type="dxa"/>
                <w:shd w:val="clear" w:color="auto" w:fill="auto"/>
              </w:tcPr>
              <w:p w14:paraId="4FDF160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C5DF2CC" w14:textId="77777777" w:rsidR="00524B12" w:rsidRPr="00BD1C99" w:rsidRDefault="00524B12" w:rsidP="009774C6">
            <w:pPr>
              <w:spacing w:before="60" w:after="60"/>
              <w:rPr>
                <w:rFonts w:cs="Arial"/>
                <w:b/>
                <w:szCs w:val="20"/>
              </w:rPr>
            </w:pPr>
          </w:p>
        </w:tc>
      </w:tr>
      <w:tr w:rsidR="00524B12" w:rsidRPr="00BD1C99" w14:paraId="26D02327" w14:textId="77777777" w:rsidTr="009774C6">
        <w:trPr>
          <w:trHeight w:val="340"/>
        </w:trPr>
        <w:tc>
          <w:tcPr>
            <w:tcW w:w="10490" w:type="dxa"/>
            <w:gridSpan w:val="5"/>
            <w:shd w:val="clear" w:color="auto" w:fill="auto"/>
          </w:tcPr>
          <w:p w14:paraId="3D290739"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1803968040"/>
            </w:sdtPr>
            <w:sdtContent>
              <w:p w14:paraId="6A06ED72" w14:textId="77777777" w:rsidR="00524B12" w:rsidRPr="00BD1C99" w:rsidRDefault="00524B12" w:rsidP="009774C6">
                <w:pPr>
                  <w:spacing w:before="60" w:after="60"/>
                  <w:rPr>
                    <w:rFonts w:cs="Arial"/>
                    <w:b/>
                    <w:szCs w:val="20"/>
                  </w:rPr>
                </w:pPr>
                <w:r w:rsidRPr="004B6B31">
                  <w:rPr>
                    <w:rFonts w:cs="Arial"/>
                    <w:szCs w:val="20"/>
                  </w:rPr>
                  <w:t xml:space="preserve">Part 4 - </w:t>
                </w:r>
                <w:r>
                  <w:rPr>
                    <w:rFonts w:cs="Arial"/>
                    <w:szCs w:val="20"/>
                  </w:rPr>
                  <w:t xml:space="preserve">Documentation </w:t>
                </w:r>
                <w:r>
                  <w:rPr>
                    <w:rFonts w:cs="Arial"/>
                    <w:szCs w:val="20"/>
                  </w:rPr>
                  <w:br/>
                  <w:t>Assessment Documentation/Working files</w:t>
                </w:r>
              </w:p>
            </w:sdtContent>
          </w:sdt>
        </w:tc>
      </w:tr>
      <w:tr w:rsidR="00524B12" w:rsidRPr="00BD1C99" w14:paraId="1AFD87F0" w14:textId="77777777" w:rsidTr="009774C6">
        <w:trPr>
          <w:trHeight w:val="340"/>
        </w:trPr>
        <w:tc>
          <w:tcPr>
            <w:tcW w:w="567" w:type="dxa"/>
            <w:shd w:val="clear" w:color="auto" w:fill="auto"/>
          </w:tcPr>
          <w:p w14:paraId="19E168DC" w14:textId="77777777" w:rsidR="00524B12" w:rsidRPr="00BD1C99" w:rsidRDefault="00524B12" w:rsidP="009774C6">
            <w:pPr>
              <w:spacing w:before="60" w:after="60"/>
              <w:rPr>
                <w:rFonts w:cs="Arial"/>
                <w:szCs w:val="20"/>
              </w:rPr>
            </w:pPr>
            <w:r>
              <w:rPr>
                <w:rFonts w:cs="Arial"/>
                <w:szCs w:val="20"/>
              </w:rPr>
              <w:t>1.</w:t>
            </w:r>
          </w:p>
        </w:tc>
        <w:tc>
          <w:tcPr>
            <w:tcW w:w="6067" w:type="dxa"/>
            <w:shd w:val="clear" w:color="auto" w:fill="auto"/>
          </w:tcPr>
          <w:p w14:paraId="778083A7" w14:textId="77777777" w:rsidR="00524B12" w:rsidRPr="00AF5280" w:rsidRDefault="00524B12" w:rsidP="009774C6">
            <w:pPr>
              <w:pStyle w:val="BodyA"/>
              <w:ind w:right="313"/>
              <w:rPr>
                <w:rFonts w:cs="Arial"/>
                <w:sz w:val="20"/>
              </w:rPr>
            </w:pPr>
            <w:r>
              <w:rPr>
                <w:rFonts w:cs="Arial"/>
                <w:sz w:val="20"/>
              </w:rPr>
              <w:t>Git has been used to document work performed.</w:t>
            </w:r>
          </w:p>
        </w:tc>
        <w:sdt>
          <w:sdtPr>
            <w:rPr>
              <w:rFonts w:cs="Arial"/>
              <w:szCs w:val="20"/>
            </w:rPr>
            <w:id w:val="1857311400"/>
            <w14:checkbox>
              <w14:checked w14:val="0"/>
              <w14:checkedState w14:val="2612" w14:font="MS Gothic"/>
              <w14:uncheckedState w14:val="2610" w14:font="MS Gothic"/>
            </w14:checkbox>
          </w:sdtPr>
          <w:sdtContent>
            <w:tc>
              <w:tcPr>
                <w:tcW w:w="709" w:type="dxa"/>
                <w:shd w:val="clear" w:color="auto" w:fill="auto"/>
              </w:tcPr>
              <w:p w14:paraId="1847A5A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580858434"/>
            <w14:checkbox>
              <w14:checked w14:val="0"/>
              <w14:checkedState w14:val="2612" w14:font="MS Gothic"/>
              <w14:uncheckedState w14:val="2610" w14:font="MS Gothic"/>
            </w14:checkbox>
          </w:sdtPr>
          <w:sdtContent>
            <w:tc>
              <w:tcPr>
                <w:tcW w:w="708" w:type="dxa"/>
                <w:shd w:val="clear" w:color="auto" w:fill="auto"/>
              </w:tcPr>
              <w:p w14:paraId="0FAB385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9C0877" w14:textId="77777777" w:rsidR="00524B12" w:rsidRPr="00BD1C99" w:rsidRDefault="00524B12" w:rsidP="009774C6">
            <w:pPr>
              <w:spacing w:before="60" w:after="60"/>
              <w:rPr>
                <w:rFonts w:cs="Arial"/>
                <w:b/>
                <w:szCs w:val="20"/>
              </w:rPr>
            </w:pPr>
          </w:p>
        </w:tc>
      </w:tr>
      <w:tr w:rsidR="00524B12" w:rsidRPr="00BD1C99" w14:paraId="0F4FC9CE" w14:textId="77777777" w:rsidTr="009774C6">
        <w:trPr>
          <w:trHeight w:val="340"/>
        </w:trPr>
        <w:tc>
          <w:tcPr>
            <w:tcW w:w="567" w:type="dxa"/>
            <w:shd w:val="clear" w:color="auto" w:fill="auto"/>
          </w:tcPr>
          <w:p w14:paraId="0B54B957" w14:textId="77777777" w:rsidR="00524B12" w:rsidRPr="00BD1C99" w:rsidRDefault="00524B12" w:rsidP="009774C6">
            <w:pPr>
              <w:spacing w:before="60" w:after="60"/>
              <w:rPr>
                <w:rFonts w:cs="Arial"/>
                <w:szCs w:val="20"/>
              </w:rPr>
            </w:pPr>
            <w:r>
              <w:rPr>
                <w:rFonts w:cs="Arial"/>
                <w:szCs w:val="20"/>
              </w:rPr>
              <w:t>2.</w:t>
            </w:r>
          </w:p>
        </w:tc>
        <w:tc>
          <w:tcPr>
            <w:tcW w:w="6067" w:type="dxa"/>
            <w:shd w:val="clear" w:color="auto" w:fill="auto"/>
          </w:tcPr>
          <w:p w14:paraId="4C56E618" w14:textId="77777777" w:rsidR="00524B12" w:rsidRPr="00B04C53" w:rsidRDefault="00524B12" w:rsidP="009774C6">
            <w:pPr>
              <w:spacing w:before="60" w:after="60"/>
              <w:rPr>
                <w:rFonts w:cs="Arial"/>
                <w:color w:val="000000" w:themeColor="text1"/>
              </w:rPr>
            </w:pPr>
            <w:r w:rsidRPr="00B04C53">
              <w:rPr>
                <w:rFonts w:cs="Arial"/>
                <w:color w:val="000000" w:themeColor="text1"/>
              </w:rPr>
              <w:t xml:space="preserve">The learner has documented their findings on </w:t>
            </w:r>
            <w:r>
              <w:rPr>
                <w:rFonts w:cs="Arial"/>
                <w:color w:val="000000" w:themeColor="text1"/>
              </w:rPr>
              <w:t>a</w:t>
            </w:r>
            <w:r w:rsidRPr="00B04C53">
              <w:rPr>
                <w:rFonts w:cs="Arial"/>
                <w:color w:val="000000" w:themeColor="text1"/>
              </w:rPr>
              <w:t xml:space="preserve"> new emerging web technology</w:t>
            </w:r>
            <w:r>
              <w:rPr>
                <w:rFonts w:cs="Arial"/>
                <w:color w:val="000000" w:themeColor="text1"/>
              </w:rPr>
              <w:t>.</w:t>
            </w:r>
          </w:p>
        </w:tc>
        <w:sdt>
          <w:sdtPr>
            <w:rPr>
              <w:rFonts w:cs="Arial"/>
              <w:szCs w:val="20"/>
            </w:rPr>
            <w:id w:val="-590004176"/>
            <w14:checkbox>
              <w14:checked w14:val="0"/>
              <w14:checkedState w14:val="2612" w14:font="MS Gothic"/>
              <w14:uncheckedState w14:val="2610" w14:font="MS Gothic"/>
            </w14:checkbox>
          </w:sdtPr>
          <w:sdtContent>
            <w:tc>
              <w:tcPr>
                <w:tcW w:w="709" w:type="dxa"/>
                <w:shd w:val="clear" w:color="auto" w:fill="auto"/>
              </w:tcPr>
              <w:p w14:paraId="3CC5F5F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92650191"/>
            <w14:checkbox>
              <w14:checked w14:val="0"/>
              <w14:checkedState w14:val="2612" w14:font="MS Gothic"/>
              <w14:uncheckedState w14:val="2610" w14:font="MS Gothic"/>
            </w14:checkbox>
          </w:sdtPr>
          <w:sdtContent>
            <w:tc>
              <w:tcPr>
                <w:tcW w:w="708" w:type="dxa"/>
                <w:shd w:val="clear" w:color="auto" w:fill="auto"/>
              </w:tcPr>
              <w:p w14:paraId="117AF1D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9D3D92" w14:textId="77777777" w:rsidR="00524B12" w:rsidRPr="00BD1C99" w:rsidRDefault="00524B12" w:rsidP="009774C6">
            <w:pPr>
              <w:spacing w:before="60" w:after="60"/>
              <w:rPr>
                <w:rFonts w:cs="Arial"/>
                <w:b/>
                <w:szCs w:val="20"/>
              </w:rPr>
            </w:pPr>
          </w:p>
        </w:tc>
      </w:tr>
      <w:tr w:rsidR="00524B12" w:rsidRPr="00BD1C99" w14:paraId="31ED9FA5" w14:textId="77777777" w:rsidTr="009774C6">
        <w:trPr>
          <w:trHeight w:val="340"/>
        </w:trPr>
        <w:tc>
          <w:tcPr>
            <w:tcW w:w="567" w:type="dxa"/>
            <w:shd w:val="clear" w:color="auto" w:fill="auto"/>
          </w:tcPr>
          <w:p w14:paraId="02FDAD6B" w14:textId="77777777" w:rsidR="00524B12" w:rsidRPr="00BD1C99" w:rsidRDefault="00524B12" w:rsidP="009774C6">
            <w:pPr>
              <w:spacing w:before="60" w:after="60"/>
              <w:rPr>
                <w:rFonts w:cs="Arial"/>
                <w:szCs w:val="20"/>
              </w:rPr>
            </w:pPr>
            <w:r>
              <w:rPr>
                <w:rFonts w:cs="Arial"/>
                <w:szCs w:val="20"/>
              </w:rPr>
              <w:t>3.</w:t>
            </w:r>
          </w:p>
        </w:tc>
        <w:tc>
          <w:tcPr>
            <w:tcW w:w="6067" w:type="dxa"/>
            <w:shd w:val="clear" w:color="auto" w:fill="auto"/>
          </w:tcPr>
          <w:p w14:paraId="58F2A395" w14:textId="77777777" w:rsidR="00524B12" w:rsidRPr="00B04C53" w:rsidRDefault="00524B12" w:rsidP="009774C6">
            <w:pPr>
              <w:spacing w:before="60" w:after="60"/>
              <w:rPr>
                <w:rFonts w:cs="Arial"/>
                <w:color w:val="000000" w:themeColor="text1"/>
              </w:rPr>
            </w:pPr>
            <w:r w:rsidRPr="00B04C53">
              <w:rPr>
                <w:rFonts w:cs="Arial"/>
                <w:color w:val="000000" w:themeColor="text1"/>
              </w:rPr>
              <w:t>All code has been documented according to the requirements outlined in the brief</w:t>
            </w:r>
            <w:r>
              <w:rPr>
                <w:rFonts w:cs="Arial"/>
                <w:color w:val="000000" w:themeColor="text1"/>
              </w:rPr>
              <w:t>.</w:t>
            </w:r>
          </w:p>
        </w:tc>
        <w:sdt>
          <w:sdtPr>
            <w:rPr>
              <w:rFonts w:cs="Arial"/>
              <w:szCs w:val="20"/>
            </w:rPr>
            <w:id w:val="-880097502"/>
            <w14:checkbox>
              <w14:checked w14:val="0"/>
              <w14:checkedState w14:val="2612" w14:font="MS Gothic"/>
              <w14:uncheckedState w14:val="2610" w14:font="MS Gothic"/>
            </w14:checkbox>
          </w:sdtPr>
          <w:sdtContent>
            <w:tc>
              <w:tcPr>
                <w:tcW w:w="709" w:type="dxa"/>
                <w:shd w:val="clear" w:color="auto" w:fill="auto"/>
              </w:tcPr>
              <w:p w14:paraId="6F7A706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41040920"/>
            <w14:checkbox>
              <w14:checked w14:val="0"/>
              <w14:checkedState w14:val="2612" w14:font="MS Gothic"/>
              <w14:uncheckedState w14:val="2610" w14:font="MS Gothic"/>
            </w14:checkbox>
          </w:sdtPr>
          <w:sdtContent>
            <w:tc>
              <w:tcPr>
                <w:tcW w:w="708" w:type="dxa"/>
                <w:shd w:val="clear" w:color="auto" w:fill="auto"/>
              </w:tcPr>
              <w:p w14:paraId="473832F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208AD4F" w14:textId="77777777" w:rsidR="00524B12" w:rsidRPr="00BD1C99" w:rsidRDefault="00524B12" w:rsidP="009774C6">
            <w:pPr>
              <w:spacing w:before="60" w:after="60"/>
              <w:rPr>
                <w:rFonts w:cs="Arial"/>
                <w:b/>
                <w:szCs w:val="20"/>
              </w:rPr>
            </w:pPr>
          </w:p>
        </w:tc>
      </w:tr>
      <w:tr w:rsidR="00524B12" w:rsidRPr="00BD1C99" w14:paraId="04F3271E" w14:textId="77777777" w:rsidTr="009774C6">
        <w:trPr>
          <w:trHeight w:val="340"/>
        </w:trPr>
        <w:tc>
          <w:tcPr>
            <w:tcW w:w="10490" w:type="dxa"/>
            <w:gridSpan w:val="5"/>
            <w:shd w:val="clear" w:color="auto" w:fill="auto"/>
          </w:tcPr>
          <w:p w14:paraId="04123EA8" w14:textId="77777777" w:rsidR="00524B12" w:rsidRPr="00572663" w:rsidRDefault="00524B12" w:rsidP="009774C6">
            <w:pPr>
              <w:spacing w:before="60" w:after="60"/>
              <w:rPr>
                <w:rFonts w:cs="Arial"/>
                <w:b/>
                <w:color w:val="000000" w:themeColor="text1"/>
                <w:szCs w:val="20"/>
              </w:rPr>
            </w:pPr>
            <w:r w:rsidRPr="00572663">
              <w:rPr>
                <w:rFonts w:cs="Arial"/>
                <w:b/>
                <w:color w:val="000000" w:themeColor="text1"/>
                <w:szCs w:val="20"/>
              </w:rPr>
              <w:t>Marking criteria:</w:t>
            </w:r>
          </w:p>
          <w:sdt>
            <w:sdtPr>
              <w:rPr>
                <w:rFonts w:cs="Arial"/>
                <w:color w:val="000000" w:themeColor="text1"/>
                <w:szCs w:val="20"/>
              </w:rPr>
              <w:id w:val="-1958787827"/>
            </w:sdtPr>
            <w:sdtContent>
              <w:p w14:paraId="4AFA71F8" w14:textId="77777777" w:rsidR="00524B12" w:rsidRPr="000B4367" w:rsidRDefault="00524B12" w:rsidP="009774C6">
                <w:pPr>
                  <w:spacing w:before="60" w:after="60"/>
                  <w:rPr>
                    <w:rFonts w:cs="Arial"/>
                    <w:color w:val="FF0000"/>
                    <w:szCs w:val="20"/>
                  </w:rPr>
                </w:pPr>
                <w:r w:rsidRPr="00572663">
                  <w:rPr>
                    <w:rFonts w:cs="Arial"/>
                    <w:color w:val="000000" w:themeColor="text1"/>
                    <w:szCs w:val="20"/>
                  </w:rPr>
                  <w:t xml:space="preserve">Part </w:t>
                </w:r>
                <w:r>
                  <w:rPr>
                    <w:rFonts w:cs="Arial"/>
                    <w:color w:val="000000" w:themeColor="text1"/>
                    <w:szCs w:val="20"/>
                  </w:rPr>
                  <w:t>5</w:t>
                </w:r>
                <w:r w:rsidRPr="00572663">
                  <w:rPr>
                    <w:rFonts w:cs="Arial"/>
                    <w:color w:val="000000" w:themeColor="text1"/>
                    <w:szCs w:val="20"/>
                  </w:rPr>
                  <w:t xml:space="preserve"> – Hand Over</w:t>
                </w:r>
                <w:r>
                  <w:rPr>
                    <w:rFonts w:cs="Arial"/>
                    <w:color w:val="000000" w:themeColor="text1"/>
                    <w:szCs w:val="20"/>
                  </w:rPr>
                  <w:t xml:space="preserve"> and Sign Off</w:t>
                </w:r>
                <w:r w:rsidRPr="00572663">
                  <w:rPr>
                    <w:rFonts w:cs="Arial"/>
                    <w:color w:val="000000" w:themeColor="text1"/>
                    <w:szCs w:val="20"/>
                  </w:rPr>
                  <w:br/>
                  <w:t>Assessment Documentation/Working files</w:t>
                </w:r>
              </w:p>
            </w:sdtContent>
          </w:sdt>
        </w:tc>
      </w:tr>
      <w:tr w:rsidR="00524B12" w:rsidRPr="00BD1C99" w14:paraId="270DC766" w14:textId="77777777" w:rsidTr="009774C6">
        <w:trPr>
          <w:trHeight w:val="340"/>
        </w:trPr>
        <w:tc>
          <w:tcPr>
            <w:tcW w:w="567" w:type="dxa"/>
            <w:shd w:val="clear" w:color="auto" w:fill="auto"/>
          </w:tcPr>
          <w:p w14:paraId="7F304C36" w14:textId="77777777" w:rsidR="00524B12" w:rsidRDefault="00524B12" w:rsidP="009774C6">
            <w:pPr>
              <w:spacing w:before="60" w:after="60"/>
              <w:rPr>
                <w:rFonts w:cs="Arial"/>
                <w:szCs w:val="20"/>
              </w:rPr>
            </w:pPr>
            <w:r w:rsidRPr="00BD1C99">
              <w:rPr>
                <w:rFonts w:cs="Arial"/>
                <w:szCs w:val="20"/>
              </w:rPr>
              <w:t>1.</w:t>
            </w:r>
          </w:p>
        </w:tc>
        <w:tc>
          <w:tcPr>
            <w:tcW w:w="6067" w:type="dxa"/>
            <w:shd w:val="clear" w:color="auto" w:fill="auto"/>
          </w:tcPr>
          <w:p w14:paraId="7AE8BB29"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The leaner has designed an algorithm which aligns with the standards and expectations outlined in the brief.</w:t>
            </w:r>
          </w:p>
        </w:tc>
        <w:sdt>
          <w:sdtPr>
            <w:rPr>
              <w:rFonts w:cs="Arial"/>
              <w:szCs w:val="20"/>
            </w:rPr>
            <w:id w:val="1643301974"/>
            <w14:checkbox>
              <w14:checked w14:val="0"/>
              <w14:checkedState w14:val="2612" w14:font="MS Gothic"/>
              <w14:uncheckedState w14:val="2610" w14:font="MS Gothic"/>
            </w14:checkbox>
          </w:sdtPr>
          <w:sdtContent>
            <w:tc>
              <w:tcPr>
                <w:tcW w:w="709" w:type="dxa"/>
                <w:shd w:val="clear" w:color="auto" w:fill="auto"/>
              </w:tcPr>
              <w:p w14:paraId="4D61045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582641634"/>
            <w14:checkbox>
              <w14:checked w14:val="0"/>
              <w14:checkedState w14:val="2612" w14:font="MS Gothic"/>
              <w14:uncheckedState w14:val="2610" w14:font="MS Gothic"/>
            </w14:checkbox>
          </w:sdtPr>
          <w:sdtContent>
            <w:tc>
              <w:tcPr>
                <w:tcW w:w="708" w:type="dxa"/>
                <w:shd w:val="clear" w:color="auto" w:fill="auto"/>
              </w:tcPr>
              <w:p w14:paraId="1DF12FF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8CACC55" w14:textId="77777777" w:rsidR="00524B12" w:rsidRPr="00BD1C99" w:rsidRDefault="00524B12" w:rsidP="009774C6">
            <w:pPr>
              <w:spacing w:before="60" w:after="60"/>
              <w:rPr>
                <w:rFonts w:cs="Arial"/>
                <w:b/>
                <w:szCs w:val="20"/>
              </w:rPr>
            </w:pPr>
          </w:p>
        </w:tc>
      </w:tr>
      <w:tr w:rsidR="00524B12" w:rsidRPr="00BD1C99" w14:paraId="495626D8" w14:textId="77777777" w:rsidTr="009774C6">
        <w:trPr>
          <w:trHeight w:val="340"/>
        </w:trPr>
        <w:tc>
          <w:tcPr>
            <w:tcW w:w="567" w:type="dxa"/>
            <w:shd w:val="clear" w:color="auto" w:fill="auto"/>
          </w:tcPr>
          <w:p w14:paraId="56A76AD2" w14:textId="77777777" w:rsidR="00524B12" w:rsidRDefault="00524B12" w:rsidP="009774C6">
            <w:pPr>
              <w:spacing w:before="60" w:after="60"/>
              <w:rPr>
                <w:rFonts w:cs="Arial"/>
                <w:szCs w:val="20"/>
              </w:rPr>
            </w:pPr>
            <w:r w:rsidRPr="00BD1C99">
              <w:rPr>
                <w:rFonts w:cs="Arial"/>
                <w:szCs w:val="20"/>
              </w:rPr>
              <w:t>2.</w:t>
            </w:r>
          </w:p>
        </w:tc>
        <w:tc>
          <w:tcPr>
            <w:tcW w:w="6067" w:type="dxa"/>
            <w:shd w:val="clear" w:color="auto" w:fill="auto"/>
          </w:tcPr>
          <w:p w14:paraId="6FB9E12A"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application meets the program and initial specification outlined in the brief.</w:t>
            </w:r>
          </w:p>
        </w:tc>
        <w:sdt>
          <w:sdtPr>
            <w:rPr>
              <w:rFonts w:cs="Arial"/>
              <w:szCs w:val="20"/>
            </w:rPr>
            <w:id w:val="-364521975"/>
            <w14:checkbox>
              <w14:checked w14:val="0"/>
              <w14:checkedState w14:val="2612" w14:font="MS Gothic"/>
              <w14:uncheckedState w14:val="2610" w14:font="MS Gothic"/>
            </w14:checkbox>
          </w:sdtPr>
          <w:sdtContent>
            <w:tc>
              <w:tcPr>
                <w:tcW w:w="709" w:type="dxa"/>
                <w:shd w:val="clear" w:color="auto" w:fill="auto"/>
              </w:tcPr>
              <w:p w14:paraId="48FFF12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30239025"/>
            <w14:checkbox>
              <w14:checked w14:val="0"/>
              <w14:checkedState w14:val="2612" w14:font="MS Gothic"/>
              <w14:uncheckedState w14:val="2610" w14:font="MS Gothic"/>
            </w14:checkbox>
          </w:sdtPr>
          <w:sdtContent>
            <w:tc>
              <w:tcPr>
                <w:tcW w:w="708" w:type="dxa"/>
                <w:shd w:val="clear" w:color="auto" w:fill="auto"/>
              </w:tcPr>
              <w:p w14:paraId="1DD370C3"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399AB86" w14:textId="77777777" w:rsidR="00524B12" w:rsidRPr="00BD1C99" w:rsidRDefault="00524B12" w:rsidP="009774C6">
            <w:pPr>
              <w:spacing w:before="60" w:after="60"/>
              <w:rPr>
                <w:rFonts w:cs="Arial"/>
                <w:b/>
                <w:szCs w:val="20"/>
              </w:rPr>
            </w:pPr>
          </w:p>
        </w:tc>
      </w:tr>
      <w:tr w:rsidR="00524B12" w:rsidRPr="00BD1C99" w14:paraId="43B51E71" w14:textId="77777777" w:rsidTr="009774C6">
        <w:trPr>
          <w:trHeight w:val="340"/>
        </w:trPr>
        <w:tc>
          <w:tcPr>
            <w:tcW w:w="567" w:type="dxa"/>
            <w:shd w:val="clear" w:color="auto" w:fill="auto"/>
          </w:tcPr>
          <w:p w14:paraId="091D0D48" w14:textId="77777777" w:rsidR="00524B12" w:rsidRDefault="00524B12" w:rsidP="009774C6">
            <w:pPr>
              <w:spacing w:before="60" w:after="60"/>
              <w:rPr>
                <w:rFonts w:cs="Arial"/>
                <w:szCs w:val="20"/>
              </w:rPr>
            </w:pPr>
            <w:r>
              <w:rPr>
                <w:rFonts w:cs="Arial"/>
                <w:szCs w:val="20"/>
              </w:rPr>
              <w:t>3.</w:t>
            </w:r>
          </w:p>
        </w:tc>
        <w:tc>
          <w:tcPr>
            <w:tcW w:w="6067" w:type="dxa"/>
            <w:shd w:val="clear" w:color="auto" w:fill="auto"/>
          </w:tcPr>
          <w:p w14:paraId="3A932A58"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learner has presented the application to the client for approval.</w:t>
            </w:r>
          </w:p>
        </w:tc>
        <w:sdt>
          <w:sdtPr>
            <w:rPr>
              <w:rFonts w:cs="Arial"/>
              <w:szCs w:val="20"/>
            </w:rPr>
            <w:id w:val="90826653"/>
            <w14:checkbox>
              <w14:checked w14:val="0"/>
              <w14:checkedState w14:val="2612" w14:font="MS Gothic"/>
              <w14:uncheckedState w14:val="2610" w14:font="MS Gothic"/>
            </w14:checkbox>
          </w:sdtPr>
          <w:sdtContent>
            <w:tc>
              <w:tcPr>
                <w:tcW w:w="709" w:type="dxa"/>
                <w:shd w:val="clear" w:color="auto" w:fill="auto"/>
              </w:tcPr>
              <w:p w14:paraId="3ACC4BB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93368749"/>
            <w14:checkbox>
              <w14:checked w14:val="0"/>
              <w14:checkedState w14:val="2612" w14:font="MS Gothic"/>
              <w14:uncheckedState w14:val="2610" w14:font="MS Gothic"/>
            </w14:checkbox>
          </w:sdtPr>
          <w:sdtContent>
            <w:tc>
              <w:tcPr>
                <w:tcW w:w="708" w:type="dxa"/>
                <w:shd w:val="clear" w:color="auto" w:fill="auto"/>
              </w:tcPr>
              <w:p w14:paraId="4A82360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05E7B84" w14:textId="77777777" w:rsidR="00524B12" w:rsidRPr="00BD1C99" w:rsidRDefault="00524B12" w:rsidP="009774C6">
            <w:pPr>
              <w:spacing w:before="60" w:after="60"/>
              <w:rPr>
                <w:rFonts w:cs="Arial"/>
                <w:b/>
                <w:szCs w:val="20"/>
              </w:rPr>
            </w:pPr>
          </w:p>
        </w:tc>
      </w:tr>
      <w:tr w:rsidR="00524B12" w:rsidRPr="00BD1C99" w14:paraId="39CCFB1F" w14:textId="77777777" w:rsidTr="009774C6">
        <w:trPr>
          <w:trHeight w:val="340"/>
        </w:trPr>
        <w:tc>
          <w:tcPr>
            <w:tcW w:w="567" w:type="dxa"/>
            <w:shd w:val="clear" w:color="auto" w:fill="auto"/>
          </w:tcPr>
          <w:p w14:paraId="165DA454" w14:textId="77777777" w:rsidR="00524B12" w:rsidRDefault="00524B12" w:rsidP="009774C6">
            <w:pPr>
              <w:spacing w:before="60" w:after="60"/>
              <w:rPr>
                <w:rFonts w:cs="Arial"/>
                <w:szCs w:val="20"/>
              </w:rPr>
            </w:pPr>
            <w:r>
              <w:rPr>
                <w:rFonts w:cs="Arial"/>
                <w:szCs w:val="20"/>
              </w:rPr>
              <w:t>4.</w:t>
            </w:r>
          </w:p>
        </w:tc>
        <w:tc>
          <w:tcPr>
            <w:tcW w:w="6067" w:type="dxa"/>
            <w:shd w:val="clear" w:color="auto" w:fill="auto"/>
          </w:tcPr>
          <w:p w14:paraId="2175F320"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learner has obtained feedback and sign off from the client.</w:t>
            </w:r>
          </w:p>
        </w:tc>
        <w:sdt>
          <w:sdtPr>
            <w:rPr>
              <w:rFonts w:cs="Arial"/>
              <w:szCs w:val="20"/>
            </w:rPr>
            <w:id w:val="-1419627187"/>
            <w14:checkbox>
              <w14:checked w14:val="0"/>
              <w14:checkedState w14:val="2612" w14:font="MS Gothic"/>
              <w14:uncheckedState w14:val="2610" w14:font="MS Gothic"/>
            </w14:checkbox>
          </w:sdtPr>
          <w:sdtContent>
            <w:tc>
              <w:tcPr>
                <w:tcW w:w="709" w:type="dxa"/>
                <w:shd w:val="clear" w:color="auto" w:fill="auto"/>
              </w:tcPr>
              <w:p w14:paraId="44FCC67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62031394"/>
            <w14:checkbox>
              <w14:checked w14:val="0"/>
              <w14:checkedState w14:val="2612" w14:font="MS Gothic"/>
              <w14:uncheckedState w14:val="2610" w14:font="MS Gothic"/>
            </w14:checkbox>
          </w:sdtPr>
          <w:sdtContent>
            <w:tc>
              <w:tcPr>
                <w:tcW w:w="708" w:type="dxa"/>
                <w:shd w:val="clear" w:color="auto" w:fill="auto"/>
              </w:tcPr>
              <w:p w14:paraId="3057047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5535ABE" w14:textId="77777777" w:rsidR="00524B12" w:rsidRPr="00BD1C99" w:rsidRDefault="00524B12" w:rsidP="009774C6">
            <w:pPr>
              <w:spacing w:before="60" w:after="60"/>
              <w:rPr>
                <w:rFonts w:cs="Arial"/>
                <w:b/>
                <w:szCs w:val="20"/>
              </w:rPr>
            </w:pPr>
          </w:p>
        </w:tc>
      </w:tr>
      <w:tr w:rsidR="00524B12" w:rsidRPr="00BD1C99" w14:paraId="07137DC1" w14:textId="77777777" w:rsidTr="009774C6">
        <w:trPr>
          <w:trHeight w:val="340"/>
        </w:trPr>
        <w:tc>
          <w:tcPr>
            <w:tcW w:w="567" w:type="dxa"/>
            <w:shd w:val="clear" w:color="auto" w:fill="auto"/>
          </w:tcPr>
          <w:p w14:paraId="07CAB4C6" w14:textId="77777777" w:rsidR="00524B12" w:rsidRDefault="00524B12" w:rsidP="009774C6">
            <w:pPr>
              <w:spacing w:before="60" w:after="60"/>
              <w:rPr>
                <w:rFonts w:cs="Arial"/>
                <w:szCs w:val="20"/>
              </w:rPr>
            </w:pPr>
            <w:r>
              <w:rPr>
                <w:rFonts w:cs="Arial"/>
                <w:szCs w:val="20"/>
              </w:rPr>
              <w:t xml:space="preserve">5. </w:t>
            </w:r>
          </w:p>
        </w:tc>
        <w:tc>
          <w:tcPr>
            <w:tcW w:w="6067" w:type="dxa"/>
            <w:shd w:val="clear" w:color="auto" w:fill="auto"/>
          </w:tcPr>
          <w:p w14:paraId="0685C19C"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The learner has taken responsibility for planning, sequencing and prioritising tasks and own workload.</w:t>
            </w:r>
          </w:p>
        </w:tc>
        <w:sdt>
          <w:sdtPr>
            <w:rPr>
              <w:rFonts w:cs="Arial"/>
              <w:szCs w:val="20"/>
            </w:rPr>
            <w:id w:val="1406806517"/>
            <w14:checkbox>
              <w14:checked w14:val="0"/>
              <w14:checkedState w14:val="2612" w14:font="MS Gothic"/>
              <w14:uncheckedState w14:val="2610" w14:font="MS Gothic"/>
            </w14:checkbox>
          </w:sdtPr>
          <w:sdtContent>
            <w:tc>
              <w:tcPr>
                <w:tcW w:w="709" w:type="dxa"/>
                <w:shd w:val="clear" w:color="auto" w:fill="auto"/>
              </w:tcPr>
              <w:p w14:paraId="5461418E"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sdt>
          <w:sdtPr>
            <w:rPr>
              <w:rFonts w:cs="Arial"/>
              <w:szCs w:val="20"/>
            </w:rPr>
            <w:id w:val="-251205162"/>
            <w14:checkbox>
              <w14:checked w14:val="0"/>
              <w14:checkedState w14:val="2612" w14:font="MS Gothic"/>
              <w14:uncheckedState w14:val="2610" w14:font="MS Gothic"/>
            </w14:checkbox>
          </w:sdtPr>
          <w:sdtContent>
            <w:tc>
              <w:tcPr>
                <w:tcW w:w="708" w:type="dxa"/>
                <w:shd w:val="clear" w:color="auto" w:fill="auto"/>
              </w:tcPr>
              <w:p w14:paraId="321CD428"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tc>
          <w:tcPr>
            <w:tcW w:w="2439" w:type="dxa"/>
            <w:shd w:val="clear" w:color="auto" w:fill="auto"/>
          </w:tcPr>
          <w:p w14:paraId="1703C7C5" w14:textId="77777777" w:rsidR="00524B12" w:rsidRDefault="00524B12" w:rsidP="009774C6">
            <w:pPr>
              <w:spacing w:before="60" w:after="60"/>
              <w:rPr>
                <w:rFonts w:cs="Arial"/>
                <w:b/>
                <w:szCs w:val="20"/>
              </w:rPr>
            </w:pPr>
          </w:p>
        </w:tc>
      </w:tr>
      <w:tr w:rsidR="00524B12" w:rsidRPr="00BD1C99" w14:paraId="32EEB038" w14:textId="77777777" w:rsidTr="009774C6">
        <w:trPr>
          <w:trHeight w:val="340"/>
        </w:trPr>
        <w:tc>
          <w:tcPr>
            <w:tcW w:w="567" w:type="dxa"/>
            <w:shd w:val="clear" w:color="auto" w:fill="auto"/>
          </w:tcPr>
          <w:p w14:paraId="11CBF689" w14:textId="77777777" w:rsidR="00524B12" w:rsidRDefault="00524B12" w:rsidP="009774C6">
            <w:pPr>
              <w:spacing w:before="60" w:after="60"/>
              <w:rPr>
                <w:rFonts w:cs="Arial"/>
                <w:szCs w:val="20"/>
              </w:rPr>
            </w:pPr>
            <w:r>
              <w:rPr>
                <w:rFonts w:cs="Arial"/>
                <w:szCs w:val="20"/>
              </w:rPr>
              <w:t xml:space="preserve">6. </w:t>
            </w:r>
          </w:p>
        </w:tc>
        <w:tc>
          <w:tcPr>
            <w:tcW w:w="6067" w:type="dxa"/>
            <w:shd w:val="clear" w:color="auto" w:fill="auto"/>
          </w:tcPr>
          <w:p w14:paraId="58BD99B2"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During this project the learner optimised their IDE and dev tools to improve personal productivity.</w:t>
            </w:r>
          </w:p>
        </w:tc>
        <w:sdt>
          <w:sdtPr>
            <w:rPr>
              <w:rFonts w:cs="Arial"/>
              <w:szCs w:val="20"/>
            </w:rPr>
            <w:id w:val="366187971"/>
            <w14:checkbox>
              <w14:checked w14:val="0"/>
              <w14:checkedState w14:val="2612" w14:font="MS Gothic"/>
              <w14:uncheckedState w14:val="2610" w14:font="MS Gothic"/>
            </w14:checkbox>
          </w:sdtPr>
          <w:sdtContent>
            <w:tc>
              <w:tcPr>
                <w:tcW w:w="709" w:type="dxa"/>
                <w:shd w:val="clear" w:color="auto" w:fill="auto"/>
              </w:tcPr>
              <w:p w14:paraId="7CBE16C7"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sdt>
          <w:sdtPr>
            <w:rPr>
              <w:rFonts w:cs="Arial"/>
              <w:szCs w:val="20"/>
            </w:rPr>
            <w:id w:val="-998807584"/>
            <w14:checkbox>
              <w14:checked w14:val="0"/>
              <w14:checkedState w14:val="2612" w14:font="MS Gothic"/>
              <w14:uncheckedState w14:val="2610" w14:font="MS Gothic"/>
            </w14:checkbox>
          </w:sdtPr>
          <w:sdtContent>
            <w:tc>
              <w:tcPr>
                <w:tcW w:w="708" w:type="dxa"/>
                <w:shd w:val="clear" w:color="auto" w:fill="auto"/>
              </w:tcPr>
              <w:p w14:paraId="237CDDAF"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tc>
          <w:tcPr>
            <w:tcW w:w="2439" w:type="dxa"/>
            <w:shd w:val="clear" w:color="auto" w:fill="auto"/>
          </w:tcPr>
          <w:p w14:paraId="08515320" w14:textId="77777777" w:rsidR="00524B12" w:rsidRDefault="00524B12" w:rsidP="009774C6">
            <w:pPr>
              <w:spacing w:before="60" w:after="60"/>
              <w:rPr>
                <w:rFonts w:cs="Arial"/>
                <w:b/>
                <w:szCs w:val="20"/>
              </w:rPr>
            </w:pPr>
          </w:p>
        </w:tc>
      </w:tr>
    </w:tbl>
    <w:p w14:paraId="2C3B5CEC" w14:textId="77777777" w:rsidR="00D20820" w:rsidRDefault="00D20820">
      <w:pPr>
        <w:rPr>
          <w:b/>
          <w:bCs/>
          <w:sz w:val="28"/>
          <w:szCs w:val="32"/>
        </w:rPr>
      </w:pPr>
      <w:r>
        <w:rPr>
          <w:b/>
          <w:bCs/>
          <w:sz w:val="28"/>
          <w:szCs w:val="32"/>
        </w:rPr>
        <w:br w:type="page"/>
      </w:r>
    </w:p>
    <w:p w14:paraId="75A5BDBA" w14:textId="7160DE41" w:rsidR="002C136B" w:rsidRPr="00D20820" w:rsidRDefault="00D20820" w:rsidP="00D2464B">
      <w:pPr>
        <w:rPr>
          <w:b/>
          <w:bCs/>
          <w:sz w:val="28"/>
          <w:szCs w:val="32"/>
        </w:rPr>
      </w:pPr>
      <w:r w:rsidRPr="00D20820">
        <w:rPr>
          <w:b/>
          <w:bCs/>
          <w:sz w:val="28"/>
          <w:szCs w:val="32"/>
        </w:rPr>
        <w:lastRenderedPageBreak/>
        <w:t>Assessment Submission Cover Sheet (VET)</w:t>
      </w:r>
    </w:p>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4253"/>
        <w:gridCol w:w="6232"/>
      </w:tblGrid>
      <w:tr w:rsidR="00D20820" w14:paraId="75A5BDBD" w14:textId="77777777" w:rsidTr="006D3E1E">
        <w:trPr>
          <w:trHeight w:val="340"/>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BC" w14:textId="35207940" w:rsidR="00D20820" w:rsidRDefault="00D20820" w:rsidP="00C471FC">
            <w:pPr>
              <w:spacing w:before="60" w:after="60"/>
              <w:rPr>
                <w:rFonts w:cs="Arial"/>
                <w:b/>
                <w:color w:val="FFFFFF" w:themeColor="background1"/>
                <w:szCs w:val="20"/>
              </w:rPr>
            </w:pPr>
            <w:r>
              <w:rPr>
                <w:rFonts w:cs="Arial"/>
                <w:b/>
                <w:color w:val="FFFFFF" w:themeColor="background1"/>
                <w:szCs w:val="20"/>
              </w:rPr>
              <w:t>Student declaration</w:t>
            </w:r>
          </w:p>
        </w:tc>
      </w:tr>
      <w:tr w:rsidR="00BA7E04" w14:paraId="75A5BDC3" w14:textId="77777777" w:rsidTr="00BA7E04">
        <w:trPr>
          <w:trHeight w:val="1244"/>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BE" w14:textId="77777777" w:rsidR="00BA7E04" w:rsidRDefault="00BA7E04" w:rsidP="00C471FC">
            <w:pPr>
              <w:spacing w:before="60" w:after="60"/>
              <w:rPr>
                <w:rFonts w:cs="Arial"/>
                <w:sz w:val="18"/>
                <w:szCs w:val="20"/>
              </w:rPr>
            </w:pPr>
            <w:r>
              <w:rPr>
                <w:rFonts w:cs="Arial"/>
                <w:sz w:val="18"/>
                <w:szCs w:val="20"/>
              </w:rPr>
              <w:t>By submitting this assessment task and signing the below, I acknowledge and agree that:</w:t>
            </w:r>
          </w:p>
          <w:p w14:paraId="75A5BDBF"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This completed assessment task is my own work. </w:t>
            </w:r>
          </w:p>
          <w:p w14:paraId="75A5BDC0"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I understand the serious nature of plagiarism and I am aware of the penalties that exist for breaching this.</w:t>
            </w:r>
          </w:p>
          <w:p w14:paraId="75A5BDC1"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I have kept a copy of this assessment task. </w:t>
            </w:r>
          </w:p>
          <w:p w14:paraId="75A5BDC2" w14:textId="77777777" w:rsidR="00BA7E04" w:rsidRDefault="00BA7E04" w:rsidP="006F2BB1">
            <w:pPr>
              <w:numPr>
                <w:ilvl w:val="0"/>
                <w:numId w:val="1"/>
              </w:numPr>
              <w:spacing w:before="60" w:after="60"/>
              <w:contextualSpacing/>
              <w:rPr>
                <w:rFonts w:eastAsia="Times New Roman" w:cs="Arial"/>
                <w:color w:val="FFFFFF" w:themeColor="background1"/>
                <w:szCs w:val="20"/>
              </w:rPr>
            </w:pPr>
            <w:r>
              <w:rPr>
                <w:rFonts w:eastAsia="Times New Roman" w:cs="Arial"/>
                <w:sz w:val="18"/>
                <w:szCs w:val="20"/>
              </w:rPr>
              <w:t>The assessor may provide a copy of this assessment task to another member of the Institute for validation and/or benchmarking purposes.</w:t>
            </w:r>
          </w:p>
        </w:tc>
      </w:tr>
      <w:tr w:rsidR="00D45CC7" w14:paraId="110EE0F0"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84E5FA2" w14:textId="1F0483D1" w:rsidR="00D45CC7" w:rsidRDefault="00D45CC7" w:rsidP="00D45CC7">
            <w:pPr>
              <w:spacing w:before="60" w:after="60"/>
              <w:rPr>
                <w:rFonts w:cs="Arial"/>
                <w:b/>
                <w:szCs w:val="20"/>
              </w:rPr>
            </w:pPr>
            <w:r>
              <w:rPr>
                <w:rFonts w:cs="Arial"/>
                <w:b/>
                <w:bCs/>
                <w:color w:val="000000" w:themeColor="text1"/>
                <w:szCs w:val="20"/>
              </w:rPr>
              <w:t>Student ID:</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51B7BE5D" w14:textId="77777777" w:rsidR="00D45CC7" w:rsidRDefault="00D45CC7" w:rsidP="00D45CC7">
            <w:pPr>
              <w:spacing w:before="60" w:after="60"/>
              <w:rPr>
                <w:rFonts w:cs="Arial"/>
                <w:b/>
                <w:szCs w:val="20"/>
              </w:rPr>
            </w:pPr>
          </w:p>
        </w:tc>
      </w:tr>
      <w:tr w:rsidR="00D45CC7" w14:paraId="610C3F22"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FDB13D5" w14:textId="2DDEF5A3" w:rsidR="00D45CC7" w:rsidRDefault="00D45CC7" w:rsidP="00D45CC7">
            <w:pPr>
              <w:spacing w:before="60" w:after="60"/>
              <w:rPr>
                <w:rFonts w:cs="Arial"/>
                <w:b/>
                <w:bCs/>
                <w:color w:val="000000" w:themeColor="text1"/>
                <w:szCs w:val="20"/>
              </w:rPr>
            </w:pPr>
            <w:r>
              <w:rPr>
                <w:rFonts w:cs="Arial"/>
                <w:b/>
                <w:bCs/>
                <w:color w:val="000000" w:themeColor="text1"/>
                <w:szCs w:val="20"/>
              </w:rPr>
              <w:t>Student name: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4294C9BD" w14:textId="77777777" w:rsidR="00D45CC7" w:rsidRDefault="00D45CC7" w:rsidP="00D45CC7">
            <w:pPr>
              <w:spacing w:before="60" w:after="60"/>
              <w:rPr>
                <w:rFonts w:cs="Arial"/>
                <w:b/>
                <w:szCs w:val="20"/>
              </w:rPr>
            </w:pPr>
          </w:p>
        </w:tc>
      </w:tr>
      <w:tr w:rsidR="00BA7E04" w14:paraId="75A5BDC6"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C4" w14:textId="77777777" w:rsidR="00BA7E04" w:rsidRDefault="00BA7E04" w:rsidP="00C471FC">
            <w:pPr>
              <w:spacing w:before="60" w:after="60"/>
              <w:rPr>
                <w:rFonts w:cs="Arial"/>
                <w:b/>
                <w:szCs w:val="20"/>
              </w:rPr>
            </w:pPr>
            <w:r>
              <w:rPr>
                <w:rFonts w:cs="Arial"/>
                <w:b/>
                <w:szCs w:val="20"/>
              </w:rPr>
              <w:t>Submission or observation date: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5" w14:textId="77777777" w:rsidR="00BA7E04" w:rsidRDefault="00BA7E04" w:rsidP="00C471FC">
            <w:pPr>
              <w:spacing w:before="60" w:after="60"/>
              <w:rPr>
                <w:rFonts w:cs="Arial"/>
                <w:b/>
                <w:szCs w:val="20"/>
              </w:rPr>
            </w:pPr>
          </w:p>
        </w:tc>
      </w:tr>
      <w:tr w:rsidR="00BA7E04" w14:paraId="75A5BDCA"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2"/>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C7" w14:textId="77777777" w:rsidR="00BA7E04" w:rsidRDefault="00BA7E04" w:rsidP="00C471FC">
            <w:pPr>
              <w:spacing w:before="60" w:after="60"/>
              <w:rPr>
                <w:rFonts w:cs="Arial"/>
                <w:b/>
                <w:szCs w:val="20"/>
              </w:rPr>
            </w:pPr>
            <w:r>
              <w:rPr>
                <w:rFonts w:cs="Arial"/>
                <w:b/>
                <w:szCs w:val="20"/>
              </w:rPr>
              <w:t>Student signature</w:t>
            </w:r>
          </w:p>
          <w:p w14:paraId="75A5BDC8" w14:textId="77777777" w:rsidR="00BA7E04" w:rsidRDefault="00BA7E04" w:rsidP="00C471FC">
            <w:pPr>
              <w:spacing w:before="60" w:after="60"/>
              <w:rPr>
                <w:rFonts w:cs="Arial"/>
                <w:b/>
                <w:szCs w:val="20"/>
              </w:rPr>
            </w:pPr>
            <w:r>
              <w:rPr>
                <w:rFonts w:cs="Arial"/>
                <w:sz w:val="16"/>
                <w:szCs w:val="20"/>
              </w:rPr>
              <w:t>For electronic submissions: By typing your name in the student signature field, you are accepting the above declaration.</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9" w14:textId="77777777" w:rsidR="00BA7E04" w:rsidRDefault="00BA7E04" w:rsidP="00C471FC">
            <w:pPr>
              <w:spacing w:before="60" w:after="60"/>
              <w:rPr>
                <w:rFonts w:cs="Arial"/>
                <w:b/>
                <w:szCs w:val="20"/>
              </w:rPr>
            </w:pPr>
          </w:p>
        </w:tc>
      </w:tr>
    </w:tbl>
    <w:p w14:paraId="75A5BDCB" w14:textId="77777777" w:rsidR="00BA7E04" w:rsidRDefault="00BA7E04" w:rsidP="00D2464B"/>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1286"/>
        <w:gridCol w:w="1275"/>
        <w:gridCol w:w="426"/>
        <w:gridCol w:w="2121"/>
      </w:tblGrid>
      <w:tr w:rsidR="00D2464B" w14:paraId="75A5BDCD" w14:textId="77777777" w:rsidTr="00C4167C">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CC" w14:textId="7F45EFD1" w:rsidR="00D2464B" w:rsidRDefault="00BA7E04">
            <w:pPr>
              <w:pStyle w:val="SHead1"/>
              <w:rPr>
                <w:i/>
                <w:noProof/>
                <w:sz w:val="18"/>
                <w:szCs w:val="18"/>
                <w:lang w:eastAsia="en-AU"/>
              </w:rPr>
            </w:pPr>
            <w:r>
              <w:t xml:space="preserve">Assessment Results and </w:t>
            </w:r>
            <w:r w:rsidR="00D2464B">
              <w:t>Feedback to Student</w:t>
            </w:r>
          </w:p>
        </w:tc>
      </w:tr>
      <w:tr w:rsidR="00D2464B" w14:paraId="75A5BDD1" w14:textId="77777777" w:rsidTr="00BA7E04">
        <w:trPr>
          <w:trHeight w:val="175"/>
        </w:trPr>
        <w:tc>
          <w:tcPr>
            <w:tcW w:w="6663" w:type="dxa"/>
            <w:gridSpan w:val="4"/>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CE" w14:textId="77777777" w:rsidR="00D2464B" w:rsidRDefault="00BA7E04">
            <w:pPr>
              <w:spacing w:before="60" w:after="60"/>
              <w:rPr>
                <w:rFonts w:cs="Arial"/>
                <w:b/>
                <w:bCs/>
              </w:rPr>
            </w:pPr>
            <w:r>
              <w:rPr>
                <w:rFonts w:cs="Arial"/>
                <w:b/>
                <w:bCs/>
              </w:rPr>
              <w:t>Assessment Task Result:</w:t>
            </w: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CF" w14:textId="77777777" w:rsidR="00D2464B" w:rsidRDefault="00BA7E04">
            <w:pPr>
              <w:spacing w:before="60" w:after="60"/>
              <w:jc w:val="center"/>
              <w:rPr>
                <w:rFonts w:cs="Arial"/>
                <w:b/>
                <w:szCs w:val="20"/>
              </w:rPr>
            </w:pPr>
            <w:r>
              <w:rPr>
                <w:rFonts w:cs="Arial"/>
                <w:b/>
                <w:szCs w:val="20"/>
              </w:rPr>
              <w:t>Satisfactory</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0" w14:textId="77777777" w:rsidR="00D2464B" w:rsidRDefault="00BA7E04">
            <w:pPr>
              <w:spacing w:before="60" w:after="60"/>
              <w:jc w:val="center"/>
              <w:rPr>
                <w:rFonts w:cs="Arial"/>
                <w:b/>
                <w:szCs w:val="20"/>
              </w:rPr>
            </w:pPr>
            <w:r>
              <w:rPr>
                <w:rFonts w:cs="Arial"/>
                <w:b/>
                <w:szCs w:val="20"/>
              </w:rPr>
              <w:t>Not Satisfactory</w:t>
            </w:r>
          </w:p>
        </w:tc>
      </w:tr>
      <w:tr w:rsidR="00D2464B" w14:paraId="75A5BDD5" w14:textId="77777777" w:rsidTr="00BA7E04">
        <w:trPr>
          <w:trHeight w:val="70"/>
        </w:trPr>
        <w:tc>
          <w:tcPr>
            <w:tcW w:w="6663" w:type="dxa"/>
            <w:gridSpan w:val="4"/>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DD2" w14:textId="77777777" w:rsidR="00D2464B" w:rsidRDefault="00D2464B">
            <w:pPr>
              <w:rPr>
                <w:rFonts w:cs="Arial"/>
                <w:b/>
                <w:bCs/>
              </w:rPr>
            </w:pP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3" w14:textId="77777777" w:rsidR="00D2464B" w:rsidRDefault="00000000">
            <w:pPr>
              <w:spacing w:before="60" w:after="60"/>
              <w:jc w:val="center"/>
              <w:rPr>
                <w:rFonts w:cs="Arial"/>
                <w:b/>
                <w:szCs w:val="20"/>
              </w:rPr>
            </w:pPr>
            <w:sdt>
              <w:sdtPr>
                <w:rPr>
                  <w:rFonts w:cs="Arial"/>
                  <w:b/>
                  <w:szCs w:val="20"/>
                </w:rPr>
                <w:id w:val="1241833326"/>
                <w14:checkbox>
                  <w14:checked w14:val="0"/>
                  <w14:checkedState w14:val="2612" w14:font="MS Gothic"/>
                  <w14:uncheckedState w14:val="2610" w14:font="MS Gothic"/>
                </w14:checkbox>
              </w:sdtPr>
              <w:sdtContent>
                <w:r w:rsidR="00D2464B">
                  <w:rPr>
                    <w:rFonts w:ascii="MS Gothic" w:eastAsia="MS Gothic" w:hAnsi="MS Gothic" w:cs="Arial" w:hint="eastAsia"/>
                    <w:b/>
                    <w:szCs w:val="20"/>
                    <w:lang w:val="en-US"/>
                  </w:rPr>
                  <w:t>☐</w:t>
                </w:r>
              </w:sdtContent>
            </w:sdt>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4" w14:textId="77777777" w:rsidR="00D2464B" w:rsidRDefault="00000000">
            <w:pPr>
              <w:spacing w:before="60" w:after="60"/>
              <w:jc w:val="center"/>
              <w:rPr>
                <w:rFonts w:cs="Arial"/>
                <w:b/>
                <w:sz w:val="28"/>
                <w:szCs w:val="28"/>
              </w:rPr>
            </w:pPr>
            <w:sdt>
              <w:sdtPr>
                <w:rPr>
                  <w:rFonts w:cs="Arial"/>
                  <w:b/>
                  <w:szCs w:val="20"/>
                </w:rPr>
                <w:id w:val="-314490668"/>
                <w14:checkbox>
                  <w14:checked w14:val="0"/>
                  <w14:checkedState w14:val="2612" w14:font="MS Gothic"/>
                  <w14:uncheckedState w14:val="2610" w14:font="MS Gothic"/>
                </w14:checkbox>
              </w:sdtPr>
              <w:sdtContent>
                <w:r w:rsidR="00D2464B">
                  <w:rPr>
                    <w:rFonts w:ascii="Segoe UI Symbol" w:eastAsia="MS Gothic" w:hAnsi="Segoe UI Symbol" w:cs="Segoe UI Symbol"/>
                    <w:b/>
                    <w:szCs w:val="20"/>
                  </w:rPr>
                  <w:t>☐</w:t>
                </w:r>
              </w:sdtContent>
            </w:sdt>
          </w:p>
        </w:tc>
      </w:tr>
      <w:tr w:rsidR="00D2464B" w14:paraId="75A5BDD7" w14:textId="77777777" w:rsidTr="00C4167C">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75A5BDD6" w14:textId="77777777" w:rsidR="00D2464B" w:rsidRDefault="00D2464B" w:rsidP="00BA7E04">
            <w:pPr>
              <w:spacing w:before="60" w:after="60"/>
              <w:rPr>
                <w:rFonts w:cs="Arial"/>
                <w:b/>
                <w:szCs w:val="20"/>
              </w:rPr>
            </w:pPr>
            <w:r>
              <w:rPr>
                <w:rFonts w:cs="Arial"/>
                <w:b/>
                <w:szCs w:val="20"/>
              </w:rPr>
              <w:t>Assessor</w:t>
            </w:r>
            <w:r w:rsidR="00BA7E04">
              <w:rPr>
                <w:rFonts w:cs="Arial"/>
                <w:b/>
                <w:szCs w:val="20"/>
              </w:rPr>
              <w:t>’s Feedback:</w:t>
            </w:r>
            <w:r>
              <w:rPr>
                <w:rFonts w:cs="Arial"/>
                <w:b/>
                <w:szCs w:val="20"/>
              </w:rPr>
              <w:t xml:space="preserve"> </w:t>
            </w:r>
          </w:p>
        </w:tc>
      </w:tr>
      <w:tr w:rsidR="00D2464B" w14:paraId="75A5BDD9" w14:textId="77777777" w:rsidTr="00C4167C">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75A5BDD8" w14:textId="77777777" w:rsidR="00D2464B" w:rsidRDefault="00D2464B">
            <w:pPr>
              <w:pStyle w:val="ListParagraph"/>
              <w:spacing w:before="60" w:after="60"/>
              <w:ind w:left="176"/>
              <w:rPr>
                <w:rFonts w:cs="Arial"/>
                <w:color w:val="000000" w:themeColor="text1"/>
              </w:rPr>
            </w:pPr>
          </w:p>
        </w:tc>
      </w:tr>
      <w:tr w:rsidR="00D2464B" w14:paraId="75A5BDDF" w14:textId="77777777" w:rsidTr="00BA7E04">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A" w14:textId="77777777" w:rsidR="00D2464B" w:rsidRDefault="00D2464B">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B" w14:textId="77777777" w:rsidR="00D2464B" w:rsidRDefault="00D2464B">
            <w:pPr>
              <w:spacing w:before="60" w:after="60"/>
              <w:rPr>
                <w:rFonts w:cs="Arial"/>
                <w:b/>
                <w:szCs w:val="20"/>
              </w:rPr>
            </w:pPr>
            <w:r>
              <w:rPr>
                <w:rFonts w:cs="Arial"/>
                <w:b/>
                <w:szCs w:val="20"/>
              </w:rPr>
              <w:t xml:space="preserve">Yes </w:t>
            </w:r>
            <w:sdt>
              <w:sdtPr>
                <w:rPr>
                  <w:rFonts w:cs="Arial"/>
                  <w:b/>
                  <w:szCs w:val="20"/>
                </w:rPr>
                <w:id w:val="878434788"/>
                <w14:checkbox>
                  <w14:checked w14:val="0"/>
                  <w14:checkedState w14:val="2612" w14:font="MS Gothic"/>
                  <w14:uncheckedState w14:val="2610" w14:font="MS Gothic"/>
                </w14:checkbox>
              </w:sdtPr>
              <w:sdtContent>
                <w:r>
                  <w:rPr>
                    <w:rFonts w:ascii="MS Gothic" w:eastAsia="MS Gothic" w:hAnsi="MS Gothic" w:cs="Arial" w:hint="eastAsia"/>
                    <w:b/>
                    <w:szCs w:val="20"/>
                    <w:lang w:val="en-US"/>
                  </w:rPr>
                  <w:t>☐</w:t>
                </w:r>
              </w:sdtContent>
            </w:sdt>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C" w14:textId="77777777" w:rsidR="00D2464B" w:rsidRDefault="00D2464B">
            <w:pPr>
              <w:spacing w:before="60" w:after="60"/>
              <w:rPr>
                <w:rFonts w:cs="Arial"/>
                <w:b/>
                <w:szCs w:val="20"/>
              </w:rPr>
            </w:pPr>
            <w:r>
              <w:rPr>
                <w:rFonts w:cs="Arial"/>
                <w:b/>
                <w:szCs w:val="20"/>
              </w:rPr>
              <w:t xml:space="preserve">No </w:t>
            </w:r>
            <w:sdt>
              <w:sdtPr>
                <w:rPr>
                  <w:rFonts w:cs="Arial"/>
                  <w:b/>
                  <w:szCs w:val="20"/>
                </w:rPr>
                <w:id w:val="-1191602765"/>
                <w14:checkbox>
                  <w14:checked w14:val="0"/>
                  <w14:checkedState w14:val="2612" w14:font="MS Gothic"/>
                  <w14:uncheckedState w14:val="2610" w14:font="MS Gothic"/>
                </w14:checkbox>
              </w:sdtPr>
              <w:sdtContent>
                <w:r>
                  <w:rPr>
                    <w:rFonts w:ascii="Segoe UI Symbol" w:eastAsia="MS Gothic" w:hAnsi="Segoe UI Symbol" w:cs="Segoe UI Symbol"/>
                    <w:b/>
                    <w:szCs w:val="20"/>
                  </w:rPr>
                  <w:t>☐</w:t>
                </w:r>
              </w:sdtContent>
            </w:sdt>
          </w:p>
        </w:tc>
        <w:tc>
          <w:tcPr>
            <w:tcW w:w="256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D" w14:textId="77777777" w:rsidR="00D2464B" w:rsidRDefault="00D2464B">
            <w:pPr>
              <w:spacing w:before="60" w:after="60"/>
              <w:rPr>
                <w:rFonts w:cs="Arial"/>
                <w:b/>
                <w:szCs w:val="20"/>
              </w:rPr>
            </w:pPr>
            <w:r>
              <w:rPr>
                <w:rFonts w:cs="Arial"/>
                <w:b/>
                <w:szCs w:val="20"/>
              </w:rPr>
              <w:t>Resubmission due date:</w:t>
            </w:r>
          </w:p>
        </w:tc>
        <w:tc>
          <w:tcPr>
            <w:tcW w:w="254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DE" w14:textId="77777777" w:rsidR="00D2464B" w:rsidRDefault="00D2464B">
            <w:pPr>
              <w:spacing w:before="60" w:after="60"/>
              <w:rPr>
                <w:rFonts w:cs="Arial"/>
                <w:szCs w:val="20"/>
              </w:rPr>
            </w:pPr>
          </w:p>
        </w:tc>
      </w:tr>
      <w:tr w:rsidR="00D2464B" w14:paraId="75A5BDE2" w14:textId="77777777" w:rsidTr="00C4167C">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0" w14:textId="77777777" w:rsidR="00D2464B" w:rsidRDefault="00D2464B">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1" w14:textId="77777777" w:rsidR="00D2464B" w:rsidRDefault="00D2464B">
            <w:pPr>
              <w:spacing w:before="60" w:after="60"/>
              <w:rPr>
                <w:rFonts w:cs="Arial"/>
                <w:bCs/>
                <w:color w:val="000000" w:themeColor="text1"/>
                <w:szCs w:val="20"/>
              </w:rPr>
            </w:pPr>
          </w:p>
        </w:tc>
      </w:tr>
      <w:tr w:rsidR="00D2464B" w14:paraId="75A5BDE5"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3" w14:textId="77777777" w:rsidR="00D2464B" w:rsidRDefault="00D2464B">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4" w14:textId="77777777" w:rsidR="00D2464B" w:rsidRDefault="00D2464B">
            <w:pPr>
              <w:spacing w:before="60" w:after="60"/>
              <w:rPr>
                <w:rFonts w:cs="Arial"/>
                <w:bCs/>
                <w:szCs w:val="20"/>
              </w:rPr>
            </w:pPr>
          </w:p>
        </w:tc>
      </w:tr>
      <w:tr w:rsidR="00D20820" w14:paraId="1B572F3E"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7EB7BDC" w14:textId="0CA2C42C" w:rsidR="00D20820" w:rsidRDefault="00453BAE">
            <w:pPr>
              <w:spacing w:before="60" w:after="60"/>
              <w:rPr>
                <w:rFonts w:cs="Arial"/>
                <w:b/>
                <w:bCs/>
                <w:szCs w:val="20"/>
              </w:rPr>
            </w:pPr>
            <w:r>
              <w:rPr>
                <w:rFonts w:cs="Arial"/>
                <w:b/>
                <w:bCs/>
                <w:szCs w:val="20"/>
              </w:rPr>
              <w:t>Assessed date</w:t>
            </w:r>
            <w:r w:rsidR="00D20820">
              <w:rPr>
                <w:rFonts w:cs="Arial"/>
                <w:b/>
                <w:bCs/>
                <w:szCs w:val="20"/>
              </w:rPr>
              <w:t>:</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6B7B" w14:textId="77777777" w:rsidR="00D20820" w:rsidRDefault="00D20820">
            <w:pPr>
              <w:spacing w:before="60" w:after="60"/>
              <w:rPr>
                <w:rFonts w:cs="Arial"/>
                <w:bCs/>
                <w:szCs w:val="20"/>
              </w:rPr>
            </w:pPr>
          </w:p>
        </w:tc>
      </w:tr>
    </w:tbl>
    <w:p w14:paraId="75A5BDE6" w14:textId="77777777" w:rsidR="00D2464B" w:rsidRDefault="00D2464B" w:rsidP="00D2464B">
      <w:pPr>
        <w:spacing w:before="60" w:after="60"/>
        <w:rPr>
          <w:rFonts w:cs="Arial"/>
          <w:b/>
          <w:szCs w:val="20"/>
        </w:rPr>
      </w:pPr>
    </w:p>
    <w:p w14:paraId="75A5BDE9" w14:textId="77777777" w:rsidR="00D2464B" w:rsidRDefault="00D2464B" w:rsidP="00D2464B">
      <w:pPr>
        <w:rPr>
          <w:rFonts w:cs="Arial"/>
          <w:b/>
          <w:szCs w:val="20"/>
        </w:rPr>
        <w:sectPr w:rsidR="00D2464B">
          <w:pgSz w:w="11906" w:h="16838"/>
          <w:pgMar w:top="1559" w:right="709" w:bottom="567" w:left="709" w:header="425" w:footer="510" w:gutter="0"/>
          <w:pgNumType w:start="1"/>
          <w:cols w:space="720"/>
          <w:formProt w:val="0"/>
        </w:sectPr>
      </w:pPr>
    </w:p>
    <w:p w14:paraId="75A5BDEA" w14:textId="77777777" w:rsidR="00D2464B" w:rsidRDefault="00D2464B" w:rsidP="00D2464B">
      <w:pPr>
        <w:rPr>
          <w:b/>
          <w:sz w:val="32"/>
          <w:szCs w:val="32"/>
        </w:rPr>
      </w:pPr>
      <w:r>
        <w:rPr>
          <w:b/>
          <w:sz w:val="32"/>
          <w:szCs w:val="32"/>
        </w:rPr>
        <w:lastRenderedPageBreak/>
        <w:t>Supporting document</w:t>
      </w:r>
    </w:p>
    <w:sdt>
      <w:sdtPr>
        <w:id w:val="-281261266"/>
        <w:placeholder>
          <w:docPart w:val="7DA62016DA0A443BA5E1D95E77524E53"/>
        </w:placeholder>
      </w:sdtPr>
      <w:sdtContent>
        <w:p w14:paraId="75A5BDEB" w14:textId="77777777" w:rsidR="00D2464B" w:rsidRDefault="006F2BB1" w:rsidP="00D2464B">
          <w:pPr>
            <w:pStyle w:val="Heading1"/>
            <w:rPr>
              <w:szCs w:val="28"/>
            </w:rPr>
          </w:pPr>
          <w:r>
            <w:t>Portfolio Instructions</w:t>
          </w:r>
        </w:p>
      </w:sdtContent>
    </w:sdt>
    <w:p w14:paraId="75A5BDEC" w14:textId="77777777" w:rsidR="00D2464B" w:rsidRDefault="00D2464B" w:rsidP="00D2464B"/>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tr w:rsidR="00D2464B" w14:paraId="75A5BDF1" w14:textId="77777777" w:rsidTr="00D20820">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762EDF5" w14:textId="6EAD74FE" w:rsidR="00D20820" w:rsidRPr="00D20820" w:rsidRDefault="00D2464B">
            <w:pPr>
              <w:spacing w:before="60" w:after="60"/>
              <w:rPr>
                <w:rFonts w:cs="Arial"/>
                <w:b/>
                <w:bCs/>
                <w:color w:val="000000" w:themeColor="text1"/>
                <w:szCs w:val="20"/>
              </w:rPr>
            </w:pPr>
            <w:r>
              <w:rPr>
                <w:rFonts w:cs="Arial"/>
                <w:color w:val="000000" w:themeColor="text1"/>
                <w:szCs w:val="20"/>
              </w:rPr>
              <w:br w:type="page"/>
            </w:r>
            <w:r w:rsidR="00D20820" w:rsidRPr="00D20820">
              <w:rPr>
                <w:rFonts w:cs="Arial"/>
                <w:b/>
                <w:bCs/>
                <w:color w:val="000000" w:themeColor="text1"/>
                <w:szCs w:val="20"/>
              </w:rPr>
              <w:t xml:space="preserve">Subject </w:t>
            </w:r>
            <w:r w:rsidR="00E117BE">
              <w:rPr>
                <w:rFonts w:cs="Arial"/>
                <w:b/>
                <w:bCs/>
                <w:color w:val="000000" w:themeColor="text1"/>
                <w:szCs w:val="20"/>
              </w:rPr>
              <w:t>c</w:t>
            </w:r>
            <w:r w:rsidR="00D20820" w:rsidRPr="00D20820">
              <w:rPr>
                <w:rFonts w:cs="Arial"/>
                <w:b/>
                <w:bCs/>
                <w:color w:val="000000" w:themeColor="text1"/>
                <w:szCs w:val="20"/>
              </w:rPr>
              <w:t>ode:</w:t>
            </w:r>
          </w:p>
          <w:p w14:paraId="79BBDFA1" w14:textId="77777777" w:rsidR="00D20820" w:rsidRDefault="00D20820">
            <w:pPr>
              <w:spacing w:before="60" w:after="60"/>
              <w:rPr>
                <w:rFonts w:cs="Arial"/>
                <w:color w:val="000000" w:themeColor="text1"/>
                <w:szCs w:val="20"/>
              </w:rPr>
            </w:pPr>
          </w:p>
          <w:p w14:paraId="75A5BDED" w14:textId="794F7EAE" w:rsidR="00D2464B" w:rsidRDefault="00D2464B">
            <w:pPr>
              <w:spacing w:before="60" w:after="60"/>
              <w:rPr>
                <w:rFonts w:cs="Arial"/>
                <w:i/>
                <w:noProof/>
                <w:color w:val="000000" w:themeColor="text1"/>
                <w:szCs w:val="20"/>
                <w:lang w:eastAsia="en-AU"/>
              </w:rPr>
            </w:pP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1228598470"/>
            <w:placeholder>
              <w:docPart w:val="507C5879268942DAAFBE949CE9F37524"/>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22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EE" w14:textId="47C89634" w:rsidR="00D2464B" w:rsidRDefault="002F7818">
                <w:pPr>
                  <w:spacing w:before="60" w:after="60"/>
                  <w:rPr>
                    <w:rFonts w:cs="Arial"/>
                    <w:color w:val="000000" w:themeColor="text1"/>
                    <w:szCs w:val="20"/>
                  </w:rPr>
                </w:pPr>
                <w:r>
                  <w:rPr>
                    <w:rFonts w:cs="Arial"/>
                    <w:color w:val="000000" w:themeColor="text1"/>
                    <w:szCs w:val="20"/>
                  </w:rPr>
                  <w:t>(WEBON3)</w:t>
                </w:r>
                <w:r>
                  <w:rPr>
                    <w:rFonts w:cs="Arial"/>
                    <w:color w:val="000000" w:themeColor="text1"/>
                    <w:szCs w:val="20"/>
                  </w:rPr>
                  <w:br/>
                </w:r>
                <w:r>
                  <w:rPr>
                    <w:rFonts w:cs="Arial"/>
                    <w:color w:val="000000" w:themeColor="text1"/>
                    <w:szCs w:val="20"/>
                  </w:rPr>
                  <w:b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46F522A" w14:textId="0E5686BC" w:rsidR="00D20820" w:rsidRDefault="00D20820">
            <w:pPr>
              <w:spacing w:before="60" w:after="60"/>
              <w:rPr>
                <w:rFonts w:cs="Arial"/>
                <w:b/>
                <w:bCs/>
                <w:color w:val="000000" w:themeColor="text1"/>
                <w:szCs w:val="20"/>
              </w:rPr>
            </w:pPr>
            <w:r w:rsidRPr="00D20820">
              <w:rPr>
                <w:rFonts w:cs="Arial"/>
                <w:b/>
                <w:bCs/>
                <w:color w:val="000000" w:themeColor="text1"/>
                <w:szCs w:val="20"/>
              </w:rPr>
              <w:t xml:space="preserve">Subject </w:t>
            </w:r>
            <w:r w:rsidR="00E117BE">
              <w:rPr>
                <w:rFonts w:cs="Arial"/>
                <w:b/>
                <w:bCs/>
                <w:color w:val="000000" w:themeColor="text1"/>
                <w:szCs w:val="20"/>
              </w:rPr>
              <w:t>t</w:t>
            </w:r>
            <w:r>
              <w:rPr>
                <w:rFonts w:cs="Arial"/>
                <w:b/>
                <w:bCs/>
                <w:color w:val="000000" w:themeColor="text1"/>
                <w:szCs w:val="20"/>
              </w:rPr>
              <w:t>itle</w:t>
            </w:r>
            <w:r w:rsidRPr="00D20820">
              <w:rPr>
                <w:rFonts w:cs="Arial"/>
                <w:b/>
                <w:bCs/>
                <w:color w:val="000000" w:themeColor="text1"/>
                <w:szCs w:val="20"/>
              </w:rPr>
              <w:t>:</w:t>
            </w:r>
          </w:p>
          <w:p w14:paraId="1B0B0D9A" w14:textId="77777777" w:rsidR="00D20820" w:rsidRDefault="00D20820">
            <w:pPr>
              <w:spacing w:before="60" w:after="60"/>
              <w:rPr>
                <w:rFonts w:cs="Arial"/>
                <w:b/>
                <w:bCs/>
                <w:color w:val="000000" w:themeColor="text1"/>
                <w:szCs w:val="20"/>
              </w:rPr>
            </w:pPr>
          </w:p>
          <w:p w14:paraId="75A5BDEF" w14:textId="3DAFC450" w:rsidR="00D2464B" w:rsidRDefault="00D2464B">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1516105594"/>
            <w:placeholder>
              <w:docPart w:val="705BF061875D43C292BDAB1420CA55BA"/>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456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5A5BDF0" w14:textId="0732C4A0" w:rsidR="00D2464B" w:rsidRDefault="002F7818">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bl>
    <w:p w14:paraId="40B44359" w14:textId="77777777" w:rsidR="005A0F04" w:rsidRDefault="005A0F04" w:rsidP="005A0F04">
      <w:pPr>
        <w:rPr>
          <w:rFonts w:eastAsia="Times New Roman"/>
          <w:b/>
          <w:bCs/>
          <w:kern w:val="28"/>
          <w:sz w:val="28"/>
          <w:szCs w:val="36"/>
        </w:rPr>
      </w:pPr>
    </w:p>
    <w:tbl>
      <w:tblPr>
        <w:tblStyle w:val="TableGrid"/>
        <w:tblW w:w="10490" w:type="dxa"/>
        <w:tblInd w:w="-5" w:type="dxa"/>
        <w:tblLayout w:type="fixed"/>
        <w:tblLook w:val="04A0" w:firstRow="1" w:lastRow="0" w:firstColumn="1" w:lastColumn="0" w:noHBand="0" w:noVBand="1"/>
      </w:tblPr>
      <w:tblGrid>
        <w:gridCol w:w="10490"/>
      </w:tblGrid>
      <w:tr w:rsidR="005A0F04" w:rsidRPr="009404FF" w14:paraId="35E8155C" w14:textId="77777777" w:rsidTr="001F7451">
        <w:trPr>
          <w:trHeight w:val="340"/>
        </w:trPr>
        <w:tc>
          <w:tcPr>
            <w:tcW w:w="10490" w:type="dxa"/>
            <w:shd w:val="clear" w:color="auto" w:fill="5F497A" w:themeFill="accent4" w:themeFillShade="BF"/>
            <w:vAlign w:val="center"/>
          </w:tcPr>
          <w:p w14:paraId="165AD69D" w14:textId="77777777" w:rsidR="005A0F04" w:rsidRPr="00AB4B0E" w:rsidRDefault="005A0F04" w:rsidP="001F7451">
            <w:pPr>
              <w:rPr>
                <w:b/>
                <w:i/>
                <w:noProof/>
                <w:color w:val="FFFFFF"/>
                <w:sz w:val="18"/>
                <w:szCs w:val="18"/>
                <w:lang w:eastAsia="en-AU"/>
              </w:rPr>
            </w:pPr>
            <w:r>
              <w:rPr>
                <w:rFonts w:cs="Arial"/>
                <w:b/>
                <w:color w:val="FFFFFF" w:themeColor="background1"/>
                <w:szCs w:val="20"/>
              </w:rPr>
              <w:br/>
            </w:r>
            <w:r w:rsidRPr="00AB4B0E">
              <w:rPr>
                <w:rFonts w:cs="Arial"/>
                <w:b/>
                <w:color w:val="FFFFFF" w:themeColor="background1"/>
                <w:szCs w:val="20"/>
              </w:rPr>
              <w:t>Project</w:t>
            </w:r>
            <w:r>
              <w:rPr>
                <w:rFonts w:cs="Arial"/>
                <w:b/>
                <w:color w:val="FFFFFF" w:themeColor="background1"/>
                <w:szCs w:val="20"/>
              </w:rPr>
              <w:t xml:space="preserve"> Brief </w:t>
            </w:r>
            <w:r>
              <w:rPr>
                <w:rFonts w:cs="Arial"/>
                <w:b/>
                <w:color w:val="FFFFFF" w:themeColor="background1"/>
                <w:szCs w:val="20"/>
              </w:rPr>
              <w:br/>
            </w:r>
            <w:r w:rsidRPr="00CB4653">
              <w:rPr>
                <w:rFonts w:cs="Arial"/>
                <w:color w:val="FFFFFF" w:themeColor="background1"/>
                <w:sz w:val="18"/>
                <w:szCs w:val="18"/>
              </w:rPr>
              <w:t xml:space="preserve">Read </w:t>
            </w:r>
            <w:r>
              <w:rPr>
                <w:rFonts w:cs="Arial"/>
                <w:color w:val="FFFFFF" w:themeColor="background1"/>
                <w:sz w:val="18"/>
                <w:szCs w:val="18"/>
              </w:rPr>
              <w:t>through</w:t>
            </w:r>
            <w:r w:rsidRPr="00CB4653">
              <w:rPr>
                <w:rFonts w:cs="Arial"/>
                <w:color w:val="FFFFFF" w:themeColor="background1"/>
                <w:sz w:val="18"/>
                <w:szCs w:val="18"/>
              </w:rPr>
              <w:t xml:space="preserve"> the brief below take note of the needs and requirements outlined in the brief.</w:t>
            </w:r>
            <w:r>
              <w:rPr>
                <w:rFonts w:cs="Arial"/>
                <w:color w:val="FFFFFF" w:themeColor="background1"/>
                <w:sz w:val="18"/>
                <w:szCs w:val="18"/>
              </w:rPr>
              <w:t xml:space="preserve"> </w:t>
            </w:r>
            <w:r w:rsidRPr="00550C32">
              <w:rPr>
                <w:rFonts w:cs="Arial"/>
                <w:color w:val="FFFFFF" w:themeColor="background1"/>
              </w:rPr>
              <w:br/>
            </w:r>
          </w:p>
        </w:tc>
      </w:tr>
      <w:tr w:rsidR="005A0F04" w:rsidRPr="009404FF" w14:paraId="467FEEA8" w14:textId="77777777" w:rsidTr="001F7451">
        <w:trPr>
          <w:trHeight w:val="416"/>
        </w:trPr>
        <w:tc>
          <w:tcPr>
            <w:tcW w:w="10490" w:type="dxa"/>
            <w:shd w:val="clear" w:color="auto" w:fill="FFFFFF" w:themeFill="background1"/>
            <w:vAlign w:val="center"/>
          </w:tcPr>
          <w:p w14:paraId="23883979" w14:textId="77777777" w:rsidR="005A0F04" w:rsidRDefault="005A0F04" w:rsidP="001F7451">
            <w:pPr>
              <w:pStyle w:val="BodyA"/>
              <w:rPr>
                <w:rFonts w:ascii="Arial" w:hAnsi="Arial" w:cs="Arial"/>
                <w:b/>
                <w:bCs/>
                <w:sz w:val="20"/>
              </w:rPr>
            </w:pPr>
          </w:p>
          <w:p w14:paraId="3C11A2A3" w14:textId="25FAE21D" w:rsidR="005A0F04" w:rsidRPr="00F000CC" w:rsidRDefault="005A0F04" w:rsidP="001F7451">
            <w:pPr>
              <w:rPr>
                <w:color w:val="000000" w:themeColor="text1"/>
              </w:rPr>
            </w:pPr>
            <w:r w:rsidRPr="00F000CC">
              <w:rPr>
                <w:color w:val="000000" w:themeColor="text1"/>
              </w:rPr>
              <w:t>This assessment task requires learners to build a</w:t>
            </w:r>
            <w:r>
              <w:rPr>
                <w:color w:val="000000" w:themeColor="text1"/>
              </w:rPr>
              <w:t xml:space="preserve"> </w:t>
            </w:r>
            <w:r w:rsidR="00E117BE">
              <w:rPr>
                <w:color w:val="000000" w:themeColor="text1"/>
              </w:rPr>
              <w:t>front-end</w:t>
            </w:r>
            <w:r>
              <w:rPr>
                <w:color w:val="000000" w:themeColor="text1"/>
              </w:rPr>
              <w:t xml:space="preserve">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w:t>
            </w:r>
          </w:p>
          <w:p w14:paraId="0B990C3A" w14:textId="77777777" w:rsidR="005A0F04" w:rsidRPr="00F000CC" w:rsidRDefault="005A0F04" w:rsidP="001F7451">
            <w:pPr>
              <w:rPr>
                <w:color w:val="000000" w:themeColor="text1"/>
              </w:rPr>
            </w:pPr>
          </w:p>
          <w:p w14:paraId="0976CBB7" w14:textId="77777777" w:rsidR="005A0F04" w:rsidRPr="00F000CC" w:rsidRDefault="005A0F04" w:rsidP="001F7451">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2D71D943" w14:textId="77777777" w:rsidR="005A0F04" w:rsidRPr="00F000CC" w:rsidRDefault="005A0F04" w:rsidP="001F7451">
            <w:pPr>
              <w:rPr>
                <w:color w:val="000000" w:themeColor="text1"/>
              </w:rPr>
            </w:pPr>
          </w:p>
          <w:p w14:paraId="03A8B882" w14:textId="77777777" w:rsidR="005A0F04" w:rsidRPr="00F000CC" w:rsidRDefault="005A0F04" w:rsidP="001F7451">
            <w:pPr>
              <w:rPr>
                <w:color w:val="000000" w:themeColor="text1"/>
              </w:rPr>
            </w:pPr>
            <w:r w:rsidRPr="00F000CC">
              <w:rPr>
                <w:color w:val="000000" w:themeColor="text1"/>
              </w:rPr>
              <w:t xml:space="preserve">Part 1 - </w:t>
            </w:r>
            <w:r>
              <w:rPr>
                <w:rFonts w:cs="Arial"/>
                <w:szCs w:val="20"/>
              </w:rPr>
              <w:t>Research and Planning</w:t>
            </w:r>
          </w:p>
          <w:p w14:paraId="7ABB0C8B" w14:textId="24C13B11" w:rsidR="005A0F04" w:rsidRPr="00F000CC" w:rsidRDefault="005A0F04" w:rsidP="001F7451">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74DD2EF9" w14:textId="77777777" w:rsidR="005A0F04" w:rsidRDefault="005A0F04" w:rsidP="001F7451">
            <w:pPr>
              <w:pBdr>
                <w:top w:val="nil"/>
                <w:left w:val="nil"/>
                <w:bottom w:val="single" w:sz="4" w:space="1" w:color="auto"/>
                <w:right w:val="nil"/>
                <w:between w:val="nil"/>
                <w:bar w:val="nil"/>
              </w:pBdr>
              <w:rPr>
                <w:rFonts w:cs="Arial"/>
                <w:bCs/>
                <w:color w:val="000000" w:themeColor="text1"/>
                <w:szCs w:val="20"/>
              </w:rPr>
            </w:pPr>
          </w:p>
          <w:p w14:paraId="645FF7AC" w14:textId="77777777" w:rsidR="005A0F04" w:rsidRPr="00803446" w:rsidRDefault="005A0F04" w:rsidP="001F7451">
            <w:pPr>
              <w:spacing w:before="80" w:after="80"/>
              <w:rPr>
                <w:b/>
                <w:bCs/>
                <w:iCs/>
                <w:color w:val="000000" w:themeColor="text1"/>
                <w:szCs w:val="20"/>
                <w:highlight w:val="yellow"/>
              </w:rPr>
            </w:pPr>
            <w:r w:rsidRPr="00803446">
              <w:rPr>
                <w:rFonts w:cs="Arial"/>
                <w:bCs/>
                <w:iCs/>
                <w:color w:val="000000" w:themeColor="text1"/>
                <w:szCs w:val="20"/>
              </w:rPr>
              <w:br/>
            </w:r>
            <w:r w:rsidRPr="00803446">
              <w:rPr>
                <w:b/>
                <w:bCs/>
                <w:iCs/>
                <w:color w:val="000000" w:themeColor="text1"/>
                <w:szCs w:val="20"/>
              </w:rPr>
              <w:t xml:space="preserve">Design Specification &amp; Guidelines </w:t>
            </w:r>
          </w:p>
          <w:p w14:paraId="50AD6D01" w14:textId="77777777" w:rsidR="005A0F04" w:rsidRPr="005D4F1F" w:rsidRDefault="005A0F04" w:rsidP="001F7451">
            <w:pPr>
              <w:numPr>
                <w:ilvl w:val="0"/>
                <w:numId w:val="7"/>
              </w:numPr>
              <w:rPr>
                <w:rFonts w:cs="Arial"/>
                <w:bCs/>
                <w:color w:val="000000" w:themeColor="text1"/>
              </w:rPr>
            </w:pPr>
            <w:r w:rsidRPr="005D4F1F">
              <w:rPr>
                <w:rFonts w:cs="Arial"/>
                <w:bCs/>
                <w:color w:val="000000" w:themeColor="text1"/>
              </w:rPr>
              <w:t xml:space="preserve">The application must contain at least 2 </w:t>
            </w:r>
            <w:r>
              <w:rPr>
                <w:rFonts w:cs="Arial"/>
                <w:bCs/>
                <w:color w:val="000000" w:themeColor="text1"/>
              </w:rPr>
              <w:t>p</w:t>
            </w:r>
            <w:r w:rsidRPr="005D4F1F">
              <w:rPr>
                <w:rFonts w:cs="Arial"/>
                <w:bCs/>
                <w:color w:val="000000" w:themeColor="text1"/>
              </w:rPr>
              <w:t>age</w:t>
            </w:r>
            <w:r>
              <w:rPr>
                <w:rFonts w:cs="Arial"/>
                <w:bCs/>
                <w:color w:val="000000" w:themeColor="text1"/>
              </w:rPr>
              <w:t>s.</w:t>
            </w:r>
          </w:p>
          <w:p w14:paraId="283BB24E" w14:textId="77777777" w:rsidR="005A0F04" w:rsidRDefault="005A0F04" w:rsidP="001F7451">
            <w:pPr>
              <w:numPr>
                <w:ilvl w:val="0"/>
                <w:numId w:val="7"/>
              </w:numPr>
              <w:rPr>
                <w:rFonts w:cs="Arial"/>
                <w:bCs/>
                <w:color w:val="000000" w:themeColor="text1"/>
              </w:rPr>
            </w:pPr>
            <w:r w:rsidRPr="005D4F1F">
              <w:rPr>
                <w:rFonts w:cs="Arial"/>
                <w:bCs/>
                <w:color w:val="000000" w:themeColor="text1"/>
              </w:rPr>
              <w:t>A contact/information page</w:t>
            </w:r>
            <w:r>
              <w:rPr>
                <w:rFonts w:cs="Arial"/>
                <w:bCs/>
                <w:color w:val="000000" w:themeColor="text1"/>
              </w:rPr>
              <w:t xml:space="preserve"> must be included.</w:t>
            </w:r>
          </w:p>
          <w:p w14:paraId="1534263E" w14:textId="77777777" w:rsidR="005A0F04" w:rsidRPr="005D4F1F" w:rsidRDefault="005A0F04" w:rsidP="001F7451">
            <w:pPr>
              <w:numPr>
                <w:ilvl w:val="0"/>
                <w:numId w:val="7"/>
              </w:numPr>
              <w:rPr>
                <w:rFonts w:cs="Arial"/>
                <w:bCs/>
                <w:color w:val="000000" w:themeColor="text1"/>
              </w:rPr>
            </w:pPr>
            <w:r>
              <w:rPr>
                <w:rFonts w:cs="Arial"/>
                <w:bCs/>
                <w:color w:val="000000" w:themeColor="text1"/>
              </w:rPr>
              <w:t>The application must contain dynamic features that the user can interact with.</w:t>
            </w:r>
          </w:p>
          <w:p w14:paraId="0CABCC14" w14:textId="77777777" w:rsidR="005A0F04" w:rsidRDefault="005A0F04" w:rsidP="001F7451">
            <w:pPr>
              <w:numPr>
                <w:ilvl w:val="0"/>
                <w:numId w:val="7"/>
              </w:numPr>
              <w:rPr>
                <w:rFonts w:cs="Arial"/>
                <w:bCs/>
                <w:color w:val="000000" w:themeColor="text1"/>
              </w:rPr>
            </w:pPr>
            <w:r w:rsidRPr="00D32898">
              <w:rPr>
                <w:rFonts w:cs="Arial"/>
                <w:color w:val="000000" w:themeColor="text1"/>
                <w:szCs w:val="20"/>
                <w:lang w:val="en-GB" w:eastAsia="en-AU"/>
              </w:rPr>
              <w:t>Two new emerging web technology such as JavaScript Librar</w:t>
            </w:r>
            <w:r>
              <w:rPr>
                <w:rFonts w:cs="Arial"/>
                <w:color w:val="000000" w:themeColor="text1"/>
                <w:szCs w:val="20"/>
                <w:lang w:val="en-GB" w:eastAsia="en-AU"/>
              </w:rPr>
              <w:t>ies</w:t>
            </w:r>
            <w:r w:rsidRPr="00D32898">
              <w:rPr>
                <w:rFonts w:cs="Arial"/>
                <w:bCs/>
                <w:color w:val="000000" w:themeColor="text1"/>
              </w:rPr>
              <w:t xml:space="preserve"> must be research</w:t>
            </w:r>
            <w:r>
              <w:rPr>
                <w:rFonts w:cs="Arial"/>
                <w:bCs/>
                <w:color w:val="000000" w:themeColor="text1"/>
              </w:rPr>
              <w:t>ed</w:t>
            </w:r>
            <w:r w:rsidRPr="00D32898">
              <w:rPr>
                <w:rFonts w:cs="Arial"/>
                <w:bCs/>
                <w:color w:val="000000" w:themeColor="text1"/>
              </w:rPr>
              <w:t xml:space="preserve"> and considered for integration into the application.</w:t>
            </w:r>
          </w:p>
          <w:p w14:paraId="35C0CD8B" w14:textId="77777777" w:rsidR="005A0F04" w:rsidRDefault="005A0F04" w:rsidP="001F7451">
            <w:pPr>
              <w:numPr>
                <w:ilvl w:val="0"/>
                <w:numId w:val="7"/>
              </w:numPr>
              <w:rPr>
                <w:rFonts w:cs="Arial"/>
                <w:bCs/>
                <w:color w:val="000000" w:themeColor="text1"/>
              </w:rPr>
            </w:pPr>
            <w:r>
              <w:rPr>
                <w:rFonts w:cs="Arial"/>
                <w:color w:val="000000" w:themeColor="text1"/>
                <w:szCs w:val="20"/>
                <w:lang w:val="en-GB" w:eastAsia="en-AU"/>
              </w:rPr>
              <w:t>One</w:t>
            </w:r>
            <w:r w:rsidRPr="00D32898">
              <w:rPr>
                <w:rFonts w:cs="Arial"/>
                <w:color w:val="000000" w:themeColor="text1"/>
                <w:szCs w:val="20"/>
                <w:lang w:val="en-GB" w:eastAsia="en-AU"/>
              </w:rPr>
              <w:t xml:space="preserve"> </w:t>
            </w:r>
            <w:r>
              <w:rPr>
                <w:rFonts w:cs="Arial"/>
                <w:color w:val="000000" w:themeColor="text1"/>
                <w:szCs w:val="20"/>
                <w:lang w:val="en-GB" w:eastAsia="en-AU"/>
              </w:rPr>
              <w:t xml:space="preserve">of the two </w:t>
            </w:r>
            <w:r w:rsidRPr="00D32898">
              <w:rPr>
                <w:rFonts w:cs="Arial"/>
                <w:color w:val="000000" w:themeColor="text1"/>
                <w:szCs w:val="20"/>
                <w:lang w:val="en-GB" w:eastAsia="en-AU"/>
              </w:rPr>
              <w:t>new emerging web technolog</w:t>
            </w:r>
            <w:r>
              <w:rPr>
                <w:rFonts w:cs="Arial"/>
                <w:color w:val="000000" w:themeColor="text1"/>
                <w:szCs w:val="20"/>
                <w:lang w:val="en-GB" w:eastAsia="en-AU"/>
              </w:rPr>
              <w:t>ies</w:t>
            </w:r>
            <w:r w:rsidRPr="00D32898">
              <w:rPr>
                <w:rFonts w:cs="Arial"/>
                <w:color w:val="000000" w:themeColor="text1"/>
                <w:szCs w:val="20"/>
                <w:lang w:val="en-GB" w:eastAsia="en-AU"/>
              </w:rPr>
              <w:t xml:space="preserve"> </w:t>
            </w:r>
            <w:r w:rsidRPr="00D32898">
              <w:rPr>
                <w:rFonts w:cs="Arial"/>
                <w:bCs/>
                <w:color w:val="000000" w:themeColor="text1"/>
              </w:rPr>
              <w:t>must be integrat</w:t>
            </w:r>
            <w:r>
              <w:rPr>
                <w:rFonts w:cs="Arial"/>
                <w:bCs/>
                <w:color w:val="000000" w:themeColor="text1"/>
              </w:rPr>
              <w:t>ed</w:t>
            </w:r>
            <w:r w:rsidRPr="00D32898">
              <w:rPr>
                <w:rFonts w:cs="Arial"/>
                <w:bCs/>
                <w:color w:val="000000" w:themeColor="text1"/>
              </w:rPr>
              <w:t xml:space="preserve"> into the application.</w:t>
            </w:r>
          </w:p>
          <w:p w14:paraId="409A22C4" w14:textId="77777777" w:rsidR="005A0F04" w:rsidRPr="00D32898" w:rsidRDefault="005A0F04" w:rsidP="001F7451">
            <w:pPr>
              <w:numPr>
                <w:ilvl w:val="0"/>
                <w:numId w:val="7"/>
              </w:numPr>
              <w:rPr>
                <w:rFonts w:cs="Arial"/>
                <w:bCs/>
                <w:color w:val="000000" w:themeColor="text1"/>
              </w:rPr>
            </w:pPr>
            <w:r>
              <w:rPr>
                <w:rFonts w:cs="Arial"/>
                <w:bCs/>
                <w:color w:val="000000" w:themeColor="text1"/>
              </w:rPr>
              <w:t xml:space="preserve">The design must be on trend and intuitive. </w:t>
            </w:r>
          </w:p>
          <w:p w14:paraId="743487CD" w14:textId="77777777" w:rsidR="005A0F04" w:rsidRPr="00417067" w:rsidRDefault="005A0F04" w:rsidP="001F7451">
            <w:pPr>
              <w:numPr>
                <w:ilvl w:val="0"/>
                <w:numId w:val="7"/>
              </w:numPr>
              <w:rPr>
                <w:rFonts w:cs="Arial"/>
                <w:bCs/>
                <w:color w:val="000000" w:themeColor="text1"/>
              </w:rPr>
            </w:pPr>
            <w:r w:rsidRPr="00417067">
              <w:rPr>
                <w:rFonts w:cs="Arial"/>
                <w:bCs/>
                <w:color w:val="000000" w:themeColor="text1"/>
              </w:rPr>
              <w:t>Appropriate error messages should be displayed to the user</w:t>
            </w:r>
            <w:r>
              <w:rPr>
                <w:rFonts w:cs="Arial"/>
                <w:bCs/>
                <w:color w:val="000000" w:themeColor="text1"/>
              </w:rPr>
              <w:t>.</w:t>
            </w:r>
            <w:r w:rsidRPr="00417067">
              <w:rPr>
                <w:rFonts w:cs="Arial"/>
                <w:bCs/>
                <w:color w:val="000000" w:themeColor="text1"/>
              </w:rPr>
              <w:t xml:space="preserve"> </w:t>
            </w:r>
          </w:p>
          <w:p w14:paraId="1E4AB212" w14:textId="77777777" w:rsidR="005A0F04" w:rsidRPr="0012210F" w:rsidRDefault="005A0F04" w:rsidP="001F7451">
            <w:pPr>
              <w:numPr>
                <w:ilvl w:val="0"/>
                <w:numId w:val="7"/>
              </w:numPr>
              <w:rPr>
                <w:rFonts w:cs="Arial"/>
                <w:bCs/>
                <w:color w:val="000000" w:themeColor="text1"/>
              </w:rPr>
            </w:pPr>
            <w:r w:rsidRPr="0012210F">
              <w:rPr>
                <w:rFonts w:cs="Arial"/>
                <w:bCs/>
                <w:color w:val="000000" w:themeColor="text1"/>
              </w:rPr>
              <w:t>The application must collect and use user inpu</w:t>
            </w:r>
            <w:r>
              <w:rPr>
                <w:rFonts w:cs="Arial"/>
                <w:bCs/>
                <w:color w:val="000000" w:themeColor="text1"/>
              </w:rPr>
              <w:t>t, s</w:t>
            </w:r>
            <w:r w:rsidRPr="0012210F">
              <w:rPr>
                <w:rFonts w:cs="Arial"/>
                <w:bCs/>
                <w:color w:val="000000" w:themeColor="text1"/>
              </w:rPr>
              <w:t>uch as form elements.</w:t>
            </w:r>
          </w:p>
          <w:p w14:paraId="329E13EA" w14:textId="77777777" w:rsidR="005A0F04" w:rsidRDefault="005A0F04" w:rsidP="001F7451">
            <w:pPr>
              <w:numPr>
                <w:ilvl w:val="0"/>
                <w:numId w:val="7"/>
              </w:numPr>
              <w:rPr>
                <w:rFonts w:cs="Arial"/>
                <w:bCs/>
                <w:color w:val="000000" w:themeColor="text1"/>
              </w:rPr>
            </w:pPr>
            <w:r w:rsidRPr="0012210F">
              <w:rPr>
                <w:rFonts w:cs="Arial"/>
                <w:bCs/>
                <w:color w:val="000000" w:themeColor="text1"/>
              </w:rPr>
              <w:t>This data must be validated</w:t>
            </w:r>
            <w:r>
              <w:rPr>
                <w:rFonts w:cs="Arial"/>
                <w:bCs/>
                <w:color w:val="000000" w:themeColor="text1"/>
              </w:rPr>
              <w:t>.</w:t>
            </w:r>
          </w:p>
          <w:p w14:paraId="756EB466" w14:textId="77777777" w:rsidR="005A0F04" w:rsidRDefault="005A0F04" w:rsidP="001F7451">
            <w:pPr>
              <w:numPr>
                <w:ilvl w:val="0"/>
                <w:numId w:val="7"/>
              </w:numPr>
              <w:rPr>
                <w:rFonts w:cs="Arial"/>
                <w:bCs/>
                <w:color w:val="000000" w:themeColor="text1"/>
              </w:rPr>
            </w:pPr>
            <w:r>
              <w:rPr>
                <w:rFonts w:cs="Arial"/>
                <w:bCs/>
                <w:color w:val="000000" w:themeColor="text1"/>
              </w:rPr>
              <w:t>The application should connect to, and pull data from, at least one API.</w:t>
            </w:r>
          </w:p>
          <w:p w14:paraId="330B9654" w14:textId="77777777" w:rsidR="005A0F04" w:rsidRDefault="005A0F04" w:rsidP="001F7451">
            <w:pPr>
              <w:numPr>
                <w:ilvl w:val="0"/>
                <w:numId w:val="7"/>
              </w:numPr>
              <w:rPr>
                <w:rFonts w:cs="Arial"/>
                <w:bCs/>
                <w:color w:val="000000" w:themeColor="text1"/>
              </w:rPr>
            </w:pPr>
            <w:r>
              <w:rPr>
                <w:rFonts w:cs="Arial"/>
                <w:bCs/>
                <w:color w:val="000000" w:themeColor="text1"/>
              </w:rPr>
              <w:t>The API data must be displayed to the user.</w:t>
            </w:r>
          </w:p>
          <w:p w14:paraId="5E92F64C" w14:textId="77777777" w:rsidR="005A0F04" w:rsidRDefault="005A0F04" w:rsidP="001F7451">
            <w:pPr>
              <w:numPr>
                <w:ilvl w:val="0"/>
                <w:numId w:val="7"/>
              </w:numPr>
              <w:rPr>
                <w:rFonts w:cs="Arial"/>
                <w:bCs/>
                <w:color w:val="000000" w:themeColor="text1"/>
              </w:rPr>
            </w:pPr>
            <w:r>
              <w:rPr>
                <w:rFonts w:cs="Arial"/>
                <w:bCs/>
                <w:color w:val="000000" w:themeColor="text1"/>
              </w:rPr>
              <w:t xml:space="preserve">The application must comply with essential W3C accessibility requirements. </w:t>
            </w:r>
          </w:p>
          <w:p w14:paraId="46FF9D06" w14:textId="77777777" w:rsidR="005A0F04" w:rsidRDefault="005A0F04" w:rsidP="001F7451">
            <w:pPr>
              <w:numPr>
                <w:ilvl w:val="0"/>
                <w:numId w:val="7"/>
              </w:numPr>
              <w:rPr>
                <w:rFonts w:cs="Arial"/>
                <w:bCs/>
                <w:color w:val="000000" w:themeColor="text1"/>
              </w:rPr>
            </w:pPr>
            <w:r>
              <w:rPr>
                <w:rFonts w:cs="Arial"/>
                <w:bCs/>
                <w:color w:val="000000" w:themeColor="text1"/>
              </w:rPr>
              <w:t xml:space="preserve">You will need to consider how the new web technology is impacted by legislation requirements. </w:t>
            </w:r>
            <w:r>
              <w:rPr>
                <w:rFonts w:cs="Arial"/>
                <w:bCs/>
                <w:color w:val="000000" w:themeColor="text1"/>
              </w:rPr>
              <w:br/>
            </w:r>
            <w:proofErr w:type="gramStart"/>
            <w:r>
              <w:rPr>
                <w:rFonts w:cs="Arial"/>
                <w:bCs/>
                <w:color w:val="000000" w:themeColor="text1"/>
              </w:rPr>
              <w:t>E.g.</w:t>
            </w:r>
            <w:proofErr w:type="gramEnd"/>
            <w:r>
              <w:rPr>
                <w:rFonts w:cs="Arial"/>
                <w:bCs/>
                <w:color w:val="000000" w:themeColor="text1"/>
              </w:rPr>
              <w:t xml:space="preserve"> Does the manner in which personal details are handled comply with privacy legislation?</w:t>
            </w:r>
            <w:r>
              <w:rPr>
                <w:rFonts w:cs="Arial"/>
                <w:bCs/>
                <w:color w:val="000000" w:themeColor="text1"/>
              </w:rPr>
              <w:br/>
              <w:t>E.g. Does the website comply with accessibility requirements?</w:t>
            </w:r>
          </w:p>
          <w:p w14:paraId="5737B9BB" w14:textId="77777777" w:rsidR="005A0F04" w:rsidRPr="0012210F" w:rsidRDefault="005A0F04" w:rsidP="001F7451">
            <w:pPr>
              <w:numPr>
                <w:ilvl w:val="0"/>
                <w:numId w:val="7"/>
              </w:numPr>
              <w:rPr>
                <w:rFonts w:cs="Arial"/>
                <w:bCs/>
                <w:color w:val="000000" w:themeColor="text1"/>
              </w:rPr>
            </w:pPr>
            <w:r>
              <w:rPr>
                <w:rFonts w:cs="Arial"/>
                <w:bCs/>
                <w:color w:val="000000" w:themeColor="text1"/>
              </w:rPr>
              <w:t>It may be worth considering how animation could be used to bring the UI to life and improve the UX.</w:t>
            </w:r>
          </w:p>
          <w:p w14:paraId="0FDD30E0" w14:textId="77777777" w:rsidR="005A0F04" w:rsidRPr="00F26A4C" w:rsidRDefault="005A0F04" w:rsidP="001F7451">
            <w:pPr>
              <w:rPr>
                <w:rFonts w:cs="Arial"/>
                <w:b/>
                <w:bCs/>
                <w:color w:val="FF0000"/>
              </w:rPr>
            </w:pPr>
          </w:p>
          <w:p w14:paraId="33A8B11B" w14:textId="77777777" w:rsidR="005A0F04" w:rsidRPr="00742515" w:rsidRDefault="005A0F04" w:rsidP="001F7451">
            <w:pPr>
              <w:jc w:val="both"/>
              <w:rPr>
                <w:rFonts w:cs="Arial"/>
                <w:b/>
                <w:bCs/>
                <w:color w:val="000000" w:themeColor="text1"/>
              </w:rPr>
            </w:pPr>
            <w:r w:rsidRPr="00742515">
              <w:rPr>
                <w:rFonts w:cs="Arial"/>
                <w:b/>
                <w:bCs/>
                <w:color w:val="000000" w:themeColor="text1"/>
              </w:rPr>
              <w:t xml:space="preserve">Programming standards and maintainability </w:t>
            </w:r>
          </w:p>
          <w:p w14:paraId="699F2755" w14:textId="77777777" w:rsidR="005A0F04" w:rsidRPr="00742515" w:rsidRDefault="005A0F04" w:rsidP="001F7451">
            <w:pPr>
              <w:numPr>
                <w:ilvl w:val="0"/>
                <w:numId w:val="12"/>
              </w:numPr>
              <w:jc w:val="both"/>
              <w:rPr>
                <w:rFonts w:cs="Arial"/>
                <w:bCs/>
                <w:color w:val="000000" w:themeColor="text1"/>
              </w:rPr>
            </w:pPr>
            <w:r w:rsidRPr="00742515">
              <w:rPr>
                <w:rFonts w:cs="Arial"/>
                <w:bCs/>
                <w:color w:val="000000" w:themeColor="text1"/>
              </w:rPr>
              <w:lastRenderedPageBreak/>
              <w:t xml:space="preserve">A config file must be used to store common data that is used across the site </w:t>
            </w:r>
            <w:r>
              <w:rPr>
                <w:rFonts w:cs="Arial"/>
                <w:bCs/>
                <w:color w:val="000000" w:themeColor="text1"/>
              </w:rPr>
              <w:t>which</w:t>
            </w:r>
            <w:r w:rsidRPr="00742515">
              <w:rPr>
                <w:rFonts w:cs="Arial"/>
                <w:bCs/>
                <w:color w:val="000000" w:themeColor="text1"/>
              </w:rPr>
              <w:t xml:space="preserve"> is subject to change.</w:t>
            </w:r>
            <w:r w:rsidRPr="00742515">
              <w:rPr>
                <w:rFonts w:cs="Arial"/>
                <w:bCs/>
                <w:color w:val="000000" w:themeColor="text1"/>
              </w:rPr>
              <w:br/>
              <w:t>E.g. The URL of a database or data file</w:t>
            </w:r>
            <w:r>
              <w:rPr>
                <w:rFonts w:cs="Arial"/>
                <w:bCs/>
                <w:color w:val="000000" w:themeColor="text1"/>
              </w:rPr>
              <w:t>.</w:t>
            </w:r>
            <w:r w:rsidRPr="00742515">
              <w:rPr>
                <w:rFonts w:cs="Arial"/>
                <w:bCs/>
                <w:color w:val="000000" w:themeColor="text1"/>
              </w:rPr>
              <w:t xml:space="preserve"> </w:t>
            </w:r>
          </w:p>
          <w:p w14:paraId="19B4CF82" w14:textId="77777777" w:rsidR="005A0F04" w:rsidRDefault="005A0F04" w:rsidP="001F7451">
            <w:pPr>
              <w:numPr>
                <w:ilvl w:val="0"/>
                <w:numId w:val="12"/>
              </w:numPr>
              <w:rPr>
                <w:rFonts w:cs="Arial"/>
                <w:bCs/>
                <w:color w:val="000000" w:themeColor="text1"/>
              </w:rPr>
            </w:pPr>
            <w:r w:rsidRPr="00742515">
              <w:rPr>
                <w:rFonts w:cs="Arial"/>
                <w:bCs/>
                <w:color w:val="000000" w:themeColor="text1"/>
              </w:rPr>
              <w:t>A GIT repository should be used</w:t>
            </w:r>
            <w:r>
              <w:rPr>
                <w:rFonts w:cs="Arial"/>
                <w:bCs/>
                <w:color w:val="000000" w:themeColor="text1"/>
              </w:rPr>
              <w:t>.</w:t>
            </w:r>
            <w:r w:rsidRPr="00742515">
              <w:rPr>
                <w:rFonts w:cs="Arial"/>
                <w:bCs/>
                <w:color w:val="000000" w:themeColor="text1"/>
              </w:rPr>
              <w:br/>
              <w:t>Any major changes should be commented and committed to the GIT</w:t>
            </w:r>
            <w:r>
              <w:rPr>
                <w:rFonts w:cs="Arial"/>
                <w:bCs/>
                <w:color w:val="000000" w:themeColor="text1"/>
              </w:rPr>
              <w:t>.</w:t>
            </w:r>
          </w:p>
          <w:p w14:paraId="488969B8" w14:textId="77777777" w:rsidR="005A0F04" w:rsidRPr="00742515" w:rsidRDefault="005A0F04" w:rsidP="001F7451">
            <w:pPr>
              <w:numPr>
                <w:ilvl w:val="0"/>
                <w:numId w:val="12"/>
              </w:numPr>
              <w:rPr>
                <w:rFonts w:cs="Arial"/>
                <w:bCs/>
                <w:color w:val="000000" w:themeColor="text1"/>
              </w:rPr>
            </w:pPr>
            <w:r>
              <w:rPr>
                <w:rFonts w:cs="Arial"/>
                <w:bCs/>
                <w:color w:val="000000" w:themeColor="text1"/>
              </w:rPr>
              <w:t xml:space="preserve">OOP programming principles must be utilised. </w:t>
            </w:r>
          </w:p>
          <w:p w14:paraId="5AA99A39" w14:textId="77777777" w:rsidR="005A0F04" w:rsidRPr="00742515" w:rsidRDefault="005A0F04" w:rsidP="001F7451">
            <w:pPr>
              <w:numPr>
                <w:ilvl w:val="0"/>
                <w:numId w:val="12"/>
              </w:numPr>
              <w:rPr>
                <w:rFonts w:cs="Arial"/>
                <w:bCs/>
                <w:color w:val="000000" w:themeColor="text1"/>
              </w:rPr>
            </w:pPr>
            <w:r w:rsidRPr="00742515">
              <w:rPr>
                <w:rFonts w:cs="Arial"/>
                <w:bCs/>
                <w:color w:val="000000" w:themeColor="text1"/>
              </w:rPr>
              <w:t>All code should be commented clearly</w:t>
            </w:r>
            <w:r>
              <w:rPr>
                <w:rFonts w:cs="Arial"/>
                <w:bCs/>
                <w:color w:val="000000" w:themeColor="text1"/>
              </w:rPr>
              <w:t>.</w:t>
            </w:r>
            <w:r w:rsidRPr="00742515">
              <w:rPr>
                <w:rFonts w:cs="Arial"/>
                <w:bCs/>
                <w:color w:val="000000" w:themeColor="text1"/>
              </w:rPr>
              <w:br/>
            </w:r>
            <w:r w:rsidRPr="00CD1A3E">
              <w:rPr>
                <w:rFonts w:cs="Arial"/>
                <w:b/>
                <w:bCs/>
                <w:color w:val="000000" w:themeColor="text1"/>
              </w:rPr>
              <w:t>Classes and Scripts</w:t>
            </w:r>
            <w:r w:rsidRPr="00742515">
              <w:rPr>
                <w:rFonts w:cs="Arial"/>
                <w:color w:val="000000" w:themeColor="text1"/>
              </w:rPr>
              <w:br/>
              <w:t>A descriptive overview should be provided for each class and script as a comment at the top of the file. Details about any parent classes should be documented at the top of the file.</w:t>
            </w:r>
            <w:r w:rsidRPr="00742515">
              <w:rPr>
                <w:rFonts w:cs="Arial"/>
                <w:color w:val="000000" w:themeColor="text1"/>
              </w:rPr>
              <w:br/>
            </w:r>
            <w:r w:rsidRPr="00CD1A3E">
              <w:rPr>
                <w:rFonts w:cs="Arial"/>
                <w:b/>
                <w:bCs/>
                <w:color w:val="000000" w:themeColor="text1"/>
              </w:rPr>
              <w:t>Members</w:t>
            </w:r>
            <w:r w:rsidRPr="00742515">
              <w:rPr>
                <w:rFonts w:cs="Arial"/>
                <w:color w:val="000000" w:themeColor="text1"/>
              </w:rPr>
              <w:br/>
              <w:t>The purpose of each member should be documented as a comment.</w:t>
            </w:r>
            <w:r w:rsidRPr="00742515">
              <w:rPr>
                <w:rFonts w:cs="Arial"/>
                <w:color w:val="000000" w:themeColor="text1"/>
              </w:rPr>
              <w:br/>
            </w:r>
            <w:r w:rsidRPr="00CD1A3E">
              <w:rPr>
                <w:rFonts w:cs="Arial"/>
                <w:b/>
                <w:bCs/>
                <w:color w:val="000000" w:themeColor="text1"/>
              </w:rPr>
              <w:t>Methods</w:t>
            </w:r>
            <w:r w:rsidRPr="00742515">
              <w:rPr>
                <w:rFonts w:cs="Arial"/>
                <w:color w:val="000000" w:themeColor="text1"/>
              </w:rPr>
              <w:br/>
              <w:t>The purpose of each method should be documented as a comment.</w:t>
            </w:r>
            <w:r w:rsidRPr="00742515">
              <w:rPr>
                <w:rFonts w:cs="Arial"/>
                <w:color w:val="000000" w:themeColor="text1"/>
              </w:rPr>
              <w:br/>
            </w:r>
            <w:r w:rsidRPr="00CD1A3E">
              <w:rPr>
                <w:rFonts w:cs="Arial"/>
                <w:b/>
                <w:bCs/>
                <w:color w:val="000000" w:themeColor="text1"/>
              </w:rPr>
              <w:t>Parameters</w:t>
            </w:r>
            <w:r w:rsidRPr="00742515">
              <w:rPr>
                <w:rFonts w:cs="Arial"/>
                <w:color w:val="000000" w:themeColor="text1"/>
              </w:rPr>
              <w:br/>
              <w:t>The purpose of each parameter should be documented as a comment.</w:t>
            </w:r>
          </w:p>
          <w:p w14:paraId="378E6981" w14:textId="77777777" w:rsidR="005A0F04" w:rsidRDefault="005A0F04" w:rsidP="001F7451">
            <w:pPr>
              <w:autoSpaceDE w:val="0"/>
              <w:autoSpaceDN w:val="0"/>
              <w:adjustRightInd w:val="0"/>
              <w:ind w:right="-720"/>
              <w:rPr>
                <w:rFonts w:cs="Arial"/>
                <w:b/>
                <w:bCs/>
                <w:color w:val="FF0000"/>
                <w:szCs w:val="20"/>
                <w:lang w:val="en-GB" w:eastAsia="en-AU"/>
              </w:rPr>
            </w:pPr>
          </w:p>
          <w:p w14:paraId="6D7249CF" w14:textId="77777777" w:rsidR="005A0F04" w:rsidRPr="00742515" w:rsidRDefault="005A0F04" w:rsidP="001F7451">
            <w:pPr>
              <w:autoSpaceDE w:val="0"/>
              <w:autoSpaceDN w:val="0"/>
              <w:adjustRightInd w:val="0"/>
              <w:ind w:right="-720"/>
              <w:rPr>
                <w:rFonts w:cs="Arial"/>
                <w:b/>
                <w:bCs/>
                <w:color w:val="000000" w:themeColor="text1"/>
                <w:szCs w:val="20"/>
                <w:lang w:val="en-GB" w:eastAsia="en-AU"/>
              </w:rPr>
            </w:pPr>
            <w:r w:rsidRPr="00742515">
              <w:rPr>
                <w:rFonts w:cs="Arial"/>
                <w:b/>
                <w:bCs/>
                <w:color w:val="000000" w:themeColor="text1"/>
                <w:szCs w:val="20"/>
                <w:lang w:val="en-GB" w:eastAsia="en-AU"/>
              </w:rPr>
              <w:t>Technical requirements</w:t>
            </w:r>
          </w:p>
          <w:p w14:paraId="54868322"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Mark-up Language - HTML5</w:t>
            </w:r>
          </w:p>
          <w:p w14:paraId="47618FC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Styling Language - CSS</w:t>
            </w:r>
          </w:p>
          <w:p w14:paraId="04D5E31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Programming language - JavaScript </w:t>
            </w:r>
          </w:p>
          <w:p w14:paraId="1C75D7BA"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IDE such as Visual Studio Code</w:t>
            </w:r>
          </w:p>
          <w:p w14:paraId="6FE1C366"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A responsive framework such as Bootstrap</w:t>
            </w:r>
          </w:p>
          <w:p w14:paraId="43120F2C"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One new emerging web technology such as a new JavaScript Library</w:t>
            </w:r>
            <w:r w:rsidRPr="00742515">
              <w:rPr>
                <w:rFonts w:cs="Arial"/>
                <w:color w:val="000000" w:themeColor="text1"/>
                <w:szCs w:val="20"/>
                <w:lang w:val="en-GB" w:eastAsia="en-AU"/>
              </w:rPr>
              <w:br/>
            </w:r>
          </w:p>
          <w:p w14:paraId="26DCF336" w14:textId="77777777" w:rsidR="005A0F04" w:rsidRPr="00742515" w:rsidRDefault="005A0F04" w:rsidP="001F7451">
            <w:pPr>
              <w:tabs>
                <w:tab w:val="left" w:pos="702"/>
              </w:tabs>
              <w:autoSpaceDE w:val="0"/>
              <w:autoSpaceDN w:val="0"/>
              <w:adjustRightInd w:val="0"/>
              <w:ind w:right="-720"/>
              <w:rPr>
                <w:b/>
                <w:bCs/>
                <w:color w:val="000000" w:themeColor="text1"/>
                <w:szCs w:val="20"/>
              </w:rPr>
            </w:pPr>
            <w:r>
              <w:rPr>
                <w:b/>
                <w:bCs/>
                <w:color w:val="000000" w:themeColor="text1"/>
                <w:szCs w:val="20"/>
              </w:rPr>
              <w:t>Organisational c</w:t>
            </w:r>
            <w:r w:rsidRPr="00742515">
              <w:rPr>
                <w:b/>
                <w:bCs/>
                <w:color w:val="000000" w:themeColor="text1"/>
                <w:szCs w:val="20"/>
              </w:rPr>
              <w:t>yber security procedures and protocols</w:t>
            </w:r>
          </w:p>
          <w:p w14:paraId="056B2B7F"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Sensitive </w:t>
            </w:r>
            <w:r w:rsidRPr="009C5118">
              <w:rPr>
                <w:rFonts w:cs="Arial"/>
                <w:color w:val="000000" w:themeColor="text1"/>
                <w:szCs w:val="20"/>
                <w:lang w:val="en-GB" w:eastAsia="en-AU"/>
              </w:rPr>
              <w:t>or personal user data must not be sent via GET</w:t>
            </w:r>
            <w:r>
              <w:rPr>
                <w:rFonts w:cs="Arial"/>
                <w:color w:val="000000" w:themeColor="text1"/>
                <w:szCs w:val="20"/>
                <w:lang w:val="en-GB" w:eastAsia="en-AU"/>
              </w:rPr>
              <w:t>.</w:t>
            </w:r>
          </w:p>
          <w:p w14:paraId="7B70688C" w14:textId="4112D782"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 xml:space="preserve">API keys must not be stored in the </w:t>
            </w:r>
            <w:r w:rsidR="00E117BE" w:rsidRPr="009C5118">
              <w:rPr>
                <w:rFonts w:cs="Arial"/>
                <w:color w:val="000000" w:themeColor="text1"/>
                <w:szCs w:val="20"/>
                <w:lang w:val="en-GB" w:eastAsia="en-AU"/>
              </w:rPr>
              <w:t>client-side</w:t>
            </w:r>
            <w:r w:rsidRPr="009C5118">
              <w:rPr>
                <w:rFonts w:cs="Arial"/>
                <w:color w:val="000000" w:themeColor="text1"/>
                <w:szCs w:val="20"/>
                <w:lang w:val="en-GB" w:eastAsia="en-AU"/>
              </w:rPr>
              <w:t xml:space="preserve"> app</w:t>
            </w:r>
            <w:r>
              <w:rPr>
                <w:rFonts w:cs="Arial"/>
                <w:color w:val="000000" w:themeColor="text1"/>
                <w:szCs w:val="20"/>
                <w:lang w:val="en-GB" w:eastAsia="en-AU"/>
              </w:rPr>
              <w:t>.</w:t>
            </w:r>
          </w:p>
          <w:p w14:paraId="2267B2A8"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 xml:space="preserve">Secure Transfer protocols must be used. </w:t>
            </w:r>
            <w:proofErr w:type="gramStart"/>
            <w:r w:rsidRPr="009C5118">
              <w:rPr>
                <w:rFonts w:cs="Arial"/>
                <w:color w:val="000000" w:themeColor="text1"/>
                <w:szCs w:val="20"/>
                <w:lang w:val="en-GB" w:eastAsia="en-AU"/>
              </w:rPr>
              <w:t>E</w:t>
            </w:r>
            <w:r>
              <w:rPr>
                <w:rFonts w:cs="Arial"/>
                <w:color w:val="000000" w:themeColor="text1"/>
                <w:szCs w:val="20"/>
                <w:lang w:val="en-GB" w:eastAsia="en-AU"/>
              </w:rPr>
              <w:t>.</w:t>
            </w:r>
            <w:r w:rsidRPr="009C5118">
              <w:rPr>
                <w:rFonts w:cs="Arial"/>
                <w:color w:val="000000" w:themeColor="text1"/>
                <w:szCs w:val="20"/>
                <w:lang w:val="en-GB" w:eastAsia="en-AU"/>
              </w:rPr>
              <w:t>g.</w:t>
            </w:r>
            <w:proofErr w:type="gramEnd"/>
            <w:r w:rsidRPr="009C5118">
              <w:rPr>
                <w:rFonts w:cs="Arial"/>
                <w:color w:val="000000" w:themeColor="text1"/>
                <w:szCs w:val="20"/>
                <w:lang w:val="en-GB" w:eastAsia="en-AU"/>
              </w:rPr>
              <w:t xml:space="preserve"> FTPs</w:t>
            </w:r>
          </w:p>
          <w:p w14:paraId="7F3D8ACE"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Any Libraries or Frameworks used must have solid community support and regularly updated.</w:t>
            </w:r>
          </w:p>
          <w:p w14:paraId="7702EE61"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Implement Content Security Policy for scripts</w:t>
            </w:r>
            <w:r>
              <w:rPr>
                <w:rFonts w:cs="Arial"/>
                <w:color w:val="000000" w:themeColor="text1"/>
                <w:szCs w:val="20"/>
                <w:lang w:val="en-GB" w:eastAsia="en-AU"/>
              </w:rPr>
              <w:t>.</w:t>
            </w:r>
            <w:r w:rsidRPr="009C5118">
              <w:rPr>
                <w:rFonts w:cs="Arial"/>
                <w:color w:val="000000" w:themeColor="text1"/>
                <w:szCs w:val="20"/>
                <w:lang w:val="en-GB" w:eastAsia="en-AU"/>
              </w:rPr>
              <w:br/>
              <w:t>https://developer.mozilla.org/en-US/docs/Web/HTTP/Headers/Content-Security-Policy</w:t>
            </w:r>
            <w:r w:rsidRPr="009C5118">
              <w:rPr>
                <w:rFonts w:cs="Arial"/>
                <w:color w:val="000000" w:themeColor="text1"/>
                <w:szCs w:val="20"/>
                <w:lang w:val="en-GB" w:eastAsia="en-AU"/>
              </w:rPr>
              <w:br/>
              <w:t>https://code.tutsplus.com/articles/client-side-security-best-practices--net-35677</w:t>
            </w:r>
          </w:p>
        </w:tc>
      </w:tr>
    </w:tbl>
    <w:p w14:paraId="34F380C4" w14:textId="77777777" w:rsidR="005A0F04" w:rsidRDefault="005A0F04" w:rsidP="005A0F04">
      <w:pPr>
        <w:rPr>
          <w:rFonts w:eastAsia="Times New Roman"/>
          <w:b/>
          <w:bCs/>
          <w:kern w:val="28"/>
          <w:sz w:val="28"/>
          <w:szCs w:val="36"/>
        </w:rPr>
      </w:pPr>
    </w:p>
    <w:tbl>
      <w:tblPr>
        <w:tblStyle w:val="TableGrid"/>
        <w:tblW w:w="10486" w:type="dxa"/>
        <w:tblInd w:w="-5" w:type="dxa"/>
        <w:tblLook w:val="04A0" w:firstRow="1" w:lastRow="0" w:firstColumn="1" w:lastColumn="0" w:noHBand="0" w:noVBand="1"/>
      </w:tblPr>
      <w:tblGrid>
        <w:gridCol w:w="1790"/>
        <w:gridCol w:w="1790"/>
        <w:gridCol w:w="1790"/>
        <w:gridCol w:w="1705"/>
        <w:gridCol w:w="85"/>
        <w:gridCol w:w="768"/>
        <w:gridCol w:w="852"/>
        <w:gridCol w:w="165"/>
        <w:gridCol w:w="685"/>
        <w:gridCol w:w="856"/>
      </w:tblGrid>
      <w:tr w:rsidR="005A0F04" w14:paraId="17E0BD48" w14:textId="77777777" w:rsidTr="001F7451">
        <w:trPr>
          <w:trHeight w:val="884"/>
        </w:trPr>
        <w:tc>
          <w:tcPr>
            <w:tcW w:w="10486" w:type="dxa"/>
            <w:gridSpan w:val="10"/>
            <w:shd w:val="clear" w:color="auto" w:fill="92D050"/>
            <w:vAlign w:val="center"/>
          </w:tcPr>
          <w:p w14:paraId="7C9FC1F5" w14:textId="77777777" w:rsidR="005A0F04" w:rsidRDefault="005A0F04" w:rsidP="001F7451">
            <w:pPr>
              <w:spacing w:before="80" w:after="80"/>
              <w:rPr>
                <w:rFonts w:cs="Arial"/>
                <w:b/>
                <w:color w:val="FFFFFF" w:themeColor="background1"/>
                <w:szCs w:val="20"/>
              </w:rPr>
            </w:pPr>
            <w:r>
              <w:rPr>
                <w:rFonts w:cs="Arial"/>
                <w:b/>
                <w:color w:val="FFFFFF" w:themeColor="background1"/>
                <w:szCs w:val="20"/>
              </w:rPr>
              <w:t>Part 1</w:t>
            </w:r>
            <w:r w:rsidRPr="00AB4B0E">
              <w:rPr>
                <w:rFonts w:cs="Arial"/>
                <w:b/>
                <w:color w:val="FFFFFF" w:themeColor="background1"/>
                <w:szCs w:val="20"/>
              </w:rPr>
              <w:t xml:space="preserve"> -  </w:t>
            </w:r>
            <w:r w:rsidRPr="0005205D">
              <w:rPr>
                <w:rFonts w:cs="Arial"/>
                <w:b/>
                <w:color w:val="FFFFFF" w:themeColor="background1"/>
                <w:szCs w:val="20"/>
              </w:rPr>
              <w:t>Research and Planning</w:t>
            </w:r>
            <w:r>
              <w:rPr>
                <w:rFonts w:cs="Arial"/>
                <w:b/>
                <w:color w:val="FFFFFF" w:themeColor="background1"/>
                <w:szCs w:val="20"/>
              </w:rPr>
              <w:br/>
            </w:r>
            <w:r w:rsidRPr="00B53671">
              <w:rPr>
                <w:noProof/>
                <w:color w:val="FFFFFF"/>
                <w:sz w:val="18"/>
                <w:szCs w:val="18"/>
                <w:lang w:eastAsia="en-AU"/>
              </w:rPr>
              <w:t>Based o</w:t>
            </w:r>
            <w:r>
              <w:rPr>
                <w:noProof/>
                <w:color w:val="FFFFFF"/>
                <w:sz w:val="18"/>
                <w:szCs w:val="18"/>
                <w:lang w:eastAsia="en-AU"/>
              </w:rPr>
              <w:t>n the information you have gathered from the brief complete the following:</w:t>
            </w:r>
            <w:r>
              <w:rPr>
                <w:i/>
                <w:noProof/>
                <w:color w:val="FFFFFF"/>
                <w:sz w:val="18"/>
                <w:szCs w:val="18"/>
                <w:lang w:eastAsia="en-AU"/>
              </w:rPr>
              <w:br/>
            </w:r>
            <w:r w:rsidRPr="009E3E28">
              <w:rPr>
                <w:rFonts w:cs="Arial"/>
                <w:color w:val="FFFFFF" w:themeColor="background1"/>
                <w:sz w:val="18"/>
                <w:szCs w:val="18"/>
              </w:rPr>
              <w:t>Assessment Documentation</w:t>
            </w:r>
          </w:p>
        </w:tc>
      </w:tr>
      <w:tr w:rsidR="005A0F04" w14:paraId="1E6998D1" w14:textId="77777777" w:rsidTr="001F7451">
        <w:trPr>
          <w:trHeight w:val="884"/>
        </w:trPr>
        <w:tc>
          <w:tcPr>
            <w:tcW w:w="10486" w:type="dxa"/>
            <w:gridSpan w:val="10"/>
            <w:shd w:val="clear" w:color="auto" w:fill="808080" w:themeFill="background1" w:themeFillShade="80"/>
            <w:vAlign w:val="center"/>
          </w:tcPr>
          <w:p w14:paraId="23CA2E94" w14:textId="77777777" w:rsidR="005A0F04" w:rsidRPr="00EF185F" w:rsidRDefault="005A0F04" w:rsidP="001F7451">
            <w:pPr>
              <w:spacing w:before="80" w:after="80"/>
              <w:rPr>
                <w:bCs/>
                <w:i/>
                <w:color w:val="7F7F7F" w:themeColor="text1" w:themeTint="80"/>
                <w:szCs w:val="20"/>
              </w:rPr>
            </w:pPr>
            <w:r w:rsidRPr="00EF185F">
              <w:rPr>
                <w:rFonts w:cs="Arial"/>
                <w:bCs/>
                <w:color w:val="FFFFFF" w:themeColor="background1"/>
                <w:szCs w:val="20"/>
              </w:rPr>
              <w:t>Before you commence the assessment organise a time to meet with the client to discuss and review the user requirements outlined in the brief.</w:t>
            </w:r>
          </w:p>
        </w:tc>
      </w:tr>
      <w:tr w:rsidR="005A0F04" w14:paraId="52546510" w14:textId="77777777" w:rsidTr="001F7451">
        <w:trPr>
          <w:trHeight w:val="416"/>
        </w:trPr>
        <w:tc>
          <w:tcPr>
            <w:tcW w:w="8780" w:type="dxa"/>
            <w:gridSpan w:val="7"/>
            <w:shd w:val="clear" w:color="auto" w:fill="FFFFFF" w:themeFill="background1"/>
            <w:vAlign w:val="center"/>
          </w:tcPr>
          <w:p w14:paraId="5418547B" w14:textId="77777777" w:rsidR="005A0F04" w:rsidRDefault="005A0F04" w:rsidP="001F7451">
            <w:pPr>
              <w:spacing w:before="80" w:after="80"/>
              <w:rPr>
                <w:i/>
                <w:color w:val="7F7F7F" w:themeColor="text1" w:themeTint="80"/>
                <w:szCs w:val="20"/>
              </w:rPr>
            </w:pPr>
            <w:r w:rsidRPr="00550C32">
              <w:rPr>
                <w:rFonts w:cs="Arial"/>
                <w:b/>
                <w:color w:val="000000" w:themeColor="text1"/>
              </w:rPr>
              <w:t>Checklist (To be completed by the learner’s facilitator)</w:t>
            </w:r>
          </w:p>
        </w:tc>
        <w:tc>
          <w:tcPr>
            <w:tcW w:w="850" w:type="dxa"/>
            <w:gridSpan w:val="2"/>
            <w:shd w:val="clear" w:color="auto" w:fill="FFFFFF" w:themeFill="background1"/>
            <w:vAlign w:val="center"/>
          </w:tcPr>
          <w:p w14:paraId="446DC242" w14:textId="77777777" w:rsidR="005A0F04" w:rsidRDefault="005A0F04" w:rsidP="001F7451">
            <w:pPr>
              <w:spacing w:before="80" w:after="80"/>
              <w:rPr>
                <w:i/>
                <w:color w:val="7F7F7F" w:themeColor="text1" w:themeTint="80"/>
                <w:szCs w:val="20"/>
              </w:rPr>
            </w:pPr>
            <w:r w:rsidRPr="00550C32">
              <w:rPr>
                <w:rFonts w:cs="Arial"/>
                <w:b/>
                <w:color w:val="000000" w:themeColor="text1"/>
              </w:rPr>
              <w:t>Yes</w:t>
            </w:r>
          </w:p>
        </w:tc>
        <w:tc>
          <w:tcPr>
            <w:tcW w:w="856" w:type="dxa"/>
            <w:shd w:val="clear" w:color="auto" w:fill="FFFFFF" w:themeFill="background1"/>
            <w:vAlign w:val="center"/>
          </w:tcPr>
          <w:p w14:paraId="41C23412" w14:textId="77777777" w:rsidR="005A0F04" w:rsidRDefault="005A0F04" w:rsidP="001F7451">
            <w:pPr>
              <w:spacing w:before="80" w:after="80"/>
              <w:rPr>
                <w:i/>
                <w:color w:val="7F7F7F" w:themeColor="text1" w:themeTint="80"/>
                <w:szCs w:val="20"/>
              </w:rPr>
            </w:pPr>
            <w:r w:rsidRPr="00550C32">
              <w:rPr>
                <w:rFonts w:cs="Arial"/>
                <w:b/>
                <w:color w:val="000000" w:themeColor="text1"/>
              </w:rPr>
              <w:t>No</w:t>
            </w:r>
          </w:p>
        </w:tc>
      </w:tr>
      <w:tr w:rsidR="005A0F04" w14:paraId="3C3C0C2C" w14:textId="77777777" w:rsidTr="001F7451">
        <w:trPr>
          <w:trHeight w:val="416"/>
        </w:trPr>
        <w:tc>
          <w:tcPr>
            <w:tcW w:w="8780" w:type="dxa"/>
            <w:gridSpan w:val="7"/>
            <w:shd w:val="clear" w:color="auto" w:fill="FFFFFF" w:themeFill="background1"/>
            <w:vAlign w:val="center"/>
          </w:tcPr>
          <w:p w14:paraId="0AB5FE71" w14:textId="5C48140F" w:rsidR="005A0F04" w:rsidRPr="004B5F12" w:rsidRDefault="005A0F04" w:rsidP="004B5F12">
            <w:pPr>
              <w:pStyle w:val="ListParagraph"/>
              <w:numPr>
                <w:ilvl w:val="0"/>
                <w:numId w:val="34"/>
              </w:numPr>
              <w:spacing w:before="80" w:after="80"/>
              <w:rPr>
                <w:i/>
                <w:color w:val="7F7F7F" w:themeColor="text1" w:themeTint="80"/>
                <w:szCs w:val="20"/>
              </w:rPr>
            </w:pPr>
            <w:r w:rsidRPr="004B5F12">
              <w:rPr>
                <w:rFonts w:cs="Arial"/>
                <w:color w:val="000000" w:themeColor="text1"/>
              </w:rPr>
              <w:t xml:space="preserve">The learner has met with the client and discussed and clarified the user requirements outlined in the brief. </w:t>
            </w:r>
          </w:p>
        </w:tc>
        <w:tc>
          <w:tcPr>
            <w:tcW w:w="850" w:type="dxa"/>
            <w:gridSpan w:val="2"/>
            <w:shd w:val="clear" w:color="auto" w:fill="FFFFFF" w:themeFill="background1"/>
            <w:vAlign w:val="center"/>
          </w:tcPr>
          <w:p w14:paraId="02EEF08C" w14:textId="33B77FA3" w:rsidR="005A0F04" w:rsidRDefault="005A0F04" w:rsidP="001F7451">
            <w:pPr>
              <w:spacing w:before="80" w:after="80"/>
              <w:rPr>
                <w:i/>
                <w:color w:val="7F7F7F" w:themeColor="text1" w:themeTint="80"/>
                <w:szCs w:val="20"/>
              </w:rPr>
            </w:pPr>
          </w:p>
        </w:tc>
        <w:tc>
          <w:tcPr>
            <w:tcW w:w="856" w:type="dxa"/>
            <w:shd w:val="clear" w:color="auto" w:fill="FFFFFF" w:themeFill="background1"/>
            <w:vAlign w:val="center"/>
          </w:tcPr>
          <w:p w14:paraId="238EE6E1" w14:textId="77777777" w:rsidR="005A0F04" w:rsidRDefault="005A0F04" w:rsidP="001F7451">
            <w:pPr>
              <w:spacing w:before="80" w:after="80"/>
              <w:rPr>
                <w:i/>
                <w:color w:val="7F7F7F" w:themeColor="text1" w:themeTint="80"/>
                <w:szCs w:val="20"/>
              </w:rPr>
            </w:pPr>
          </w:p>
        </w:tc>
      </w:tr>
      <w:tr w:rsidR="005A0F04" w14:paraId="7FA3ECE1" w14:textId="77777777" w:rsidTr="001F7451">
        <w:trPr>
          <w:trHeight w:val="416"/>
        </w:trPr>
        <w:tc>
          <w:tcPr>
            <w:tcW w:w="1790" w:type="dxa"/>
            <w:shd w:val="clear" w:color="auto" w:fill="FFFFFF" w:themeFill="background1"/>
            <w:vAlign w:val="center"/>
          </w:tcPr>
          <w:p w14:paraId="66ABDAEF" w14:textId="77777777" w:rsidR="005A0F04" w:rsidRDefault="005A0F04" w:rsidP="001F7451">
            <w:pPr>
              <w:spacing w:before="80" w:after="80"/>
              <w:rPr>
                <w:i/>
                <w:color w:val="7F7F7F" w:themeColor="text1" w:themeTint="80"/>
                <w:szCs w:val="20"/>
              </w:rPr>
            </w:pPr>
            <w:r>
              <w:rPr>
                <w:rFonts w:cs="Arial"/>
                <w:b/>
                <w:szCs w:val="20"/>
              </w:rPr>
              <w:t>Assessor Name</w:t>
            </w:r>
          </w:p>
        </w:tc>
        <w:tc>
          <w:tcPr>
            <w:tcW w:w="1790" w:type="dxa"/>
            <w:shd w:val="clear" w:color="auto" w:fill="FFFFFF" w:themeFill="background1"/>
            <w:vAlign w:val="center"/>
          </w:tcPr>
          <w:p w14:paraId="69FAF2B1"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790" w:type="dxa"/>
            <w:shd w:val="clear" w:color="auto" w:fill="FFFFFF" w:themeFill="background1"/>
            <w:vAlign w:val="center"/>
          </w:tcPr>
          <w:p w14:paraId="5B3D5168"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790" w:type="dxa"/>
            <w:gridSpan w:val="2"/>
            <w:shd w:val="clear" w:color="auto" w:fill="FFFFFF" w:themeFill="background1"/>
            <w:vAlign w:val="center"/>
          </w:tcPr>
          <w:p w14:paraId="5A68EC34"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85" w:type="dxa"/>
            <w:gridSpan w:val="3"/>
            <w:shd w:val="clear" w:color="auto" w:fill="FFFFFF" w:themeFill="background1"/>
            <w:vAlign w:val="center"/>
          </w:tcPr>
          <w:p w14:paraId="063A768A"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541" w:type="dxa"/>
            <w:gridSpan w:val="2"/>
            <w:shd w:val="clear" w:color="auto" w:fill="FFFFFF" w:themeFill="background1"/>
            <w:vAlign w:val="center"/>
          </w:tcPr>
          <w:p w14:paraId="0BE231FA" w14:textId="2A5A0142"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r w:rsidR="005A0F04" w14:paraId="0949D37E" w14:textId="77777777" w:rsidTr="001F7451">
        <w:trPr>
          <w:trHeight w:val="416"/>
        </w:trPr>
        <w:sdt>
          <w:sdtPr>
            <w:id w:val="-888570312"/>
          </w:sdtPr>
          <w:sdtContent>
            <w:tc>
              <w:tcPr>
                <w:tcW w:w="5370" w:type="dxa"/>
                <w:gridSpan w:val="3"/>
                <w:shd w:val="clear" w:color="auto" w:fill="FFFFFF" w:themeFill="background1"/>
                <w:vAlign w:val="center"/>
              </w:tcPr>
              <w:p w14:paraId="4EC36242" w14:textId="796088FB" w:rsidR="005A0F04" w:rsidRPr="004B5F12" w:rsidRDefault="005A0F04" w:rsidP="004B5F12">
                <w:pPr>
                  <w:pStyle w:val="ListParagraph"/>
                  <w:numPr>
                    <w:ilvl w:val="0"/>
                    <w:numId w:val="34"/>
                  </w:numPr>
                  <w:spacing w:before="80" w:after="80"/>
                  <w:rPr>
                    <w:rFonts w:eastAsia="Times New Roman" w:cs="Arial"/>
                    <w:bCs/>
                    <w:color w:val="000000" w:themeColor="text1"/>
                    <w:szCs w:val="20"/>
                  </w:rPr>
                </w:pPr>
                <w:r w:rsidRPr="004B5F12">
                  <w:rPr>
                    <w:rFonts w:eastAsia="Times New Roman" w:cs="Arial"/>
                    <w:color w:val="000000" w:themeColor="text1"/>
                    <w:szCs w:val="20"/>
                  </w:rPr>
                  <w:t>List the following design specifications, programming languages, programming standards, development tools and guidelines that you have identified from the project brief</w:t>
                </w:r>
              </w:p>
            </w:tc>
          </w:sdtContent>
        </w:sdt>
        <w:tc>
          <w:tcPr>
            <w:tcW w:w="5116" w:type="dxa"/>
            <w:gridSpan w:val="7"/>
            <w:shd w:val="clear" w:color="auto" w:fill="FFFFFF" w:themeFill="background1"/>
            <w:vAlign w:val="center"/>
          </w:tcPr>
          <w:p w14:paraId="389D54D2" w14:textId="77777777" w:rsidR="005A0F04" w:rsidRPr="00274523" w:rsidRDefault="005A0F04" w:rsidP="001F7451">
            <w:pPr>
              <w:spacing w:before="80" w:after="80"/>
              <w:rPr>
                <w:b/>
                <w:bCs/>
                <w:iCs/>
                <w:szCs w:val="20"/>
                <w:highlight w:val="yellow"/>
              </w:rPr>
            </w:pPr>
            <w:r w:rsidRPr="00274523">
              <w:rPr>
                <w:b/>
                <w:bCs/>
                <w:iCs/>
                <w:szCs w:val="20"/>
              </w:rPr>
              <w:t xml:space="preserve">Design Specification &amp; Guidelines </w:t>
            </w:r>
          </w:p>
          <w:p w14:paraId="06CBC3C6" w14:textId="77777777" w:rsidR="005A0F04" w:rsidRPr="00274523" w:rsidRDefault="005A0F04" w:rsidP="001F7451">
            <w:pPr>
              <w:numPr>
                <w:ilvl w:val="0"/>
                <w:numId w:val="7"/>
              </w:numPr>
              <w:rPr>
                <w:rFonts w:cs="Arial"/>
                <w:bCs/>
                <w:iCs/>
              </w:rPr>
            </w:pPr>
            <w:r w:rsidRPr="00274523">
              <w:rPr>
                <w:rFonts w:cs="Arial"/>
                <w:bCs/>
                <w:iCs/>
              </w:rPr>
              <w:t>The application must contain at least 2 pages.</w:t>
            </w:r>
          </w:p>
          <w:p w14:paraId="52224158" w14:textId="77777777" w:rsidR="005A0F04" w:rsidRPr="00274523" w:rsidRDefault="005A0F04" w:rsidP="001F7451">
            <w:pPr>
              <w:numPr>
                <w:ilvl w:val="0"/>
                <w:numId w:val="7"/>
              </w:numPr>
              <w:rPr>
                <w:rFonts w:cs="Arial"/>
                <w:bCs/>
                <w:iCs/>
              </w:rPr>
            </w:pPr>
            <w:r w:rsidRPr="00274523">
              <w:rPr>
                <w:rFonts w:cs="Arial"/>
                <w:bCs/>
                <w:iCs/>
              </w:rPr>
              <w:t>A contact/information page must be included.</w:t>
            </w:r>
          </w:p>
          <w:p w14:paraId="0731B293" w14:textId="77777777" w:rsidR="005A0F04" w:rsidRPr="00274523" w:rsidRDefault="005A0F04" w:rsidP="001F7451">
            <w:pPr>
              <w:numPr>
                <w:ilvl w:val="0"/>
                <w:numId w:val="7"/>
              </w:numPr>
              <w:rPr>
                <w:rFonts w:cs="Arial"/>
                <w:bCs/>
                <w:iCs/>
              </w:rPr>
            </w:pPr>
            <w:r w:rsidRPr="00274523">
              <w:rPr>
                <w:rFonts w:cs="Arial"/>
                <w:bCs/>
                <w:iCs/>
              </w:rPr>
              <w:t>The application must contain dynamic features that the user can interact with.</w:t>
            </w:r>
          </w:p>
          <w:p w14:paraId="189C7092" w14:textId="77777777" w:rsidR="005A0F04" w:rsidRPr="00274523" w:rsidRDefault="005A0F04" w:rsidP="001F7451">
            <w:pPr>
              <w:numPr>
                <w:ilvl w:val="0"/>
                <w:numId w:val="7"/>
              </w:numPr>
              <w:rPr>
                <w:rFonts w:cs="Arial"/>
                <w:bCs/>
                <w:iCs/>
              </w:rPr>
            </w:pPr>
            <w:r w:rsidRPr="00274523">
              <w:rPr>
                <w:rFonts w:cs="Arial"/>
                <w:iCs/>
                <w:szCs w:val="20"/>
                <w:lang w:val="en-GB" w:eastAsia="en-AU"/>
              </w:rPr>
              <w:t>Two new emerging web technologies such as JavaScript Libraries</w:t>
            </w:r>
            <w:r w:rsidRPr="00274523">
              <w:rPr>
                <w:rFonts w:cs="Arial"/>
                <w:bCs/>
                <w:iCs/>
              </w:rPr>
              <w:t xml:space="preserve"> must be researched and considered for integration into the application.</w:t>
            </w:r>
          </w:p>
          <w:p w14:paraId="4497493C" w14:textId="77777777" w:rsidR="005A0F04" w:rsidRPr="00274523" w:rsidRDefault="005A0F04" w:rsidP="001F7451">
            <w:pPr>
              <w:numPr>
                <w:ilvl w:val="0"/>
                <w:numId w:val="7"/>
              </w:numPr>
              <w:rPr>
                <w:rFonts w:cs="Arial"/>
                <w:bCs/>
                <w:iCs/>
              </w:rPr>
            </w:pPr>
            <w:r w:rsidRPr="00274523">
              <w:rPr>
                <w:rFonts w:cs="Arial"/>
                <w:iCs/>
                <w:szCs w:val="20"/>
                <w:lang w:val="en-GB" w:eastAsia="en-AU"/>
              </w:rPr>
              <w:lastRenderedPageBreak/>
              <w:t xml:space="preserve">One of the two new emerging web technologies </w:t>
            </w:r>
            <w:r w:rsidRPr="00274523">
              <w:rPr>
                <w:rFonts w:cs="Arial"/>
                <w:bCs/>
                <w:iCs/>
              </w:rPr>
              <w:t>must be integrated into the application.</w:t>
            </w:r>
          </w:p>
          <w:p w14:paraId="7AE16579" w14:textId="77777777" w:rsidR="005A0F04" w:rsidRPr="00274523" w:rsidRDefault="005A0F04" w:rsidP="001F7451">
            <w:pPr>
              <w:numPr>
                <w:ilvl w:val="0"/>
                <w:numId w:val="7"/>
              </w:numPr>
              <w:rPr>
                <w:rFonts w:cs="Arial"/>
                <w:bCs/>
                <w:iCs/>
              </w:rPr>
            </w:pPr>
            <w:r w:rsidRPr="00274523">
              <w:rPr>
                <w:rFonts w:cs="Arial"/>
                <w:bCs/>
                <w:iCs/>
              </w:rPr>
              <w:t xml:space="preserve">The design must be on trend and intuitive. </w:t>
            </w:r>
          </w:p>
          <w:p w14:paraId="33FEDBA1" w14:textId="77777777" w:rsidR="005A0F04" w:rsidRPr="00274523" w:rsidRDefault="005A0F04" w:rsidP="001F7451">
            <w:pPr>
              <w:numPr>
                <w:ilvl w:val="0"/>
                <w:numId w:val="7"/>
              </w:numPr>
              <w:rPr>
                <w:rFonts w:cs="Arial"/>
                <w:bCs/>
                <w:iCs/>
              </w:rPr>
            </w:pPr>
            <w:r w:rsidRPr="00274523">
              <w:rPr>
                <w:rFonts w:cs="Arial"/>
                <w:bCs/>
                <w:iCs/>
              </w:rPr>
              <w:t>Appropriate error messages should be displayed to the user.</w:t>
            </w:r>
          </w:p>
          <w:p w14:paraId="533C6EF4" w14:textId="77777777" w:rsidR="005A0F04" w:rsidRPr="00274523" w:rsidRDefault="005A0F04" w:rsidP="001F7451">
            <w:pPr>
              <w:numPr>
                <w:ilvl w:val="0"/>
                <w:numId w:val="7"/>
              </w:numPr>
              <w:rPr>
                <w:rFonts w:cs="Arial"/>
                <w:bCs/>
                <w:iCs/>
              </w:rPr>
            </w:pPr>
            <w:r w:rsidRPr="00274523">
              <w:rPr>
                <w:rFonts w:cs="Arial"/>
                <w:bCs/>
                <w:iCs/>
              </w:rPr>
              <w:t>The application must collect and use user input, such as form elements.</w:t>
            </w:r>
          </w:p>
          <w:p w14:paraId="50795AB6" w14:textId="77777777" w:rsidR="005A0F04" w:rsidRPr="00274523" w:rsidRDefault="005A0F04" w:rsidP="001F7451">
            <w:pPr>
              <w:numPr>
                <w:ilvl w:val="0"/>
                <w:numId w:val="7"/>
              </w:numPr>
              <w:rPr>
                <w:rFonts w:cs="Arial"/>
                <w:bCs/>
                <w:iCs/>
              </w:rPr>
            </w:pPr>
            <w:r w:rsidRPr="00274523">
              <w:rPr>
                <w:rFonts w:cs="Arial"/>
                <w:bCs/>
                <w:iCs/>
              </w:rPr>
              <w:t>This data must be validated.</w:t>
            </w:r>
          </w:p>
          <w:p w14:paraId="5A99CA50" w14:textId="77777777" w:rsidR="005A0F04" w:rsidRPr="00274523" w:rsidRDefault="005A0F04" w:rsidP="001F7451">
            <w:pPr>
              <w:numPr>
                <w:ilvl w:val="0"/>
                <w:numId w:val="7"/>
              </w:numPr>
              <w:rPr>
                <w:rFonts w:cs="Arial"/>
                <w:bCs/>
                <w:iCs/>
              </w:rPr>
            </w:pPr>
            <w:r w:rsidRPr="00274523">
              <w:rPr>
                <w:rFonts w:cs="Arial"/>
                <w:bCs/>
                <w:iCs/>
              </w:rPr>
              <w:t>The application should connect to, and pull data from, at least one API.</w:t>
            </w:r>
          </w:p>
          <w:p w14:paraId="58F342DE" w14:textId="77777777" w:rsidR="005A0F04" w:rsidRPr="00274523" w:rsidRDefault="005A0F04" w:rsidP="001F7451">
            <w:pPr>
              <w:numPr>
                <w:ilvl w:val="0"/>
                <w:numId w:val="7"/>
              </w:numPr>
              <w:rPr>
                <w:rFonts w:cs="Arial"/>
                <w:bCs/>
                <w:iCs/>
              </w:rPr>
            </w:pPr>
            <w:r w:rsidRPr="00274523">
              <w:rPr>
                <w:rFonts w:cs="Arial"/>
                <w:bCs/>
                <w:iCs/>
              </w:rPr>
              <w:t>The API data must be displayed to the user.</w:t>
            </w:r>
          </w:p>
          <w:p w14:paraId="07591665" w14:textId="77777777" w:rsidR="005A0F04" w:rsidRPr="00274523" w:rsidRDefault="005A0F04" w:rsidP="001F7451">
            <w:pPr>
              <w:numPr>
                <w:ilvl w:val="0"/>
                <w:numId w:val="7"/>
              </w:numPr>
              <w:rPr>
                <w:rFonts w:cs="Arial"/>
                <w:bCs/>
                <w:iCs/>
              </w:rPr>
            </w:pPr>
            <w:r w:rsidRPr="00274523">
              <w:rPr>
                <w:rFonts w:cs="Arial"/>
                <w:bCs/>
                <w:iCs/>
              </w:rPr>
              <w:t xml:space="preserve">The application must comply with essential W3C accessibility requirements. </w:t>
            </w:r>
          </w:p>
          <w:p w14:paraId="7FBCC8B3" w14:textId="77777777" w:rsidR="005A0F04" w:rsidRPr="00274523" w:rsidRDefault="005A0F04" w:rsidP="001F7451">
            <w:pPr>
              <w:numPr>
                <w:ilvl w:val="0"/>
                <w:numId w:val="7"/>
              </w:numPr>
              <w:rPr>
                <w:rFonts w:cs="Arial"/>
                <w:bCs/>
                <w:iCs/>
              </w:rPr>
            </w:pPr>
            <w:r w:rsidRPr="00274523">
              <w:rPr>
                <w:rFonts w:cs="Arial"/>
                <w:bCs/>
                <w:iCs/>
              </w:rPr>
              <w:t xml:space="preserve">You will need to consider how the new web technology is impacted by legislation requirements. </w:t>
            </w:r>
            <w:r w:rsidRPr="00274523">
              <w:rPr>
                <w:rFonts w:cs="Arial"/>
                <w:bCs/>
                <w:iCs/>
              </w:rPr>
              <w:br/>
            </w:r>
            <w:proofErr w:type="gramStart"/>
            <w:r w:rsidRPr="00274523">
              <w:rPr>
                <w:rFonts w:cs="Arial"/>
                <w:bCs/>
                <w:iCs/>
              </w:rPr>
              <w:t>E.g.</w:t>
            </w:r>
            <w:proofErr w:type="gramEnd"/>
            <w:r w:rsidRPr="00274523">
              <w:rPr>
                <w:rFonts w:cs="Arial"/>
                <w:bCs/>
                <w:iCs/>
              </w:rPr>
              <w:t xml:space="preserve"> Does the manner in which personal details are handled comply with privacy legislation?</w:t>
            </w:r>
            <w:r w:rsidRPr="00274523">
              <w:rPr>
                <w:rFonts w:cs="Arial"/>
                <w:bCs/>
                <w:iCs/>
              </w:rPr>
              <w:br/>
              <w:t>E.g. Does the website comply with accessibility requirements?</w:t>
            </w:r>
          </w:p>
          <w:p w14:paraId="086C7B15" w14:textId="77777777" w:rsidR="005A0F04" w:rsidRPr="00274523" w:rsidRDefault="005A0F04" w:rsidP="001F7451">
            <w:pPr>
              <w:numPr>
                <w:ilvl w:val="0"/>
                <w:numId w:val="7"/>
              </w:numPr>
              <w:rPr>
                <w:rFonts w:cs="Arial"/>
                <w:bCs/>
                <w:iCs/>
              </w:rPr>
            </w:pPr>
            <w:r w:rsidRPr="00274523">
              <w:rPr>
                <w:rFonts w:cs="Arial"/>
                <w:bCs/>
                <w:iCs/>
              </w:rPr>
              <w:t>It may be worth considering how animation could be used to bring the UI to life and improve the UX.</w:t>
            </w:r>
          </w:p>
          <w:p w14:paraId="44BA9870" w14:textId="77777777" w:rsidR="005A0F04" w:rsidRPr="00274523" w:rsidRDefault="005A0F04" w:rsidP="001F7451">
            <w:pPr>
              <w:spacing w:before="80" w:after="80"/>
              <w:rPr>
                <w:b/>
                <w:bCs/>
                <w:iCs/>
                <w:szCs w:val="20"/>
              </w:rPr>
            </w:pPr>
          </w:p>
          <w:p w14:paraId="29644855" w14:textId="77777777" w:rsidR="005A0F04" w:rsidRPr="00274523" w:rsidRDefault="005A0F04" w:rsidP="001F7451">
            <w:pPr>
              <w:spacing w:before="80" w:after="80"/>
              <w:rPr>
                <w:b/>
                <w:bCs/>
                <w:iCs/>
              </w:rPr>
            </w:pPr>
            <w:r w:rsidRPr="00274523">
              <w:rPr>
                <w:b/>
                <w:bCs/>
                <w:iCs/>
              </w:rPr>
              <w:br/>
              <w:t>Programming Standards</w:t>
            </w:r>
          </w:p>
          <w:p w14:paraId="0737B056" w14:textId="77777777" w:rsidR="005A0F04" w:rsidRPr="00274523" w:rsidRDefault="005A0F04" w:rsidP="001F7451">
            <w:pPr>
              <w:numPr>
                <w:ilvl w:val="0"/>
                <w:numId w:val="12"/>
              </w:numPr>
              <w:jc w:val="both"/>
              <w:rPr>
                <w:rFonts w:cs="Arial"/>
                <w:bCs/>
                <w:iCs/>
              </w:rPr>
            </w:pPr>
            <w:r w:rsidRPr="00274523">
              <w:rPr>
                <w:rFonts w:cs="Arial"/>
                <w:bCs/>
                <w:iCs/>
              </w:rPr>
              <w:t>A config file must be used to store common data that is used across the site which is subject to change.</w:t>
            </w:r>
            <w:r w:rsidRPr="00274523">
              <w:rPr>
                <w:rFonts w:cs="Arial"/>
                <w:bCs/>
                <w:iCs/>
              </w:rPr>
              <w:br/>
              <w:t>E.g. The URL of a database or data file.</w:t>
            </w:r>
          </w:p>
          <w:p w14:paraId="7E748358" w14:textId="77777777" w:rsidR="005A0F04" w:rsidRPr="00274523" w:rsidRDefault="005A0F04" w:rsidP="001F7451">
            <w:pPr>
              <w:numPr>
                <w:ilvl w:val="0"/>
                <w:numId w:val="12"/>
              </w:numPr>
              <w:rPr>
                <w:rFonts w:cs="Arial"/>
                <w:bCs/>
                <w:iCs/>
              </w:rPr>
            </w:pPr>
            <w:r w:rsidRPr="00274523">
              <w:rPr>
                <w:rFonts w:cs="Arial"/>
                <w:bCs/>
                <w:iCs/>
              </w:rPr>
              <w:t>A GIT repository should be used.</w:t>
            </w:r>
          </w:p>
          <w:p w14:paraId="56DFB856" w14:textId="77777777" w:rsidR="005A0F04" w:rsidRPr="00274523" w:rsidRDefault="005A0F04" w:rsidP="001F7451">
            <w:pPr>
              <w:numPr>
                <w:ilvl w:val="0"/>
                <w:numId w:val="12"/>
              </w:numPr>
              <w:rPr>
                <w:rFonts w:cs="Arial"/>
                <w:bCs/>
                <w:iCs/>
              </w:rPr>
            </w:pPr>
            <w:r w:rsidRPr="00274523">
              <w:rPr>
                <w:rFonts w:cs="Arial"/>
                <w:bCs/>
                <w:iCs/>
              </w:rPr>
              <w:t>Any major changes should be commented and committed to the GIT.</w:t>
            </w:r>
          </w:p>
          <w:p w14:paraId="5FAF8E56" w14:textId="77777777" w:rsidR="005A0F04" w:rsidRPr="00274523" w:rsidRDefault="005A0F04" w:rsidP="001F7451">
            <w:pPr>
              <w:numPr>
                <w:ilvl w:val="0"/>
                <w:numId w:val="12"/>
              </w:numPr>
              <w:rPr>
                <w:rFonts w:cs="Arial"/>
                <w:bCs/>
                <w:iCs/>
              </w:rPr>
            </w:pPr>
            <w:r w:rsidRPr="00274523">
              <w:rPr>
                <w:rFonts w:cs="Arial"/>
                <w:bCs/>
                <w:iCs/>
              </w:rPr>
              <w:t>OOP programming principles must be utilised.</w:t>
            </w:r>
          </w:p>
          <w:p w14:paraId="6CF463F0" w14:textId="77777777" w:rsidR="005A0F04" w:rsidRPr="00274523" w:rsidRDefault="005A0F04" w:rsidP="001F7451">
            <w:pPr>
              <w:numPr>
                <w:ilvl w:val="0"/>
                <w:numId w:val="12"/>
              </w:numPr>
              <w:rPr>
                <w:rFonts w:cs="Arial"/>
                <w:bCs/>
                <w:iCs/>
              </w:rPr>
            </w:pPr>
            <w:r w:rsidRPr="00274523">
              <w:rPr>
                <w:rFonts w:cs="Arial"/>
                <w:bCs/>
                <w:iCs/>
              </w:rPr>
              <w:t>All code should be commented clearly</w:t>
            </w:r>
            <w:r w:rsidRPr="00274523">
              <w:rPr>
                <w:rFonts w:cs="Arial"/>
                <w:bCs/>
                <w:iCs/>
              </w:rPr>
              <w:br/>
            </w:r>
            <w:r w:rsidRPr="00274523">
              <w:rPr>
                <w:rFonts w:cs="Arial"/>
                <w:b/>
                <w:bCs/>
                <w:iCs/>
              </w:rPr>
              <w:t>Classes and Scripts</w:t>
            </w:r>
            <w:r w:rsidRPr="00274523">
              <w:rPr>
                <w:rFonts w:cs="Arial"/>
                <w:iCs/>
              </w:rPr>
              <w:br/>
              <w:t>A descriptive overview should be provided for each class and script as a comment at the top of the file. Details about any parent classes should be documented at the top of the file.</w:t>
            </w:r>
            <w:r w:rsidRPr="00274523">
              <w:rPr>
                <w:rFonts w:cs="Arial"/>
                <w:iCs/>
              </w:rPr>
              <w:br/>
            </w:r>
            <w:r w:rsidRPr="00274523">
              <w:rPr>
                <w:rFonts w:cs="Arial"/>
                <w:b/>
                <w:bCs/>
                <w:iCs/>
              </w:rPr>
              <w:t>Members</w:t>
            </w:r>
            <w:r w:rsidRPr="00274523">
              <w:rPr>
                <w:rFonts w:cs="Arial"/>
                <w:iCs/>
              </w:rPr>
              <w:br/>
              <w:t>The purpose of each member should be documented as a comment.</w:t>
            </w:r>
            <w:r w:rsidRPr="00274523">
              <w:rPr>
                <w:rFonts w:cs="Arial"/>
                <w:iCs/>
              </w:rPr>
              <w:br/>
            </w:r>
            <w:r w:rsidRPr="00274523">
              <w:rPr>
                <w:rFonts w:cs="Arial"/>
                <w:b/>
                <w:bCs/>
                <w:iCs/>
              </w:rPr>
              <w:t>Methods</w:t>
            </w:r>
            <w:r w:rsidRPr="00274523">
              <w:rPr>
                <w:rFonts w:cs="Arial"/>
                <w:iCs/>
              </w:rPr>
              <w:br/>
              <w:t>The purpose of each method should be documented as a comment.</w:t>
            </w:r>
            <w:r w:rsidRPr="00274523">
              <w:rPr>
                <w:rFonts w:cs="Arial"/>
                <w:iCs/>
              </w:rPr>
              <w:br/>
            </w:r>
            <w:r w:rsidRPr="00274523">
              <w:rPr>
                <w:rFonts w:cs="Arial"/>
                <w:b/>
                <w:bCs/>
                <w:iCs/>
              </w:rPr>
              <w:t>Parameters</w:t>
            </w:r>
            <w:r w:rsidRPr="00274523">
              <w:rPr>
                <w:rFonts w:cs="Arial"/>
                <w:iCs/>
              </w:rPr>
              <w:br/>
              <w:t>The purpose of each parameter should be documented as a comment.</w:t>
            </w:r>
          </w:p>
          <w:p w14:paraId="76AAE133" w14:textId="77777777" w:rsidR="005A0F04" w:rsidRPr="00274523" w:rsidRDefault="005A0F04" w:rsidP="001F7451">
            <w:pPr>
              <w:spacing w:before="80" w:after="80"/>
              <w:rPr>
                <w:b/>
                <w:bCs/>
                <w:iCs/>
              </w:rPr>
            </w:pPr>
            <w:r w:rsidRPr="00274523">
              <w:rPr>
                <w:b/>
                <w:bCs/>
                <w:iCs/>
              </w:rPr>
              <w:br/>
              <w:t>Development Tools</w:t>
            </w:r>
          </w:p>
          <w:p w14:paraId="148E5AD7" w14:textId="77777777" w:rsidR="005A0F04" w:rsidRPr="00274523" w:rsidRDefault="005A0F04" w:rsidP="001F7451">
            <w:pPr>
              <w:pStyle w:val="ListParagraph"/>
              <w:numPr>
                <w:ilvl w:val="0"/>
                <w:numId w:val="32"/>
              </w:numPr>
              <w:spacing w:before="80" w:after="80"/>
              <w:rPr>
                <w:iCs/>
              </w:rPr>
            </w:pPr>
            <w:proofErr w:type="spellStart"/>
            <w:r w:rsidRPr="00274523">
              <w:rPr>
                <w:iCs/>
              </w:rPr>
              <w:t>vsCode</w:t>
            </w:r>
            <w:proofErr w:type="spellEnd"/>
          </w:p>
          <w:p w14:paraId="343FA094" w14:textId="77777777" w:rsidR="005A0F04" w:rsidRPr="00274523" w:rsidRDefault="005A0F04" w:rsidP="001F7451">
            <w:pPr>
              <w:pStyle w:val="ListParagraph"/>
              <w:numPr>
                <w:ilvl w:val="0"/>
                <w:numId w:val="32"/>
              </w:numPr>
              <w:spacing w:before="80" w:after="80"/>
              <w:rPr>
                <w:iCs/>
              </w:rPr>
            </w:pPr>
            <w:r w:rsidRPr="00274523">
              <w:rPr>
                <w:iCs/>
              </w:rPr>
              <w:t>Chrome</w:t>
            </w:r>
          </w:p>
          <w:p w14:paraId="7023E225" w14:textId="77777777" w:rsidR="005A0F04" w:rsidRPr="00274523" w:rsidRDefault="005A0F04" w:rsidP="001F7451">
            <w:pPr>
              <w:pStyle w:val="ListParagraph"/>
              <w:numPr>
                <w:ilvl w:val="0"/>
                <w:numId w:val="32"/>
              </w:numPr>
              <w:spacing w:before="80" w:after="80"/>
              <w:rPr>
                <w:iCs/>
              </w:rPr>
            </w:pPr>
            <w:r w:rsidRPr="00274523">
              <w:rPr>
                <w:iCs/>
              </w:rPr>
              <w:t>GitHub</w:t>
            </w:r>
          </w:p>
          <w:p w14:paraId="2BA796E2" w14:textId="77777777" w:rsidR="00274523" w:rsidRPr="00274523" w:rsidRDefault="00274523" w:rsidP="00274523">
            <w:pPr>
              <w:spacing w:before="80" w:after="80"/>
              <w:rPr>
                <w:b/>
                <w:bCs/>
                <w:iCs/>
              </w:rPr>
            </w:pPr>
            <w:r w:rsidRPr="00274523">
              <w:rPr>
                <w:b/>
                <w:bCs/>
                <w:iCs/>
              </w:rPr>
              <w:lastRenderedPageBreak/>
              <w:t xml:space="preserve">Programming Language </w:t>
            </w:r>
          </w:p>
          <w:p w14:paraId="5754363D" w14:textId="77777777" w:rsidR="00274523" w:rsidRPr="00274523" w:rsidRDefault="00274523" w:rsidP="00274523">
            <w:pPr>
              <w:pStyle w:val="ListParagraph"/>
              <w:numPr>
                <w:ilvl w:val="0"/>
                <w:numId w:val="32"/>
              </w:numPr>
              <w:spacing w:before="80" w:after="80"/>
              <w:rPr>
                <w:iCs/>
              </w:rPr>
            </w:pPr>
            <w:r w:rsidRPr="00274523">
              <w:rPr>
                <w:iCs/>
              </w:rPr>
              <w:t>JavaScript</w:t>
            </w:r>
          </w:p>
          <w:p w14:paraId="3E3CACDE" w14:textId="77777777" w:rsidR="00274523" w:rsidRPr="00274523" w:rsidRDefault="00274523" w:rsidP="001F7451">
            <w:pPr>
              <w:pStyle w:val="ListParagraph"/>
              <w:numPr>
                <w:ilvl w:val="0"/>
                <w:numId w:val="32"/>
              </w:numPr>
              <w:spacing w:before="80" w:after="80"/>
              <w:rPr>
                <w:iCs/>
              </w:rPr>
            </w:pPr>
            <w:r w:rsidRPr="00274523">
              <w:rPr>
                <w:iCs/>
              </w:rPr>
              <w:t xml:space="preserve">HTML </w:t>
            </w:r>
          </w:p>
          <w:p w14:paraId="080029A2" w14:textId="084691B6" w:rsidR="00274523" w:rsidRPr="00C83F4F" w:rsidRDefault="00274523" w:rsidP="001F7451">
            <w:pPr>
              <w:pStyle w:val="ListParagraph"/>
              <w:numPr>
                <w:ilvl w:val="0"/>
                <w:numId w:val="32"/>
              </w:numPr>
              <w:spacing w:before="80" w:after="80"/>
              <w:rPr>
                <w:i/>
                <w:color w:val="7F7F7F" w:themeColor="text1" w:themeTint="80"/>
              </w:rPr>
            </w:pPr>
            <w:r w:rsidRPr="00274523">
              <w:rPr>
                <w:iCs/>
              </w:rPr>
              <w:t>CSS</w:t>
            </w:r>
          </w:p>
        </w:tc>
      </w:tr>
      <w:tr w:rsidR="005A0F04" w14:paraId="2933871B" w14:textId="77777777" w:rsidTr="001F7451">
        <w:trPr>
          <w:trHeight w:val="416"/>
        </w:trPr>
        <w:tc>
          <w:tcPr>
            <w:tcW w:w="5370" w:type="dxa"/>
            <w:gridSpan w:val="3"/>
            <w:shd w:val="clear" w:color="auto" w:fill="FFFFFF" w:themeFill="background1"/>
            <w:vAlign w:val="center"/>
          </w:tcPr>
          <w:p w14:paraId="70433F9E" w14:textId="4C325F0F" w:rsidR="005A0F04" w:rsidRPr="004B5F12" w:rsidRDefault="005A0F04" w:rsidP="004B5F12">
            <w:pPr>
              <w:pStyle w:val="ListParagraph"/>
              <w:numPr>
                <w:ilvl w:val="0"/>
                <w:numId w:val="34"/>
              </w:numPr>
              <w:spacing w:before="80" w:after="80"/>
              <w:rPr>
                <w:rFonts w:eastAsia="Times New Roman" w:cs="Arial"/>
                <w:color w:val="000000" w:themeColor="text1"/>
                <w:szCs w:val="20"/>
              </w:rPr>
            </w:pPr>
            <w:r w:rsidRPr="004B5F12">
              <w:rPr>
                <w:rFonts w:eastAsia="Times New Roman" w:cs="Arial"/>
                <w:color w:val="000000" w:themeColor="text1"/>
                <w:szCs w:val="20"/>
              </w:rPr>
              <w:lastRenderedPageBreak/>
              <w:t>List and explain all the dynamic features that will need to be incorporated into the project.</w:t>
            </w:r>
          </w:p>
        </w:tc>
        <w:tc>
          <w:tcPr>
            <w:tcW w:w="5116" w:type="dxa"/>
            <w:gridSpan w:val="7"/>
            <w:shd w:val="clear" w:color="auto" w:fill="FFFFFF" w:themeFill="background1"/>
            <w:vAlign w:val="center"/>
          </w:tcPr>
          <w:p w14:paraId="5EEC8F1A" w14:textId="77777777" w:rsidR="005A0F04" w:rsidRPr="00274523" w:rsidRDefault="005A0F04" w:rsidP="001F7451">
            <w:pPr>
              <w:spacing w:before="80" w:after="80"/>
              <w:rPr>
                <w:i/>
                <w:szCs w:val="20"/>
              </w:rPr>
            </w:pPr>
            <w:r w:rsidRPr="00274523">
              <w:rPr>
                <w:b/>
                <w:bCs/>
                <w:i/>
                <w:szCs w:val="20"/>
              </w:rPr>
              <w:t xml:space="preserve">Feature </w:t>
            </w:r>
          </w:p>
          <w:p w14:paraId="343AB848" w14:textId="1F1C531E" w:rsidR="005A0F04" w:rsidRPr="00274523" w:rsidRDefault="005A0F04" w:rsidP="001F7451">
            <w:pPr>
              <w:pStyle w:val="ListParagraph"/>
              <w:numPr>
                <w:ilvl w:val="0"/>
                <w:numId w:val="33"/>
              </w:numPr>
              <w:spacing w:before="80" w:after="80"/>
              <w:rPr>
                <w:iCs/>
                <w:szCs w:val="20"/>
              </w:rPr>
            </w:pPr>
            <w:r w:rsidRPr="00274523">
              <w:rPr>
                <w:iCs/>
                <w:szCs w:val="20"/>
              </w:rPr>
              <w:t xml:space="preserve">Allows the user to connect to the </w:t>
            </w:r>
            <w:r w:rsidR="00D44F43">
              <w:rPr>
                <w:iCs/>
                <w:szCs w:val="20"/>
              </w:rPr>
              <w:t>CoinGecko</w:t>
            </w:r>
            <w:r w:rsidRPr="00274523">
              <w:rPr>
                <w:iCs/>
                <w:szCs w:val="20"/>
              </w:rPr>
              <w:t xml:space="preserve"> API and search</w:t>
            </w:r>
            <w:r w:rsidR="00274523">
              <w:rPr>
                <w:iCs/>
                <w:szCs w:val="20"/>
              </w:rPr>
              <w:t xml:space="preserve"> variety of cryptocurrencies.</w:t>
            </w:r>
          </w:p>
          <w:p w14:paraId="4BBC61D8" w14:textId="1E320C27" w:rsidR="005A0F04" w:rsidRPr="00274523" w:rsidRDefault="005A0F04" w:rsidP="001F7451">
            <w:pPr>
              <w:pStyle w:val="ListParagraph"/>
              <w:numPr>
                <w:ilvl w:val="0"/>
                <w:numId w:val="33"/>
              </w:numPr>
              <w:spacing w:before="80" w:after="80"/>
              <w:rPr>
                <w:iCs/>
                <w:szCs w:val="20"/>
              </w:rPr>
            </w:pPr>
            <w:r w:rsidRPr="00274523">
              <w:rPr>
                <w:iCs/>
                <w:szCs w:val="20"/>
              </w:rPr>
              <w:t xml:space="preserve">Displays </w:t>
            </w:r>
            <w:r w:rsidR="006F2D58">
              <w:rPr>
                <w:iCs/>
                <w:szCs w:val="20"/>
              </w:rPr>
              <w:t xml:space="preserve">list of currencies, </w:t>
            </w:r>
            <w:r w:rsidR="00274523">
              <w:rPr>
                <w:iCs/>
                <w:szCs w:val="20"/>
              </w:rPr>
              <w:t xml:space="preserve">current rates, </w:t>
            </w:r>
            <w:r w:rsidR="006F2D58">
              <w:rPr>
                <w:iCs/>
                <w:szCs w:val="20"/>
              </w:rPr>
              <w:t>exchange rates</w:t>
            </w:r>
            <w:r w:rsidR="00274523">
              <w:rPr>
                <w:iCs/>
                <w:szCs w:val="20"/>
              </w:rPr>
              <w:t>,</w:t>
            </w:r>
            <w:r w:rsidR="006F2D58">
              <w:rPr>
                <w:iCs/>
                <w:szCs w:val="20"/>
              </w:rPr>
              <w:t xml:space="preserve"> history. </w:t>
            </w:r>
            <w:r w:rsidR="00274523">
              <w:rPr>
                <w:iCs/>
                <w:szCs w:val="20"/>
              </w:rPr>
              <w:t xml:space="preserve"> </w:t>
            </w:r>
          </w:p>
          <w:p w14:paraId="2D2963AC" w14:textId="529D253C" w:rsidR="005A0F04" w:rsidRDefault="005A0F04" w:rsidP="00B129B0">
            <w:pPr>
              <w:pStyle w:val="ListParagraph"/>
              <w:numPr>
                <w:ilvl w:val="0"/>
                <w:numId w:val="33"/>
              </w:numPr>
              <w:spacing w:before="80" w:after="80"/>
              <w:rPr>
                <w:iCs/>
                <w:szCs w:val="20"/>
              </w:rPr>
            </w:pPr>
            <w:r w:rsidRPr="00274523">
              <w:rPr>
                <w:iCs/>
                <w:szCs w:val="20"/>
              </w:rPr>
              <w:t>Allows the user to click on a result to view further details</w:t>
            </w:r>
          </w:p>
          <w:p w14:paraId="71AA4928" w14:textId="38DCE433" w:rsidR="00464E42" w:rsidRDefault="00464E42" w:rsidP="00B129B0">
            <w:pPr>
              <w:pStyle w:val="ListParagraph"/>
              <w:numPr>
                <w:ilvl w:val="0"/>
                <w:numId w:val="33"/>
              </w:numPr>
              <w:spacing w:before="80" w:after="80"/>
              <w:rPr>
                <w:iCs/>
                <w:szCs w:val="20"/>
              </w:rPr>
            </w:pPr>
            <w:r>
              <w:rPr>
                <w:iCs/>
                <w:szCs w:val="20"/>
              </w:rPr>
              <w:t xml:space="preserve">Displays what user could </w:t>
            </w:r>
            <w:proofErr w:type="gramStart"/>
            <w:r>
              <w:rPr>
                <w:iCs/>
                <w:szCs w:val="20"/>
              </w:rPr>
              <w:t>of</w:t>
            </w:r>
            <w:proofErr w:type="gramEnd"/>
            <w:r>
              <w:rPr>
                <w:iCs/>
                <w:szCs w:val="20"/>
              </w:rPr>
              <w:t xml:space="preserve"> made if invested at specified time</w:t>
            </w:r>
          </w:p>
          <w:p w14:paraId="39DE88D1" w14:textId="7FD44F08" w:rsidR="00464E42" w:rsidRPr="00464E42" w:rsidRDefault="00464E42" w:rsidP="00464E42">
            <w:pPr>
              <w:pStyle w:val="ListParagraph"/>
              <w:numPr>
                <w:ilvl w:val="0"/>
                <w:numId w:val="33"/>
              </w:numPr>
              <w:spacing w:before="80" w:after="80"/>
              <w:rPr>
                <w:iCs/>
                <w:szCs w:val="20"/>
              </w:rPr>
            </w:pPr>
            <w:r>
              <w:rPr>
                <w:iCs/>
                <w:szCs w:val="20"/>
              </w:rPr>
              <w:t xml:space="preserve">? </w:t>
            </w:r>
            <w:proofErr w:type="gramStart"/>
            <w:r>
              <w:rPr>
                <w:iCs/>
                <w:szCs w:val="20"/>
              </w:rPr>
              <w:t>Trolls</w:t>
            </w:r>
            <w:proofErr w:type="gramEnd"/>
            <w:r>
              <w:rPr>
                <w:iCs/>
                <w:szCs w:val="20"/>
              </w:rPr>
              <w:t xml:space="preserve"> user ‘but you didn’t’ YT/Gif</w:t>
            </w:r>
          </w:p>
        </w:tc>
      </w:tr>
      <w:tr w:rsidR="005A0F04" w14:paraId="61F85EDB" w14:textId="77777777" w:rsidTr="001F7451">
        <w:trPr>
          <w:trHeight w:val="416"/>
        </w:trPr>
        <w:tc>
          <w:tcPr>
            <w:tcW w:w="5370" w:type="dxa"/>
            <w:gridSpan w:val="3"/>
            <w:shd w:val="clear" w:color="auto" w:fill="FFFFFF" w:themeFill="background1"/>
            <w:vAlign w:val="center"/>
          </w:tcPr>
          <w:p w14:paraId="38D2CDBB" w14:textId="77777777" w:rsidR="005A0F04" w:rsidRDefault="005A0F04" w:rsidP="004B5F12">
            <w:pPr>
              <w:pStyle w:val="ListParagraph"/>
              <w:numPr>
                <w:ilvl w:val="0"/>
                <w:numId w:val="34"/>
              </w:numPr>
              <w:spacing w:before="80" w:after="80"/>
              <w:rPr>
                <w:rFonts w:eastAsia="Times New Roman" w:cs="Arial"/>
                <w:color w:val="000000" w:themeColor="text1"/>
                <w:szCs w:val="20"/>
              </w:rPr>
            </w:pPr>
            <w:r>
              <w:rPr>
                <w:rFonts w:eastAsia="Times New Roman" w:cs="Arial"/>
                <w:szCs w:val="20"/>
              </w:rPr>
              <w:t>List the programming documentation requirements.</w:t>
            </w:r>
          </w:p>
        </w:tc>
        <w:tc>
          <w:tcPr>
            <w:tcW w:w="5116" w:type="dxa"/>
            <w:gridSpan w:val="7"/>
            <w:shd w:val="clear" w:color="auto" w:fill="FFFFFF" w:themeFill="background1"/>
            <w:vAlign w:val="center"/>
          </w:tcPr>
          <w:p w14:paraId="0A2B5E3F" w14:textId="77777777" w:rsidR="005A0F04" w:rsidRDefault="005A0F04" w:rsidP="001F7451">
            <w:pPr>
              <w:spacing w:before="80" w:after="80"/>
              <w:rPr>
                <w:b/>
                <w:bCs/>
                <w:i/>
                <w:color w:val="7F7F7F" w:themeColor="text1" w:themeTint="80"/>
                <w:szCs w:val="20"/>
              </w:rPr>
            </w:pPr>
          </w:p>
          <w:p w14:paraId="3CCB4C29" w14:textId="77777777" w:rsidR="005A0F04" w:rsidRPr="00464E42" w:rsidRDefault="005A0F04" w:rsidP="001F7451">
            <w:pPr>
              <w:rPr>
                <w:rFonts w:cs="Arial"/>
              </w:rPr>
            </w:pPr>
            <w:r w:rsidRPr="00464E42">
              <w:rPr>
                <w:rFonts w:cs="Arial"/>
                <w:bCs/>
              </w:rPr>
              <w:t>All code should be commented clearly.</w:t>
            </w:r>
            <w:r w:rsidRPr="00464E42">
              <w:rPr>
                <w:rFonts w:cs="Arial"/>
                <w:bCs/>
              </w:rPr>
              <w:br/>
            </w:r>
            <w:r w:rsidRPr="00464E42">
              <w:rPr>
                <w:rFonts w:cs="Arial"/>
                <w:b/>
                <w:bCs/>
              </w:rPr>
              <w:t>Classes and Scripts</w:t>
            </w:r>
            <w:r w:rsidRPr="00464E42">
              <w:rPr>
                <w:rFonts w:cs="Arial"/>
              </w:rPr>
              <w:br/>
              <w:t>A descriptive overview should be provided for each class and script as a comment at the top of the file. Details about any parent classes should be documented at the top of the file.</w:t>
            </w:r>
            <w:r w:rsidRPr="00464E42">
              <w:rPr>
                <w:rFonts w:cs="Arial"/>
              </w:rPr>
              <w:br/>
            </w:r>
            <w:r w:rsidRPr="00464E42">
              <w:rPr>
                <w:rFonts w:cs="Arial"/>
                <w:b/>
                <w:bCs/>
              </w:rPr>
              <w:t>Members</w:t>
            </w:r>
            <w:r w:rsidRPr="00464E42">
              <w:rPr>
                <w:rFonts w:cs="Arial"/>
              </w:rPr>
              <w:br/>
              <w:t>The purpose of each member should be documented as a comment.</w:t>
            </w:r>
            <w:r w:rsidRPr="00464E42">
              <w:rPr>
                <w:rFonts w:cs="Arial"/>
              </w:rPr>
              <w:br/>
            </w:r>
            <w:r w:rsidRPr="00464E42">
              <w:rPr>
                <w:rFonts w:cs="Arial"/>
                <w:b/>
                <w:bCs/>
              </w:rPr>
              <w:t>Methods</w:t>
            </w:r>
            <w:r w:rsidRPr="00464E42">
              <w:rPr>
                <w:rFonts w:cs="Arial"/>
              </w:rPr>
              <w:br/>
              <w:t>The purpose of each method should be documented as a comment.</w:t>
            </w:r>
            <w:r w:rsidRPr="00464E42">
              <w:rPr>
                <w:rFonts w:cs="Arial"/>
              </w:rPr>
              <w:br/>
            </w:r>
            <w:r w:rsidRPr="00464E42">
              <w:rPr>
                <w:rFonts w:cs="Arial"/>
                <w:b/>
                <w:bCs/>
              </w:rPr>
              <w:t>Parameters</w:t>
            </w:r>
            <w:r w:rsidRPr="00464E42">
              <w:rPr>
                <w:rFonts w:cs="Arial"/>
              </w:rPr>
              <w:br/>
              <w:t>The purpose of each parameter should be documented as a comment.</w:t>
            </w:r>
          </w:p>
          <w:p w14:paraId="5E35A05A" w14:textId="77777777" w:rsidR="005A0F04" w:rsidRPr="00464E42" w:rsidRDefault="005A0F04" w:rsidP="001F7451">
            <w:pPr>
              <w:rPr>
                <w:rFonts w:cs="Arial"/>
                <w:bCs/>
              </w:rPr>
            </w:pPr>
          </w:p>
          <w:p w14:paraId="516878CE" w14:textId="77777777" w:rsidR="00464E42" w:rsidRDefault="005A0F04" w:rsidP="001F7451">
            <w:pPr>
              <w:rPr>
                <w:rFonts w:cs="Arial"/>
                <w:bCs/>
              </w:rPr>
            </w:pPr>
            <w:r w:rsidRPr="00464E42">
              <w:rPr>
                <w:rFonts w:cs="Arial"/>
                <w:bCs/>
              </w:rPr>
              <w:t>A GIT repository should be used.</w:t>
            </w:r>
          </w:p>
          <w:p w14:paraId="4A558645" w14:textId="0D2B4E53" w:rsidR="005A0F04" w:rsidRPr="00464E42" w:rsidRDefault="005A0F04" w:rsidP="001F7451">
            <w:pPr>
              <w:rPr>
                <w:rFonts w:cs="Arial"/>
                <w:bCs/>
              </w:rPr>
            </w:pPr>
            <w:r w:rsidRPr="00464E42">
              <w:rPr>
                <w:rFonts w:cs="Arial"/>
                <w:bCs/>
              </w:rPr>
              <w:br/>
              <w:t>Any major changes should be commented and committed to the GIT.</w:t>
            </w:r>
          </w:p>
          <w:p w14:paraId="4E0CDC48" w14:textId="77777777" w:rsidR="005A0F04" w:rsidRPr="0092431C" w:rsidRDefault="005A0F04" w:rsidP="001F7451">
            <w:pPr>
              <w:rPr>
                <w:rFonts w:cs="Arial"/>
                <w:bCs/>
                <w:color w:val="808080" w:themeColor="background1" w:themeShade="80"/>
              </w:rPr>
            </w:pPr>
          </w:p>
          <w:p w14:paraId="5E6BA07A" w14:textId="77777777" w:rsidR="005A0F04" w:rsidRPr="00807F6D" w:rsidRDefault="005A0F04" w:rsidP="001F7451">
            <w:pPr>
              <w:spacing w:before="80" w:after="80"/>
              <w:rPr>
                <w:b/>
                <w:bCs/>
                <w:i/>
                <w:color w:val="7F7F7F" w:themeColor="text1" w:themeTint="80"/>
                <w:szCs w:val="20"/>
              </w:rPr>
            </w:pPr>
          </w:p>
        </w:tc>
      </w:tr>
      <w:tr w:rsidR="005A0F04" w14:paraId="6F7341D2" w14:textId="77777777" w:rsidTr="001F7451">
        <w:trPr>
          <w:trHeight w:val="416"/>
        </w:trPr>
        <w:tc>
          <w:tcPr>
            <w:tcW w:w="10486" w:type="dxa"/>
            <w:gridSpan w:val="10"/>
            <w:shd w:val="clear" w:color="auto" w:fill="808080" w:themeFill="background1" w:themeFillShade="80"/>
            <w:vAlign w:val="center"/>
          </w:tcPr>
          <w:p w14:paraId="105BDF0A" w14:textId="77777777" w:rsidR="005A0F04" w:rsidRPr="00A83A61" w:rsidRDefault="005A0F04" w:rsidP="001F7451">
            <w:pPr>
              <w:spacing w:before="80" w:after="80"/>
              <w:rPr>
                <w:rFonts w:cs="Arial"/>
                <w:b/>
                <w:color w:val="FFFFFF" w:themeColor="background1"/>
                <w:szCs w:val="20"/>
              </w:rPr>
            </w:pPr>
            <w:r>
              <w:rPr>
                <w:rFonts w:cs="Arial"/>
                <w:b/>
                <w:color w:val="FFFFFF" w:themeColor="background1"/>
                <w:szCs w:val="20"/>
              </w:rPr>
              <w:t xml:space="preserve">Build a Prototype and </w:t>
            </w:r>
            <w:r w:rsidRPr="00A83A61">
              <w:rPr>
                <w:rFonts w:cs="Arial"/>
                <w:b/>
                <w:color w:val="FFFFFF" w:themeColor="background1"/>
                <w:szCs w:val="20"/>
              </w:rPr>
              <w:t>Review the design with client</w:t>
            </w:r>
          </w:p>
          <w:p w14:paraId="2F883031" w14:textId="77777777" w:rsidR="005A0F04" w:rsidRDefault="005A0F04" w:rsidP="001F7451">
            <w:pPr>
              <w:spacing w:before="80" w:after="80"/>
              <w:rPr>
                <w:rFonts w:cs="Arial"/>
                <w:color w:val="FFFFFF" w:themeColor="background1"/>
                <w:szCs w:val="20"/>
              </w:rPr>
            </w:pPr>
            <w:r>
              <w:rPr>
                <w:rFonts w:cs="Arial"/>
                <w:color w:val="FFFFFF" w:themeColor="background1"/>
                <w:szCs w:val="20"/>
              </w:rPr>
              <w:t>It is now time to begin the construction of your prototype. Ensure that the prototype meets the requirements outlines in the brief. Remember that you will need to incorporate a new web technology into your prototype.</w:t>
            </w:r>
          </w:p>
          <w:p w14:paraId="16AD8C10" w14:textId="77777777" w:rsidR="005A0F04" w:rsidRPr="001C6020" w:rsidRDefault="005A0F04" w:rsidP="001F7451">
            <w:pPr>
              <w:spacing w:before="80" w:after="80"/>
              <w:rPr>
                <w:rFonts w:cs="Arial"/>
                <w:b/>
                <w:bCs/>
                <w:color w:val="FFFFFF" w:themeColor="background1"/>
                <w:szCs w:val="20"/>
              </w:rPr>
            </w:pPr>
          </w:p>
          <w:p w14:paraId="1AE30780" w14:textId="77777777" w:rsidR="005A0F04" w:rsidRPr="001C6020" w:rsidRDefault="005A0F04" w:rsidP="001F7451">
            <w:pPr>
              <w:spacing w:before="80" w:after="80"/>
              <w:rPr>
                <w:rFonts w:cs="Arial"/>
                <w:b/>
                <w:bCs/>
                <w:color w:val="FFFFFF" w:themeColor="background1"/>
                <w:szCs w:val="20"/>
              </w:rPr>
            </w:pPr>
            <w:r w:rsidRPr="001C6020">
              <w:rPr>
                <w:rFonts w:cs="Arial"/>
                <w:b/>
                <w:bCs/>
                <w:color w:val="FFFFFF" w:themeColor="background1"/>
                <w:szCs w:val="20"/>
              </w:rPr>
              <w:t xml:space="preserve">Preparing for </w:t>
            </w:r>
            <w:r>
              <w:rPr>
                <w:rFonts w:cs="Arial"/>
                <w:b/>
                <w:bCs/>
                <w:color w:val="FFFFFF" w:themeColor="background1"/>
                <w:szCs w:val="20"/>
              </w:rPr>
              <w:t xml:space="preserve">Prototype </w:t>
            </w:r>
            <w:r w:rsidRPr="001C6020">
              <w:rPr>
                <w:rFonts w:cs="Arial"/>
                <w:b/>
                <w:bCs/>
                <w:color w:val="FFFFFF" w:themeColor="background1"/>
                <w:szCs w:val="20"/>
              </w:rPr>
              <w:t>Review</w:t>
            </w:r>
          </w:p>
          <w:p w14:paraId="12A36A22" w14:textId="77777777" w:rsidR="005A0F04" w:rsidRDefault="005A0F04" w:rsidP="001F7451">
            <w:pPr>
              <w:spacing w:before="80" w:after="80"/>
              <w:rPr>
                <w:rFonts w:cs="Arial"/>
                <w:color w:val="FFFFFF" w:themeColor="background1"/>
                <w:szCs w:val="20"/>
              </w:rPr>
            </w:pPr>
            <w:r w:rsidRPr="00A83A61">
              <w:rPr>
                <w:rFonts w:cs="Arial"/>
                <w:color w:val="FFFFFF" w:themeColor="background1"/>
                <w:szCs w:val="20"/>
              </w:rPr>
              <w:t xml:space="preserve">You will need to organise a time with your facilitator/client to observe </w:t>
            </w:r>
            <w:r w:rsidRPr="00A83A61">
              <w:rPr>
                <w:rFonts w:cs="Arial"/>
                <w:bCs/>
                <w:color w:val="FFFFFF" w:themeColor="background1"/>
                <w:szCs w:val="20"/>
              </w:rPr>
              <w:t xml:space="preserve">review your wireframe concept design. </w:t>
            </w:r>
            <w:r w:rsidRPr="00A83A61">
              <w:rPr>
                <w:rFonts w:cs="Arial"/>
                <w:color w:val="FFFFFF" w:themeColor="background1"/>
                <w:szCs w:val="20"/>
              </w:rPr>
              <w:t>You will need to review your conceptual design with the client. Seek feedback from the client and responded to the feedback.</w:t>
            </w:r>
            <w:r>
              <w:rPr>
                <w:rFonts w:cs="Arial"/>
                <w:color w:val="FFFFFF" w:themeColor="background1"/>
                <w:szCs w:val="20"/>
              </w:rPr>
              <w:t xml:space="preserve"> Make sure you are prepared with the following information.</w:t>
            </w:r>
          </w:p>
          <w:p w14:paraId="222B4969"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Aware of all the organizational guidelines outlined in the brief</w:t>
            </w:r>
          </w:p>
          <w:p w14:paraId="71ABF751"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Research and reviewed 2 new web technologies and are ready to present your findings. These new technologies must align with the requirements for the project.</w:t>
            </w:r>
          </w:p>
          <w:p w14:paraId="6D3BC4C7"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Ensure you have settled on one of the new technologies and incorporated it into the prototype</w:t>
            </w:r>
          </w:p>
          <w:p w14:paraId="28F8E4EE" w14:textId="77777777" w:rsidR="005A0F04" w:rsidRPr="009D3B54" w:rsidRDefault="005A0F04" w:rsidP="001F7451">
            <w:pPr>
              <w:pStyle w:val="ListParagraph"/>
              <w:numPr>
                <w:ilvl w:val="0"/>
                <w:numId w:val="24"/>
              </w:numPr>
              <w:spacing w:before="80" w:after="80"/>
              <w:rPr>
                <w:rFonts w:cs="Arial"/>
                <w:color w:val="FFFFFF" w:themeColor="background1"/>
                <w:szCs w:val="20"/>
              </w:rPr>
            </w:pPr>
            <w:r w:rsidRPr="00D06E06">
              <w:rPr>
                <w:rFonts w:cs="Arial"/>
                <w:color w:val="FFFFFF" w:themeColor="background1"/>
                <w:szCs w:val="20"/>
              </w:rPr>
              <w:t xml:space="preserve">You will need to identify any organisational requirements(See project brief) and legislation requirements that are applicable to implementing this new technology  </w:t>
            </w:r>
          </w:p>
        </w:tc>
      </w:tr>
      <w:tr w:rsidR="005A0F04" w14:paraId="0636D1A6" w14:textId="77777777" w:rsidTr="001F7451">
        <w:trPr>
          <w:trHeight w:val="416"/>
        </w:trPr>
        <w:tc>
          <w:tcPr>
            <w:tcW w:w="5370" w:type="dxa"/>
            <w:gridSpan w:val="3"/>
            <w:shd w:val="clear" w:color="auto" w:fill="FFFFFF" w:themeFill="background1"/>
            <w:vAlign w:val="center"/>
          </w:tcPr>
          <w:p w14:paraId="33B0FA71" w14:textId="77777777" w:rsidR="005A0F04" w:rsidRPr="00AF0A64" w:rsidRDefault="005A0F04" w:rsidP="001F7451">
            <w:pPr>
              <w:spacing w:before="80" w:after="80"/>
              <w:rPr>
                <w:rFonts w:eastAsia="Times New Roman" w:cs="Arial"/>
                <w:color w:val="000000" w:themeColor="text1"/>
                <w:szCs w:val="20"/>
              </w:rPr>
            </w:pPr>
            <w:r w:rsidRPr="00AF0A64">
              <w:rPr>
                <w:rFonts w:cs="Arial"/>
                <w:b/>
                <w:color w:val="000000" w:themeColor="text1"/>
              </w:rPr>
              <w:t>Checklist (To be completed by the learner’s facilitator)</w:t>
            </w:r>
          </w:p>
        </w:tc>
        <w:tc>
          <w:tcPr>
            <w:tcW w:w="2558" w:type="dxa"/>
            <w:gridSpan w:val="3"/>
            <w:shd w:val="clear" w:color="auto" w:fill="FFFFFF" w:themeFill="background1"/>
            <w:vAlign w:val="center"/>
          </w:tcPr>
          <w:p w14:paraId="2784A349"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Yes</w:t>
            </w:r>
          </w:p>
        </w:tc>
        <w:tc>
          <w:tcPr>
            <w:tcW w:w="2558" w:type="dxa"/>
            <w:gridSpan w:val="4"/>
            <w:shd w:val="clear" w:color="auto" w:fill="FFFFFF" w:themeFill="background1"/>
            <w:vAlign w:val="center"/>
          </w:tcPr>
          <w:p w14:paraId="2678E004"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No</w:t>
            </w:r>
          </w:p>
        </w:tc>
      </w:tr>
      <w:tr w:rsidR="005A0F04" w14:paraId="47278772" w14:textId="77777777" w:rsidTr="001F7451">
        <w:trPr>
          <w:trHeight w:val="416"/>
        </w:trPr>
        <w:tc>
          <w:tcPr>
            <w:tcW w:w="5370" w:type="dxa"/>
            <w:gridSpan w:val="3"/>
            <w:shd w:val="clear" w:color="auto" w:fill="FFFFFF" w:themeFill="background1"/>
            <w:vAlign w:val="center"/>
          </w:tcPr>
          <w:p w14:paraId="001578C4"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lastRenderedPageBreak/>
              <w:t>The learner has built a prototype UI using the tools and technologies identified in Part 1.</w:t>
            </w:r>
          </w:p>
        </w:tc>
        <w:tc>
          <w:tcPr>
            <w:tcW w:w="2558" w:type="dxa"/>
            <w:gridSpan w:val="3"/>
            <w:shd w:val="clear" w:color="auto" w:fill="FFFFFF" w:themeFill="background1"/>
            <w:vAlign w:val="center"/>
          </w:tcPr>
          <w:p w14:paraId="52C6B82A" w14:textId="3A415C21"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2C940F9B" w14:textId="77777777" w:rsidR="005A0F04" w:rsidRDefault="005A0F04" w:rsidP="005A0F04">
            <w:pPr>
              <w:spacing w:before="80" w:after="80"/>
              <w:jc w:val="center"/>
              <w:rPr>
                <w:i/>
                <w:color w:val="7F7F7F" w:themeColor="text1" w:themeTint="80"/>
                <w:szCs w:val="20"/>
              </w:rPr>
            </w:pPr>
          </w:p>
        </w:tc>
      </w:tr>
      <w:tr w:rsidR="005A0F04" w14:paraId="413D4C33" w14:textId="77777777" w:rsidTr="00B34C2A">
        <w:trPr>
          <w:trHeight w:val="416"/>
        </w:trPr>
        <w:tc>
          <w:tcPr>
            <w:tcW w:w="5370" w:type="dxa"/>
            <w:gridSpan w:val="3"/>
            <w:shd w:val="clear" w:color="auto" w:fill="FFFFFF" w:themeFill="background1"/>
            <w:vAlign w:val="center"/>
          </w:tcPr>
          <w:p w14:paraId="52840DF5"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identified all organisation guidelines outlines in the brief.</w:t>
            </w:r>
          </w:p>
        </w:tc>
        <w:tc>
          <w:tcPr>
            <w:tcW w:w="2558" w:type="dxa"/>
            <w:gridSpan w:val="3"/>
            <w:shd w:val="clear" w:color="auto" w:fill="FFFFFF" w:themeFill="background1"/>
            <w:vAlign w:val="center"/>
          </w:tcPr>
          <w:p w14:paraId="2F185F46" w14:textId="78782970"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50BD027" w14:textId="77777777" w:rsidR="005A0F04" w:rsidRDefault="005A0F04" w:rsidP="005A0F04">
            <w:pPr>
              <w:spacing w:before="80" w:after="80"/>
              <w:jc w:val="center"/>
              <w:rPr>
                <w:i/>
                <w:color w:val="7F7F7F" w:themeColor="text1" w:themeTint="80"/>
                <w:szCs w:val="20"/>
              </w:rPr>
            </w:pPr>
          </w:p>
        </w:tc>
      </w:tr>
      <w:tr w:rsidR="005A0F04" w14:paraId="7F986A83" w14:textId="77777777" w:rsidTr="00B34C2A">
        <w:trPr>
          <w:trHeight w:val="416"/>
        </w:trPr>
        <w:tc>
          <w:tcPr>
            <w:tcW w:w="5370" w:type="dxa"/>
            <w:gridSpan w:val="3"/>
            <w:shd w:val="clear" w:color="auto" w:fill="FFFFFF" w:themeFill="background1"/>
            <w:vAlign w:val="center"/>
          </w:tcPr>
          <w:p w14:paraId="67A106CF"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researched and reviewed the benefits and risks of at least 2 new developments in web technologies and presented their findings.</w:t>
            </w:r>
          </w:p>
        </w:tc>
        <w:tc>
          <w:tcPr>
            <w:tcW w:w="2558" w:type="dxa"/>
            <w:gridSpan w:val="3"/>
            <w:shd w:val="clear" w:color="auto" w:fill="FFFFFF" w:themeFill="background1"/>
            <w:vAlign w:val="center"/>
          </w:tcPr>
          <w:p w14:paraId="278F1B93" w14:textId="34DAAA85"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821B137" w14:textId="77777777" w:rsidR="005A0F04" w:rsidRDefault="005A0F04" w:rsidP="005A0F04">
            <w:pPr>
              <w:spacing w:before="80" w:after="80"/>
              <w:jc w:val="center"/>
              <w:rPr>
                <w:i/>
                <w:color w:val="7F7F7F" w:themeColor="text1" w:themeTint="80"/>
                <w:szCs w:val="20"/>
              </w:rPr>
            </w:pPr>
          </w:p>
        </w:tc>
      </w:tr>
      <w:tr w:rsidR="005A0F04" w14:paraId="23DBDFF8" w14:textId="77777777" w:rsidTr="00B34C2A">
        <w:trPr>
          <w:trHeight w:val="416"/>
        </w:trPr>
        <w:tc>
          <w:tcPr>
            <w:tcW w:w="5370" w:type="dxa"/>
            <w:gridSpan w:val="3"/>
            <w:shd w:val="clear" w:color="auto" w:fill="FFFFFF" w:themeFill="background1"/>
            <w:vAlign w:val="center"/>
          </w:tcPr>
          <w:p w14:paraId="153B1423" w14:textId="5F0D38D9" w:rsidR="005A0F04" w:rsidRPr="00B41813" w:rsidRDefault="005A0F04" w:rsidP="004B5F12">
            <w:pPr>
              <w:pStyle w:val="ListParagraph"/>
              <w:numPr>
                <w:ilvl w:val="0"/>
                <w:numId w:val="34"/>
              </w:numPr>
              <w:spacing w:before="80" w:after="80"/>
              <w:rPr>
                <w:rFonts w:cs="Arial"/>
                <w:color w:val="000000" w:themeColor="text1"/>
                <w:szCs w:val="20"/>
              </w:rPr>
            </w:pPr>
            <w:r w:rsidRPr="00B41813">
              <w:rPr>
                <w:rFonts w:eastAsia="Times New Roman" w:cs="Arial"/>
                <w:color w:val="000000" w:themeColor="text1"/>
                <w:szCs w:val="20"/>
              </w:rPr>
              <w:t>The learner has identified a new web technology that meets the needs of the web application.</w:t>
            </w:r>
          </w:p>
        </w:tc>
        <w:tc>
          <w:tcPr>
            <w:tcW w:w="2558" w:type="dxa"/>
            <w:gridSpan w:val="3"/>
            <w:shd w:val="clear" w:color="auto" w:fill="FFFFFF" w:themeFill="background1"/>
            <w:vAlign w:val="center"/>
          </w:tcPr>
          <w:p w14:paraId="16802F9A" w14:textId="43CC7B78"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EAED2DA" w14:textId="77777777" w:rsidR="005A0F04" w:rsidRDefault="005A0F04" w:rsidP="005A0F04">
            <w:pPr>
              <w:spacing w:before="80" w:after="80"/>
              <w:jc w:val="center"/>
              <w:rPr>
                <w:i/>
                <w:color w:val="7F7F7F" w:themeColor="text1" w:themeTint="80"/>
                <w:szCs w:val="20"/>
              </w:rPr>
            </w:pPr>
          </w:p>
        </w:tc>
      </w:tr>
      <w:tr w:rsidR="005A0F04" w14:paraId="6EB31570" w14:textId="77777777" w:rsidTr="00B34C2A">
        <w:trPr>
          <w:trHeight w:val="416"/>
        </w:trPr>
        <w:tc>
          <w:tcPr>
            <w:tcW w:w="5370" w:type="dxa"/>
            <w:gridSpan w:val="3"/>
            <w:shd w:val="clear" w:color="auto" w:fill="FFFFFF" w:themeFill="background1"/>
          </w:tcPr>
          <w:p w14:paraId="452C00B7"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Legislative and organisational requirements and standards applicable to implementation of the new technology has been identified.</w:t>
            </w:r>
          </w:p>
        </w:tc>
        <w:tc>
          <w:tcPr>
            <w:tcW w:w="2558" w:type="dxa"/>
            <w:gridSpan w:val="3"/>
            <w:shd w:val="clear" w:color="auto" w:fill="FFFFFF" w:themeFill="background1"/>
            <w:vAlign w:val="center"/>
          </w:tcPr>
          <w:p w14:paraId="44243B3B" w14:textId="16A98B8E"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D011C9A" w14:textId="77777777" w:rsidR="005A0F04" w:rsidRDefault="005A0F04" w:rsidP="005A0F04">
            <w:pPr>
              <w:spacing w:before="80" w:after="80"/>
              <w:jc w:val="center"/>
              <w:rPr>
                <w:i/>
                <w:color w:val="7F7F7F" w:themeColor="text1" w:themeTint="80"/>
                <w:szCs w:val="20"/>
              </w:rPr>
            </w:pPr>
          </w:p>
        </w:tc>
      </w:tr>
      <w:tr w:rsidR="005A0F04" w14:paraId="051B6F66" w14:textId="77777777" w:rsidTr="00B34C2A">
        <w:trPr>
          <w:trHeight w:val="416"/>
        </w:trPr>
        <w:tc>
          <w:tcPr>
            <w:tcW w:w="5370" w:type="dxa"/>
            <w:gridSpan w:val="3"/>
            <w:shd w:val="clear" w:color="auto" w:fill="FFFFFF" w:themeFill="background1"/>
          </w:tcPr>
          <w:p w14:paraId="674A4D31"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discussed and confirmed selection of the new web technology with their client.</w:t>
            </w:r>
          </w:p>
        </w:tc>
        <w:tc>
          <w:tcPr>
            <w:tcW w:w="2558" w:type="dxa"/>
            <w:gridSpan w:val="3"/>
            <w:shd w:val="clear" w:color="auto" w:fill="FFFFFF" w:themeFill="background1"/>
            <w:vAlign w:val="center"/>
          </w:tcPr>
          <w:p w14:paraId="28803309" w14:textId="015B7BB7"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93298C4" w14:textId="77777777" w:rsidR="005A0F04" w:rsidRDefault="005A0F04" w:rsidP="005A0F04">
            <w:pPr>
              <w:spacing w:before="80" w:after="80"/>
              <w:jc w:val="center"/>
              <w:rPr>
                <w:i/>
                <w:color w:val="7F7F7F" w:themeColor="text1" w:themeTint="80"/>
                <w:szCs w:val="20"/>
              </w:rPr>
            </w:pPr>
          </w:p>
        </w:tc>
      </w:tr>
      <w:tr w:rsidR="005A0F04" w14:paraId="7344838F" w14:textId="77777777" w:rsidTr="00B34C2A">
        <w:trPr>
          <w:trHeight w:val="416"/>
        </w:trPr>
        <w:tc>
          <w:tcPr>
            <w:tcW w:w="5370" w:type="dxa"/>
            <w:gridSpan w:val="3"/>
            <w:shd w:val="clear" w:color="auto" w:fill="FFFFFF" w:themeFill="background1"/>
          </w:tcPr>
          <w:p w14:paraId="088D4784"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reviewed the prototype with the client and edited as required.</w:t>
            </w:r>
          </w:p>
        </w:tc>
        <w:tc>
          <w:tcPr>
            <w:tcW w:w="2558" w:type="dxa"/>
            <w:gridSpan w:val="3"/>
            <w:shd w:val="clear" w:color="auto" w:fill="FFFFFF" w:themeFill="background1"/>
            <w:vAlign w:val="center"/>
          </w:tcPr>
          <w:p w14:paraId="2EFD53EB" w14:textId="2DA5C6A4"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789245B" w14:textId="77777777" w:rsidR="005A0F04" w:rsidRDefault="005A0F04" w:rsidP="005A0F04">
            <w:pPr>
              <w:spacing w:before="80" w:after="80"/>
              <w:jc w:val="center"/>
              <w:rPr>
                <w:i/>
                <w:color w:val="7F7F7F" w:themeColor="text1" w:themeTint="80"/>
                <w:szCs w:val="20"/>
              </w:rPr>
            </w:pPr>
          </w:p>
        </w:tc>
      </w:tr>
      <w:tr w:rsidR="005A0F04" w14:paraId="0F60CE0A" w14:textId="77777777" w:rsidTr="001F7451">
        <w:trPr>
          <w:trHeight w:val="416"/>
        </w:trPr>
        <w:tc>
          <w:tcPr>
            <w:tcW w:w="1790" w:type="dxa"/>
            <w:shd w:val="clear" w:color="auto" w:fill="FFFFFF" w:themeFill="background1"/>
            <w:vAlign w:val="center"/>
          </w:tcPr>
          <w:p w14:paraId="2677F040" w14:textId="77777777" w:rsidR="005A0F04" w:rsidRPr="00AF0A64" w:rsidRDefault="005A0F04" w:rsidP="001F7451">
            <w:pPr>
              <w:spacing w:before="80" w:after="80"/>
              <w:rPr>
                <w:rFonts w:eastAsia="Times New Roman" w:cs="Arial"/>
                <w:color w:val="000000" w:themeColor="text1"/>
                <w:szCs w:val="20"/>
              </w:rPr>
            </w:pPr>
            <w:r>
              <w:rPr>
                <w:rFonts w:cs="Arial"/>
                <w:b/>
                <w:szCs w:val="20"/>
              </w:rPr>
              <w:t>Assessor Name</w:t>
            </w:r>
          </w:p>
        </w:tc>
        <w:tc>
          <w:tcPr>
            <w:tcW w:w="1790" w:type="dxa"/>
            <w:shd w:val="clear" w:color="auto" w:fill="FFFFFF" w:themeFill="background1"/>
            <w:vAlign w:val="center"/>
          </w:tcPr>
          <w:p w14:paraId="62487EEC" w14:textId="77777777" w:rsidR="005A0F04" w:rsidRPr="00AF0A64" w:rsidRDefault="005A0F04" w:rsidP="001F7451">
            <w:pPr>
              <w:spacing w:before="80" w:after="80"/>
              <w:rPr>
                <w:rFonts w:eastAsia="Times New Roman" w:cs="Arial"/>
                <w:color w:val="000000" w:themeColor="text1"/>
                <w:szCs w:val="20"/>
              </w:rPr>
            </w:pPr>
            <w:r>
              <w:rPr>
                <w:i/>
                <w:color w:val="7F7F7F" w:themeColor="text1" w:themeTint="80"/>
              </w:rPr>
              <w:t>Daniel Fitzsimmons</w:t>
            </w:r>
          </w:p>
        </w:tc>
        <w:tc>
          <w:tcPr>
            <w:tcW w:w="1790" w:type="dxa"/>
            <w:shd w:val="clear" w:color="auto" w:fill="FFFFFF" w:themeFill="background1"/>
            <w:vAlign w:val="center"/>
          </w:tcPr>
          <w:p w14:paraId="1239FC01" w14:textId="77777777" w:rsidR="005A0F04" w:rsidRPr="00AF0A64" w:rsidRDefault="005A0F04" w:rsidP="001F7451">
            <w:pPr>
              <w:spacing w:before="80" w:after="80"/>
              <w:rPr>
                <w:rFonts w:eastAsia="Times New Roman" w:cs="Arial"/>
                <w:color w:val="000000" w:themeColor="text1"/>
                <w:szCs w:val="20"/>
              </w:rPr>
            </w:pPr>
            <w:r>
              <w:rPr>
                <w:rFonts w:cs="Arial"/>
                <w:b/>
                <w:szCs w:val="20"/>
              </w:rPr>
              <w:t xml:space="preserve">Assessor </w:t>
            </w:r>
            <w:r>
              <w:rPr>
                <w:rFonts w:cs="Arial"/>
                <w:b/>
              </w:rPr>
              <w:t>Signature</w:t>
            </w:r>
          </w:p>
        </w:tc>
        <w:tc>
          <w:tcPr>
            <w:tcW w:w="1705" w:type="dxa"/>
            <w:shd w:val="clear" w:color="auto" w:fill="FFFFFF" w:themeFill="background1"/>
            <w:vAlign w:val="center"/>
          </w:tcPr>
          <w:p w14:paraId="558564C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05" w:type="dxa"/>
            <w:gridSpan w:val="3"/>
            <w:shd w:val="clear" w:color="auto" w:fill="FFFFFF" w:themeFill="background1"/>
            <w:vAlign w:val="center"/>
          </w:tcPr>
          <w:p w14:paraId="79787C96"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706" w:type="dxa"/>
            <w:gridSpan w:val="3"/>
            <w:shd w:val="clear" w:color="auto" w:fill="FFFFFF" w:themeFill="background1"/>
            <w:vAlign w:val="center"/>
          </w:tcPr>
          <w:p w14:paraId="1E507337" w14:textId="408667E8"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bl>
    <w:p w14:paraId="0FCD0CEF"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245"/>
        <w:gridCol w:w="2962"/>
        <w:gridCol w:w="2283"/>
      </w:tblGrid>
      <w:tr w:rsidR="005A0F04" w:rsidRPr="00972F7C" w14:paraId="4E94437D" w14:textId="77777777" w:rsidTr="001F7451">
        <w:trPr>
          <w:trHeight w:val="340"/>
        </w:trPr>
        <w:tc>
          <w:tcPr>
            <w:tcW w:w="10490" w:type="dxa"/>
            <w:gridSpan w:val="3"/>
            <w:shd w:val="clear" w:color="auto" w:fill="92D050"/>
            <w:vAlign w:val="center"/>
          </w:tcPr>
          <w:p w14:paraId="4875E23F" w14:textId="77777777" w:rsidR="005A0F04" w:rsidRDefault="005A0F04" w:rsidP="001F7451">
            <w:pPr>
              <w:spacing w:before="60" w:after="60"/>
              <w:rPr>
                <w:rFonts w:cs="Arial"/>
                <w:color w:val="FFFFFF" w:themeColor="background1"/>
                <w:sz w:val="18"/>
                <w:szCs w:val="18"/>
              </w:rPr>
            </w:pPr>
            <w:r>
              <w:rPr>
                <w:rFonts w:cs="Arial"/>
                <w:b/>
                <w:color w:val="FFFFFF" w:themeColor="background1"/>
                <w:szCs w:val="20"/>
              </w:rPr>
              <w:br/>
              <w:t>Part 2</w:t>
            </w:r>
            <w:r w:rsidRPr="00AB4B0E">
              <w:rPr>
                <w:rFonts w:cs="Arial"/>
                <w:b/>
                <w:color w:val="FFFFFF" w:themeColor="background1"/>
                <w:szCs w:val="20"/>
              </w:rPr>
              <w:t xml:space="preserve"> -  </w:t>
            </w:r>
            <w:r w:rsidRPr="00394236">
              <w:rPr>
                <w:rFonts w:cs="Arial"/>
                <w:b/>
                <w:color w:val="FFFFFF" w:themeColor="background1"/>
                <w:szCs w:val="20"/>
              </w:rPr>
              <w:t>Develop</w:t>
            </w:r>
            <w:r>
              <w:rPr>
                <w:i/>
                <w:noProof/>
                <w:color w:val="FFFFFF"/>
                <w:sz w:val="18"/>
                <w:szCs w:val="18"/>
                <w:lang w:eastAsia="en-AU"/>
              </w:rPr>
              <w:br/>
            </w:r>
            <w:r w:rsidRPr="009E3E28">
              <w:rPr>
                <w:rFonts w:cs="Arial"/>
                <w:color w:val="FFFFFF" w:themeColor="background1"/>
                <w:sz w:val="18"/>
                <w:szCs w:val="18"/>
              </w:rPr>
              <w:t>Working Files</w:t>
            </w:r>
            <w:r>
              <w:rPr>
                <w:rFonts w:cs="Arial"/>
                <w:color w:val="FFFFFF" w:themeColor="background1"/>
                <w:sz w:val="18"/>
                <w:szCs w:val="18"/>
              </w:rPr>
              <w:t xml:space="preserve">/Written Documentation </w:t>
            </w:r>
          </w:p>
          <w:p w14:paraId="6D757848" w14:textId="77777777" w:rsidR="005A0F04" w:rsidRPr="00972F7C" w:rsidRDefault="005A0F04" w:rsidP="001F7451">
            <w:pPr>
              <w:spacing w:before="60" w:after="60"/>
              <w:rPr>
                <w:i/>
                <w:noProof/>
                <w:color w:val="FFFFFF"/>
                <w:sz w:val="18"/>
                <w:szCs w:val="18"/>
                <w:lang w:eastAsia="en-AU"/>
              </w:rPr>
            </w:pPr>
          </w:p>
        </w:tc>
      </w:tr>
      <w:tr w:rsidR="005A0F04" w:rsidRPr="00EB7042" w14:paraId="05086694" w14:textId="77777777" w:rsidTr="001F7451">
        <w:trPr>
          <w:trHeight w:val="681"/>
        </w:trPr>
        <w:tc>
          <w:tcPr>
            <w:tcW w:w="10490" w:type="dxa"/>
            <w:gridSpan w:val="3"/>
            <w:tcBorders>
              <w:bottom w:val="single" w:sz="4" w:space="0" w:color="auto"/>
            </w:tcBorders>
            <w:shd w:val="clear" w:color="auto" w:fill="FFFFFF" w:themeFill="background1"/>
            <w:vAlign w:val="center"/>
          </w:tcPr>
          <w:p w14:paraId="28EDEA74" w14:textId="77777777" w:rsidR="005A0F04" w:rsidRDefault="005A0F04" w:rsidP="001F7451">
            <w:pPr>
              <w:pStyle w:val="BodyA"/>
              <w:jc w:val="both"/>
              <w:rPr>
                <w:rFonts w:cs="Arial"/>
                <w:sz w:val="20"/>
              </w:rPr>
            </w:pPr>
          </w:p>
          <w:p w14:paraId="4A482806" w14:textId="77777777" w:rsidR="005A0F04" w:rsidRDefault="005A0F04" w:rsidP="001F7451">
            <w:pPr>
              <w:pStyle w:val="BodyA"/>
              <w:jc w:val="both"/>
              <w:rPr>
                <w:rFonts w:cs="Arial"/>
                <w:sz w:val="20"/>
              </w:rPr>
            </w:pPr>
            <w:r>
              <w:rPr>
                <w:rFonts w:cs="Arial"/>
                <w:sz w:val="20"/>
              </w:rPr>
              <w:t xml:space="preserve">It is now time to build the frontend of your web application using front-end framework </w:t>
            </w:r>
          </w:p>
          <w:p w14:paraId="4D345DBF" w14:textId="77777777" w:rsidR="005A0F04" w:rsidRDefault="005A0F04" w:rsidP="001F7451">
            <w:pPr>
              <w:pStyle w:val="BodyA"/>
              <w:jc w:val="both"/>
              <w:rPr>
                <w:rFonts w:cs="Arial"/>
                <w:b/>
                <w:color w:val="FF0000"/>
                <w:sz w:val="20"/>
              </w:rPr>
            </w:pPr>
            <w:r w:rsidRPr="001B2D2C">
              <w:rPr>
                <w:rFonts w:cs="Arial"/>
                <w:b/>
                <w:color w:val="FF0000"/>
                <w:sz w:val="20"/>
              </w:rPr>
              <w:t xml:space="preserve">Ensure that you develop </w:t>
            </w:r>
            <w:proofErr w:type="gramStart"/>
            <w:r w:rsidRPr="001B2D2C">
              <w:rPr>
                <w:rFonts w:cs="Arial"/>
                <w:b/>
                <w:color w:val="FF0000"/>
                <w:sz w:val="20"/>
              </w:rPr>
              <w:t>all of</w:t>
            </w:r>
            <w:proofErr w:type="gramEnd"/>
            <w:r w:rsidRPr="001B2D2C">
              <w:rPr>
                <w:rFonts w:cs="Arial"/>
                <w:b/>
                <w:color w:val="FF0000"/>
                <w:sz w:val="20"/>
              </w:rPr>
              <w:t xml:space="preserve"> the features outlined in the brief. </w:t>
            </w:r>
          </w:p>
          <w:p w14:paraId="6CFD53FB" w14:textId="77777777" w:rsidR="005A0F04" w:rsidRPr="00E9222D" w:rsidRDefault="005A0F04" w:rsidP="001F7451">
            <w:pPr>
              <w:pStyle w:val="BodyA"/>
              <w:jc w:val="both"/>
              <w:rPr>
                <w:rFonts w:cs="Arial"/>
                <w:bCs/>
                <w:i/>
                <w:iCs/>
                <w:color w:val="000000" w:themeColor="text1"/>
                <w:sz w:val="20"/>
              </w:rPr>
            </w:pPr>
            <w:r w:rsidRPr="00E9222D">
              <w:rPr>
                <w:rFonts w:cs="Arial"/>
                <w:b/>
                <w:i/>
                <w:iCs/>
                <w:color w:val="000000" w:themeColor="text1"/>
                <w:sz w:val="20"/>
              </w:rPr>
              <w:t>Below is a list of specific criteria you will need to ensure your application includes</w:t>
            </w:r>
            <w:r>
              <w:rPr>
                <w:rFonts w:cs="Arial"/>
                <w:b/>
                <w:i/>
                <w:iCs/>
                <w:color w:val="000000" w:themeColor="text1"/>
                <w:sz w:val="20"/>
              </w:rPr>
              <w:t xml:space="preserve">. </w:t>
            </w:r>
            <w:r>
              <w:rPr>
                <w:rFonts w:cs="Arial"/>
                <w:bCs/>
                <w:i/>
                <w:iCs/>
                <w:color w:val="000000" w:themeColor="text1"/>
                <w:sz w:val="20"/>
              </w:rPr>
              <w:t>Mark each as yes once you have ensured you have included these features.</w:t>
            </w:r>
          </w:p>
          <w:p w14:paraId="4D8BBE17" w14:textId="77777777" w:rsidR="005A0F04" w:rsidRPr="00A52398" w:rsidRDefault="005A0F04" w:rsidP="001F7451">
            <w:pPr>
              <w:pStyle w:val="BodyA"/>
              <w:ind w:right="313"/>
              <w:jc w:val="both"/>
              <w:rPr>
                <w:rFonts w:cs="Arial"/>
                <w:sz w:val="20"/>
              </w:rPr>
            </w:pPr>
          </w:p>
        </w:tc>
      </w:tr>
      <w:tr w:rsidR="005A0F04" w:rsidRPr="00EB7042" w14:paraId="662A8264" w14:textId="77777777" w:rsidTr="001F7451">
        <w:trPr>
          <w:trHeight w:val="681"/>
        </w:trPr>
        <w:tc>
          <w:tcPr>
            <w:tcW w:w="10490" w:type="dxa"/>
            <w:gridSpan w:val="3"/>
            <w:tcBorders>
              <w:bottom w:val="single" w:sz="4" w:space="0" w:color="auto"/>
            </w:tcBorders>
            <w:shd w:val="clear" w:color="auto" w:fill="FFFFFF" w:themeFill="background1"/>
            <w:vAlign w:val="center"/>
          </w:tcPr>
          <w:p w14:paraId="2E53F6A9" w14:textId="7D3D7FA7" w:rsidR="005A0F04" w:rsidRPr="004B5F12" w:rsidRDefault="005A0F04" w:rsidP="004B5F12">
            <w:pPr>
              <w:pStyle w:val="ListParagraph"/>
              <w:numPr>
                <w:ilvl w:val="0"/>
                <w:numId w:val="35"/>
              </w:numPr>
              <w:spacing w:before="80" w:after="80"/>
              <w:rPr>
                <w:i/>
                <w:color w:val="7F7F7F" w:themeColor="text1" w:themeTint="80"/>
                <w:szCs w:val="20"/>
              </w:rPr>
            </w:pPr>
            <w:r w:rsidRPr="004B5F12">
              <w:rPr>
                <w:rFonts w:eastAsia="Times New Roman" w:cs="Arial"/>
                <w:szCs w:val="20"/>
              </w:rPr>
              <w:t xml:space="preserve">Develop at least one wireframe layout design for the website UI </w:t>
            </w:r>
            <w:r w:rsidRPr="004B5F12">
              <w:rPr>
                <w:rFonts w:cs="Arial"/>
                <w:szCs w:val="20"/>
              </w:rPr>
              <w:t>that meets the client’s requirements outlined in the brief</w:t>
            </w:r>
            <w:r w:rsidRPr="004B5F12">
              <w:rPr>
                <w:rFonts w:eastAsia="Times New Roman" w:cs="Arial"/>
                <w:szCs w:val="20"/>
              </w:rPr>
              <w:t>. Ensure that the wireframe is annotated.</w:t>
            </w:r>
            <w:r w:rsidRPr="004B5F12">
              <w:rPr>
                <w:rFonts w:eastAsia="Times New Roman" w:cs="Arial"/>
                <w:szCs w:val="20"/>
              </w:rPr>
              <w:br/>
            </w:r>
            <w:r w:rsidRPr="004B5F12">
              <w:rPr>
                <w:i/>
                <w:color w:val="7F7F7F" w:themeColor="text1" w:themeTint="80"/>
                <w:szCs w:val="20"/>
              </w:rPr>
              <w:br/>
            </w:r>
            <w:r w:rsidRPr="004B5F12">
              <w:rPr>
                <w:rFonts w:eastAsia="Times New Roman"/>
                <w:b/>
                <w:bCs/>
                <w:iCs/>
                <w:color w:val="FF0000"/>
                <w:szCs w:val="20"/>
              </w:rPr>
              <w:t xml:space="preserve">Your wireframe will need to include your interactive feature: </w:t>
            </w:r>
            <w:r w:rsidRPr="004B5F12">
              <w:rPr>
                <w:rFonts w:eastAsia="Times New Roman"/>
                <w:b/>
                <w:bCs/>
                <w:iCs/>
                <w:color w:val="FF0000"/>
                <w:szCs w:val="20"/>
              </w:rPr>
              <w:br/>
            </w:r>
            <w:r w:rsidRPr="004B5F12">
              <w:rPr>
                <w:rFonts w:eastAsia="Times New Roman"/>
                <w:iCs/>
                <w:color w:val="FF0000"/>
                <w:szCs w:val="20"/>
              </w:rPr>
              <w:t>-</w:t>
            </w:r>
            <w:r w:rsidRPr="004B5F12">
              <w:rPr>
                <w:rFonts w:eastAsia="Times New Roman"/>
                <w:i/>
                <w:color w:val="FF0000"/>
                <w:szCs w:val="20"/>
              </w:rPr>
              <w:t xml:space="preserve"> </w:t>
            </w:r>
            <w:proofErr w:type="gramStart"/>
            <w:r w:rsidRPr="004B5F12">
              <w:rPr>
                <w:rFonts w:eastAsia="Times New Roman"/>
                <w:i/>
                <w:color w:val="FF0000"/>
                <w:szCs w:val="20"/>
              </w:rPr>
              <w:t>E.g.</w:t>
            </w:r>
            <w:proofErr w:type="gramEnd"/>
            <w:r w:rsidRPr="004B5F12">
              <w:rPr>
                <w:rFonts w:eastAsia="Times New Roman"/>
                <w:i/>
                <w:color w:val="FF0000"/>
                <w:szCs w:val="20"/>
              </w:rPr>
              <w:t xml:space="preserve"> Form Validation </w:t>
            </w:r>
            <w:r w:rsidRPr="004B5F12">
              <w:rPr>
                <w:rFonts w:eastAsia="Times New Roman"/>
                <w:i/>
                <w:color w:val="FF0000"/>
                <w:szCs w:val="20"/>
              </w:rPr>
              <w:br/>
            </w:r>
            <w:r w:rsidRPr="004B5F12">
              <w:rPr>
                <w:i/>
                <w:color w:val="FF0000"/>
                <w:szCs w:val="20"/>
              </w:rPr>
              <w:t xml:space="preserve">- E.g. Inputs the user can interact with and a description of what they do </w:t>
            </w:r>
            <w:r w:rsidRPr="004B5F12">
              <w:rPr>
                <w:i/>
                <w:color w:val="FF0000"/>
                <w:szCs w:val="20"/>
              </w:rPr>
              <w:br/>
            </w:r>
            <w:r w:rsidRPr="004B5F12">
              <w:rPr>
                <w:i/>
                <w:color w:val="FF0000"/>
                <w:szCs w:val="20"/>
              </w:rPr>
              <w:br/>
            </w:r>
            <w:r w:rsidRPr="004B5F12">
              <w:rPr>
                <w:iCs/>
                <w:color w:val="FF0000"/>
                <w:szCs w:val="20"/>
              </w:rPr>
              <w:t>Make sure you document and annotate these features on the wireframe. (Explain how they work. You may need to develop more than one wireframe to cover these requirements)</w:t>
            </w:r>
          </w:p>
        </w:tc>
      </w:tr>
      <w:tr w:rsidR="005A0F04" w:rsidRPr="00EB7042" w14:paraId="2F565BE3" w14:textId="77777777" w:rsidTr="001F7451">
        <w:trPr>
          <w:trHeight w:val="681"/>
        </w:trPr>
        <w:tc>
          <w:tcPr>
            <w:tcW w:w="10490" w:type="dxa"/>
            <w:gridSpan w:val="3"/>
            <w:tcBorders>
              <w:bottom w:val="single" w:sz="4" w:space="0" w:color="auto"/>
            </w:tcBorders>
            <w:shd w:val="clear" w:color="auto" w:fill="FFFFFF" w:themeFill="background1"/>
            <w:vAlign w:val="center"/>
          </w:tcPr>
          <w:p w14:paraId="07D91DBC" w14:textId="76219230" w:rsidR="005A0F04" w:rsidRPr="008A620C" w:rsidRDefault="005A0F04" w:rsidP="001F7451">
            <w:pPr>
              <w:pStyle w:val="BodyA"/>
              <w:jc w:val="center"/>
              <w:rPr>
                <w:rFonts w:cs="Arial"/>
                <w:sz w:val="20"/>
                <w:szCs w:val="20"/>
              </w:rPr>
            </w:pPr>
            <w:r w:rsidRPr="008A620C">
              <w:rPr>
                <w:rFonts w:cs="Arial"/>
                <w:i/>
                <w:color w:val="7F7F7F" w:themeColor="text1" w:themeTint="80"/>
                <w:sz w:val="20"/>
                <w:szCs w:val="20"/>
              </w:rPr>
              <w:br/>
            </w:r>
            <w:r w:rsidRPr="008A620C">
              <w:rPr>
                <w:noProof/>
                <w:sz w:val="20"/>
                <w:szCs w:val="20"/>
              </w:rPr>
              <w:t xml:space="preserve">  </w:t>
            </w:r>
            <w:r w:rsidRPr="00E97FE3">
              <w:rPr>
                <w:rFonts w:cs="Arial"/>
                <w:i/>
                <w:color w:val="7F7F7F" w:themeColor="text1" w:themeTint="80"/>
                <w:sz w:val="20"/>
                <w:szCs w:val="20"/>
              </w:rPr>
              <w:t>Insert wireframe here</w:t>
            </w:r>
            <w:r>
              <w:rPr>
                <w:rFonts w:cs="Arial"/>
                <w:i/>
                <w:color w:val="7F7F7F" w:themeColor="text1" w:themeTint="80"/>
                <w:szCs w:val="20"/>
              </w:rPr>
              <w:br/>
            </w:r>
          </w:p>
        </w:tc>
      </w:tr>
      <w:tr w:rsidR="005A0F04" w:rsidRPr="00EB7042" w14:paraId="30A41498" w14:textId="77777777" w:rsidTr="001F7451">
        <w:trPr>
          <w:trHeight w:val="681"/>
        </w:trPr>
        <w:tc>
          <w:tcPr>
            <w:tcW w:w="10490" w:type="dxa"/>
            <w:gridSpan w:val="3"/>
            <w:shd w:val="clear" w:color="auto" w:fill="808080" w:themeFill="background1" w:themeFillShade="80"/>
            <w:vAlign w:val="center"/>
          </w:tcPr>
          <w:p w14:paraId="1F0FDBD9" w14:textId="77777777" w:rsidR="005A0F04" w:rsidRPr="00AE3EF2" w:rsidRDefault="005A0F04" w:rsidP="001F7451">
            <w:pPr>
              <w:spacing w:before="80" w:after="80"/>
              <w:rPr>
                <w:rFonts w:cs="Arial"/>
                <w:b/>
                <w:color w:val="FFFFFF" w:themeColor="background1"/>
                <w:szCs w:val="20"/>
              </w:rPr>
            </w:pPr>
            <w:r>
              <w:rPr>
                <w:rFonts w:cs="Arial"/>
                <w:b/>
                <w:color w:val="FFFFFF" w:themeColor="background1"/>
                <w:szCs w:val="20"/>
              </w:rPr>
              <w:t>Develop the application</w:t>
            </w:r>
          </w:p>
          <w:p w14:paraId="3E71D924" w14:textId="77777777" w:rsidR="005A0F04" w:rsidRPr="005D1A11" w:rsidRDefault="005A0F04" w:rsidP="001F7451">
            <w:pPr>
              <w:pStyle w:val="BodyA"/>
              <w:rPr>
                <w:rFonts w:cs="Arial"/>
                <w:b/>
                <w:sz w:val="20"/>
              </w:rPr>
            </w:pPr>
            <w:r>
              <w:rPr>
                <w:rFonts w:cs="Arial"/>
                <w:color w:val="FFFFFF" w:themeColor="background1"/>
                <w:sz w:val="20"/>
                <w:szCs w:val="20"/>
              </w:rPr>
              <w:t xml:space="preserve">Now that you have developed a prototype and designed a wireframe for the layout, you will need to build the final application. Ensure you complete each of the following. </w:t>
            </w:r>
            <w:r w:rsidRPr="00192CD8">
              <w:rPr>
                <w:rFonts w:cs="Arial"/>
                <w:b/>
                <w:bCs/>
                <w:i/>
                <w:iCs/>
                <w:color w:val="FFFFFF" w:themeColor="background1"/>
                <w:sz w:val="20"/>
                <w:szCs w:val="20"/>
                <w:u w:val="single"/>
              </w:rPr>
              <w:t xml:space="preserve">Insert Yes once </w:t>
            </w:r>
            <w:r>
              <w:rPr>
                <w:rFonts w:cs="Arial"/>
                <w:b/>
                <w:bCs/>
                <w:i/>
                <w:iCs/>
                <w:color w:val="FFFFFF" w:themeColor="background1"/>
                <w:sz w:val="20"/>
                <w:szCs w:val="20"/>
                <w:u w:val="single"/>
              </w:rPr>
              <w:t>a</w:t>
            </w:r>
            <w:r w:rsidRPr="00192CD8">
              <w:rPr>
                <w:rFonts w:cs="Arial"/>
                <w:b/>
                <w:bCs/>
                <w:i/>
                <w:iCs/>
                <w:color w:val="FFFFFF" w:themeColor="background1"/>
                <w:sz w:val="20"/>
                <w:szCs w:val="20"/>
                <w:u w:val="single"/>
              </w:rPr>
              <w:t xml:space="preserve"> </w:t>
            </w:r>
            <w:proofErr w:type="gramStart"/>
            <w:r>
              <w:rPr>
                <w:rFonts w:cs="Arial"/>
                <w:b/>
                <w:bCs/>
                <w:i/>
                <w:iCs/>
                <w:color w:val="FFFFFF" w:themeColor="background1"/>
                <w:sz w:val="20"/>
                <w:szCs w:val="20"/>
                <w:u w:val="single"/>
              </w:rPr>
              <w:t>criteria</w:t>
            </w:r>
            <w:proofErr w:type="gramEnd"/>
            <w:r>
              <w:rPr>
                <w:rFonts w:cs="Arial"/>
                <w:b/>
                <w:bCs/>
                <w:i/>
                <w:iCs/>
                <w:color w:val="FFFFFF" w:themeColor="background1"/>
                <w:sz w:val="20"/>
                <w:szCs w:val="20"/>
                <w:u w:val="single"/>
              </w:rPr>
              <w:t xml:space="preserve"> has been</w:t>
            </w:r>
            <w:r w:rsidRPr="00192CD8">
              <w:rPr>
                <w:rFonts w:cs="Arial"/>
                <w:b/>
                <w:bCs/>
                <w:i/>
                <w:iCs/>
                <w:color w:val="FFFFFF" w:themeColor="background1"/>
                <w:sz w:val="20"/>
                <w:szCs w:val="20"/>
                <w:u w:val="single"/>
              </w:rPr>
              <w:t xml:space="preserve"> complete</w:t>
            </w:r>
            <w:r>
              <w:rPr>
                <w:rFonts w:cs="Arial"/>
                <w:b/>
                <w:bCs/>
                <w:i/>
                <w:iCs/>
                <w:color w:val="FFFFFF" w:themeColor="background1"/>
                <w:sz w:val="20"/>
                <w:szCs w:val="20"/>
                <w:u w:val="single"/>
              </w:rPr>
              <w:t>d</w:t>
            </w:r>
          </w:p>
        </w:tc>
      </w:tr>
      <w:tr w:rsidR="005A0F04" w:rsidRPr="00EB7042" w14:paraId="10D3B0F4" w14:textId="77777777" w:rsidTr="001F7451">
        <w:trPr>
          <w:trHeight w:val="681"/>
        </w:trPr>
        <w:tc>
          <w:tcPr>
            <w:tcW w:w="5245" w:type="dxa"/>
            <w:shd w:val="clear" w:color="auto" w:fill="F2F2F2" w:themeFill="background1" w:themeFillShade="F2"/>
            <w:vAlign w:val="center"/>
          </w:tcPr>
          <w:p w14:paraId="21B6CEE2" w14:textId="77777777" w:rsidR="005A0F04" w:rsidRDefault="005A0F04" w:rsidP="001F7451">
            <w:pPr>
              <w:pStyle w:val="BodyA"/>
              <w:rPr>
                <w:rFonts w:cs="Arial"/>
                <w:sz w:val="20"/>
              </w:rPr>
            </w:pPr>
          </w:p>
        </w:tc>
        <w:tc>
          <w:tcPr>
            <w:tcW w:w="2962" w:type="dxa"/>
            <w:shd w:val="clear" w:color="auto" w:fill="F2F2F2" w:themeFill="background1" w:themeFillShade="F2"/>
            <w:vAlign w:val="center"/>
          </w:tcPr>
          <w:p w14:paraId="7D2B6866" w14:textId="77777777" w:rsidR="005A0F04" w:rsidRPr="005D1A11" w:rsidRDefault="005A0F04" w:rsidP="001F7451">
            <w:pPr>
              <w:pStyle w:val="BodyA"/>
              <w:jc w:val="center"/>
              <w:rPr>
                <w:rFonts w:cs="Arial"/>
                <w:b/>
                <w:sz w:val="20"/>
              </w:rPr>
            </w:pPr>
            <w:r w:rsidRPr="005D1A11">
              <w:rPr>
                <w:rFonts w:cs="Arial"/>
                <w:b/>
                <w:sz w:val="20"/>
              </w:rPr>
              <w:t>Yes</w:t>
            </w:r>
          </w:p>
        </w:tc>
        <w:tc>
          <w:tcPr>
            <w:tcW w:w="2283" w:type="dxa"/>
            <w:shd w:val="clear" w:color="auto" w:fill="F2F2F2" w:themeFill="background1" w:themeFillShade="F2"/>
            <w:vAlign w:val="center"/>
          </w:tcPr>
          <w:p w14:paraId="05510905" w14:textId="77777777" w:rsidR="005A0F04" w:rsidRPr="005D1A11" w:rsidRDefault="005A0F04" w:rsidP="001F7451">
            <w:pPr>
              <w:pStyle w:val="BodyA"/>
              <w:jc w:val="center"/>
              <w:rPr>
                <w:rFonts w:cs="Arial"/>
                <w:b/>
                <w:sz w:val="20"/>
              </w:rPr>
            </w:pPr>
            <w:r w:rsidRPr="005D1A11">
              <w:rPr>
                <w:rFonts w:cs="Arial"/>
                <w:b/>
                <w:sz w:val="20"/>
              </w:rPr>
              <w:t>No</w:t>
            </w:r>
          </w:p>
        </w:tc>
      </w:tr>
      <w:tr w:rsidR="005A0F04" w:rsidRPr="00EB7042" w14:paraId="39A17EC4" w14:textId="77777777" w:rsidTr="001F7451">
        <w:trPr>
          <w:trHeight w:val="681"/>
        </w:trPr>
        <w:tc>
          <w:tcPr>
            <w:tcW w:w="5245" w:type="dxa"/>
            <w:shd w:val="clear" w:color="auto" w:fill="FFFFFF" w:themeFill="background1"/>
          </w:tcPr>
          <w:p w14:paraId="24383398" w14:textId="7B744F42" w:rsidR="005A0F04" w:rsidRPr="00F912FB" w:rsidRDefault="005A0F04" w:rsidP="004B5F12">
            <w:pPr>
              <w:pStyle w:val="SFnumbullet1"/>
              <w:numPr>
                <w:ilvl w:val="0"/>
                <w:numId w:val="35"/>
              </w:numPr>
            </w:pPr>
            <w:r w:rsidRPr="00F912FB">
              <w:t>The UI and flow of the content has been developed</w:t>
            </w:r>
            <w:r>
              <w:t>.</w:t>
            </w:r>
          </w:p>
        </w:tc>
        <w:tc>
          <w:tcPr>
            <w:tcW w:w="2962" w:type="dxa"/>
            <w:shd w:val="clear" w:color="auto" w:fill="FFFFFF" w:themeFill="background1"/>
            <w:vAlign w:val="center"/>
          </w:tcPr>
          <w:p w14:paraId="1B20157A" w14:textId="50020AAB"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8E4B932" w14:textId="77777777" w:rsidR="005A0F04" w:rsidRDefault="005A0F04" w:rsidP="005A0F04">
            <w:pPr>
              <w:pStyle w:val="BodyA"/>
              <w:ind w:left="360"/>
              <w:jc w:val="both"/>
              <w:rPr>
                <w:rFonts w:cs="Arial"/>
                <w:sz w:val="20"/>
              </w:rPr>
            </w:pPr>
          </w:p>
        </w:tc>
      </w:tr>
      <w:tr w:rsidR="005A0F04" w:rsidRPr="00EB7042" w14:paraId="7A33FB67" w14:textId="77777777" w:rsidTr="005C1AE4">
        <w:trPr>
          <w:trHeight w:val="681"/>
        </w:trPr>
        <w:tc>
          <w:tcPr>
            <w:tcW w:w="5245" w:type="dxa"/>
            <w:shd w:val="clear" w:color="auto" w:fill="FFFFFF" w:themeFill="background1"/>
          </w:tcPr>
          <w:p w14:paraId="0389099C" w14:textId="11DDBB95" w:rsidR="005A0F04" w:rsidRPr="00F912FB" w:rsidRDefault="005A0F04" w:rsidP="004B5F12">
            <w:pPr>
              <w:pStyle w:val="Smartformnumberedlist"/>
              <w:numPr>
                <w:ilvl w:val="0"/>
                <w:numId w:val="35"/>
              </w:numPr>
            </w:pPr>
            <w:r w:rsidRPr="00F912FB">
              <w:rPr>
                <w:color w:val="000000" w:themeColor="text1"/>
              </w:rPr>
              <w:lastRenderedPageBreak/>
              <w:t>UI components have been developed and they align with the task requirements</w:t>
            </w:r>
            <w:r>
              <w:rPr>
                <w:color w:val="000000" w:themeColor="text1"/>
              </w:rPr>
              <w:t>.</w:t>
            </w:r>
          </w:p>
        </w:tc>
        <w:tc>
          <w:tcPr>
            <w:tcW w:w="2962" w:type="dxa"/>
            <w:shd w:val="clear" w:color="auto" w:fill="FFFFFF" w:themeFill="background1"/>
            <w:vAlign w:val="center"/>
          </w:tcPr>
          <w:p w14:paraId="3B42686F" w14:textId="7960116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DAD3E17" w14:textId="77777777" w:rsidR="005A0F04" w:rsidRDefault="005A0F04" w:rsidP="005A0F04">
            <w:pPr>
              <w:pStyle w:val="BodyA"/>
              <w:ind w:left="360"/>
              <w:jc w:val="both"/>
              <w:rPr>
                <w:rFonts w:cs="Arial"/>
                <w:sz w:val="20"/>
              </w:rPr>
            </w:pPr>
          </w:p>
        </w:tc>
      </w:tr>
      <w:tr w:rsidR="005A0F04" w:rsidRPr="00EB7042" w14:paraId="7C96768E" w14:textId="77777777" w:rsidTr="001F7451">
        <w:trPr>
          <w:trHeight w:val="681"/>
        </w:trPr>
        <w:tc>
          <w:tcPr>
            <w:tcW w:w="5245" w:type="dxa"/>
            <w:shd w:val="clear" w:color="auto" w:fill="FFFFFF" w:themeFill="background1"/>
          </w:tcPr>
          <w:p w14:paraId="374092C8" w14:textId="77777777" w:rsidR="005A0F04" w:rsidRPr="00F912FB" w:rsidRDefault="005A0F04" w:rsidP="004B5F12">
            <w:pPr>
              <w:pStyle w:val="Smartformnumberedlist"/>
              <w:numPr>
                <w:ilvl w:val="0"/>
                <w:numId w:val="35"/>
              </w:numPr>
            </w:pPr>
            <w:r w:rsidRPr="00F912FB">
              <w:rPr>
                <w:color w:val="000000" w:themeColor="text1"/>
              </w:rPr>
              <w:t>A UI that meets all of the required functionality and organisational requirements has been developed</w:t>
            </w:r>
            <w:r>
              <w:rPr>
                <w:color w:val="000000" w:themeColor="text1"/>
              </w:rPr>
              <w:t>.</w:t>
            </w:r>
          </w:p>
        </w:tc>
        <w:tc>
          <w:tcPr>
            <w:tcW w:w="2962" w:type="dxa"/>
            <w:shd w:val="clear" w:color="auto" w:fill="FFFFFF" w:themeFill="background1"/>
            <w:vAlign w:val="center"/>
          </w:tcPr>
          <w:p w14:paraId="434BDFF1" w14:textId="7588304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50DAFFDC" w14:textId="77777777" w:rsidR="005A0F04" w:rsidRDefault="005A0F04" w:rsidP="005A0F04">
            <w:pPr>
              <w:pStyle w:val="BodyA"/>
              <w:ind w:left="360"/>
              <w:jc w:val="both"/>
              <w:rPr>
                <w:rFonts w:cs="Arial"/>
                <w:sz w:val="20"/>
              </w:rPr>
            </w:pPr>
          </w:p>
        </w:tc>
      </w:tr>
      <w:tr w:rsidR="005A0F04" w:rsidRPr="00EB7042" w14:paraId="1DA51BB0" w14:textId="77777777" w:rsidTr="005C1AE4">
        <w:trPr>
          <w:trHeight w:val="681"/>
        </w:trPr>
        <w:tc>
          <w:tcPr>
            <w:tcW w:w="5245" w:type="dxa"/>
            <w:shd w:val="clear" w:color="auto" w:fill="FFFFFF" w:themeFill="background1"/>
          </w:tcPr>
          <w:p w14:paraId="334F2B69" w14:textId="77777777" w:rsidR="005A0F04" w:rsidRPr="00F912FB" w:rsidRDefault="005A0F04" w:rsidP="004B5F12">
            <w:pPr>
              <w:pStyle w:val="Smartformnumberedlist"/>
              <w:numPr>
                <w:ilvl w:val="0"/>
                <w:numId w:val="35"/>
              </w:numPr>
            </w:pPr>
            <w:r w:rsidRPr="00F912FB">
              <w:rPr>
                <w:color w:val="000000" w:themeColor="text1"/>
              </w:rPr>
              <w:t>HTML documents utilise standard accessibility features</w:t>
            </w:r>
            <w:r>
              <w:rPr>
                <w:color w:val="000000" w:themeColor="text1"/>
              </w:rPr>
              <w:t>.</w:t>
            </w:r>
          </w:p>
        </w:tc>
        <w:tc>
          <w:tcPr>
            <w:tcW w:w="2962" w:type="dxa"/>
            <w:shd w:val="clear" w:color="auto" w:fill="FFFFFF" w:themeFill="background1"/>
            <w:vAlign w:val="center"/>
          </w:tcPr>
          <w:p w14:paraId="7F411E80" w14:textId="04B0CC8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003C2005" w14:textId="77777777" w:rsidR="005A0F04" w:rsidRDefault="005A0F04" w:rsidP="005A0F04">
            <w:pPr>
              <w:pStyle w:val="BodyA"/>
              <w:ind w:left="360"/>
              <w:jc w:val="both"/>
              <w:rPr>
                <w:rFonts w:cs="Arial"/>
                <w:sz w:val="20"/>
              </w:rPr>
            </w:pPr>
          </w:p>
        </w:tc>
      </w:tr>
      <w:tr w:rsidR="005A0F04" w:rsidRPr="00EB7042" w14:paraId="70E9E043" w14:textId="77777777" w:rsidTr="001F7451">
        <w:trPr>
          <w:trHeight w:val="681"/>
        </w:trPr>
        <w:tc>
          <w:tcPr>
            <w:tcW w:w="5245" w:type="dxa"/>
            <w:shd w:val="clear" w:color="auto" w:fill="FFFFFF" w:themeFill="background1"/>
          </w:tcPr>
          <w:p w14:paraId="6223E76F" w14:textId="77777777" w:rsidR="005A0F04" w:rsidRPr="00F912FB" w:rsidRDefault="005A0F04" w:rsidP="004B5F12">
            <w:pPr>
              <w:pStyle w:val="Smartformnumberedlist"/>
              <w:numPr>
                <w:ilvl w:val="0"/>
                <w:numId w:val="35"/>
              </w:numPr>
            </w:pPr>
            <w:r w:rsidRPr="00F912FB">
              <w:rPr>
                <w:color w:val="000000" w:themeColor="text1"/>
              </w:rPr>
              <w:t>Scripts have been developed and meet the document requirements outlined in the brief</w:t>
            </w:r>
            <w:r>
              <w:rPr>
                <w:color w:val="000000" w:themeColor="text1"/>
              </w:rPr>
              <w:t>.</w:t>
            </w:r>
          </w:p>
        </w:tc>
        <w:tc>
          <w:tcPr>
            <w:tcW w:w="2962" w:type="dxa"/>
            <w:shd w:val="clear" w:color="auto" w:fill="FFFFFF" w:themeFill="background1"/>
            <w:vAlign w:val="center"/>
          </w:tcPr>
          <w:p w14:paraId="167273E7" w14:textId="0DA2AAC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FD531F2" w14:textId="77777777" w:rsidR="005A0F04" w:rsidRDefault="005A0F04" w:rsidP="005A0F04">
            <w:pPr>
              <w:pStyle w:val="BodyA"/>
              <w:ind w:left="360"/>
              <w:jc w:val="both"/>
              <w:rPr>
                <w:rFonts w:cs="Arial"/>
                <w:sz w:val="20"/>
              </w:rPr>
            </w:pPr>
          </w:p>
        </w:tc>
      </w:tr>
      <w:tr w:rsidR="005A0F04" w:rsidRPr="00EB7042" w14:paraId="79F7A962" w14:textId="77777777" w:rsidTr="001F7451">
        <w:trPr>
          <w:trHeight w:val="681"/>
        </w:trPr>
        <w:tc>
          <w:tcPr>
            <w:tcW w:w="5245" w:type="dxa"/>
            <w:shd w:val="clear" w:color="auto" w:fill="FFFFFF" w:themeFill="background1"/>
          </w:tcPr>
          <w:p w14:paraId="574D51E4" w14:textId="77777777" w:rsidR="005A0F04" w:rsidRPr="00F912FB" w:rsidRDefault="005A0F04" w:rsidP="004B5F12">
            <w:pPr>
              <w:pStyle w:val="Smartformnumberedlist"/>
              <w:numPr>
                <w:ilvl w:val="0"/>
                <w:numId w:val="35"/>
              </w:numPr>
            </w:pPr>
            <w:r w:rsidRPr="00F912FB">
              <w:rPr>
                <w:color w:val="000000" w:themeColor="text1"/>
              </w:rPr>
              <w:t>Basic language syntax rules</w:t>
            </w:r>
            <w:r w:rsidRPr="00F912FB">
              <w:rPr>
                <w:rStyle w:val="apple-converted-space"/>
                <w:color w:val="000000" w:themeColor="text1"/>
              </w:rPr>
              <w:t> have been followed</w:t>
            </w:r>
            <w:r>
              <w:rPr>
                <w:rStyle w:val="apple-converted-space"/>
                <w:color w:val="000000" w:themeColor="text1"/>
              </w:rPr>
              <w:t>.</w:t>
            </w:r>
          </w:p>
        </w:tc>
        <w:tc>
          <w:tcPr>
            <w:tcW w:w="2962" w:type="dxa"/>
            <w:shd w:val="clear" w:color="auto" w:fill="FFFFFF" w:themeFill="background1"/>
            <w:vAlign w:val="center"/>
          </w:tcPr>
          <w:p w14:paraId="4C4B72DE" w14:textId="347DC74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05827CBA" w14:textId="77777777" w:rsidR="005A0F04" w:rsidRDefault="005A0F04" w:rsidP="005A0F04">
            <w:pPr>
              <w:pStyle w:val="BodyA"/>
              <w:ind w:left="360"/>
              <w:jc w:val="both"/>
              <w:rPr>
                <w:rFonts w:cs="Arial"/>
                <w:sz w:val="20"/>
              </w:rPr>
            </w:pPr>
          </w:p>
        </w:tc>
      </w:tr>
      <w:tr w:rsidR="005A0F04" w:rsidRPr="00EB7042" w14:paraId="6EAF146A" w14:textId="77777777" w:rsidTr="005C1AE4">
        <w:trPr>
          <w:trHeight w:val="681"/>
        </w:trPr>
        <w:tc>
          <w:tcPr>
            <w:tcW w:w="5245" w:type="dxa"/>
            <w:shd w:val="clear" w:color="auto" w:fill="FFFFFF" w:themeFill="background1"/>
          </w:tcPr>
          <w:p w14:paraId="2D2A0F30" w14:textId="77777777" w:rsidR="005A0F04" w:rsidRPr="00F912FB" w:rsidRDefault="005A0F04" w:rsidP="004B5F12">
            <w:pPr>
              <w:pStyle w:val="Smartformnumberedlist"/>
              <w:numPr>
                <w:ilvl w:val="0"/>
                <w:numId w:val="35"/>
              </w:numPr>
            </w:pPr>
            <w:r w:rsidRPr="00F912FB">
              <w:rPr>
                <w:color w:val="000000" w:themeColor="text1"/>
              </w:rPr>
              <w:t>Code that uses language data types, operators and expressions has been developed</w:t>
            </w:r>
            <w:r>
              <w:rPr>
                <w:color w:val="000000" w:themeColor="text1"/>
              </w:rPr>
              <w:t>.</w:t>
            </w:r>
          </w:p>
        </w:tc>
        <w:tc>
          <w:tcPr>
            <w:tcW w:w="2962" w:type="dxa"/>
            <w:shd w:val="clear" w:color="auto" w:fill="FFFFFF" w:themeFill="background1"/>
            <w:vAlign w:val="center"/>
          </w:tcPr>
          <w:p w14:paraId="41955E35" w14:textId="58526008"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1A4BF2D2" w14:textId="77777777" w:rsidR="005A0F04" w:rsidRDefault="005A0F04" w:rsidP="005A0F04">
            <w:pPr>
              <w:pStyle w:val="BodyA"/>
              <w:ind w:left="360"/>
              <w:jc w:val="both"/>
              <w:rPr>
                <w:rFonts w:cs="Arial"/>
                <w:sz w:val="20"/>
              </w:rPr>
            </w:pPr>
          </w:p>
        </w:tc>
      </w:tr>
      <w:tr w:rsidR="005A0F04" w:rsidRPr="00EB7042" w14:paraId="7237CB12" w14:textId="77777777" w:rsidTr="005C1AE4">
        <w:trPr>
          <w:trHeight w:val="681"/>
        </w:trPr>
        <w:tc>
          <w:tcPr>
            <w:tcW w:w="5245" w:type="dxa"/>
            <w:shd w:val="clear" w:color="auto" w:fill="FFFFFF" w:themeFill="background1"/>
          </w:tcPr>
          <w:p w14:paraId="4DAF1434" w14:textId="0F73B38A" w:rsidR="005A0F04" w:rsidRPr="00F912FB" w:rsidRDefault="005A0F04" w:rsidP="004B5F12">
            <w:pPr>
              <w:pStyle w:val="Smartformnumberedlist"/>
              <w:numPr>
                <w:ilvl w:val="0"/>
                <w:numId w:val="35"/>
              </w:numPr>
            </w:pPr>
            <w:r w:rsidRPr="00F912FB">
              <w:rPr>
                <w:color w:val="000000" w:themeColor="text1"/>
              </w:rPr>
              <w:t xml:space="preserve">Variables and variable scope </w:t>
            </w:r>
            <w:r w:rsidR="006D0EC9" w:rsidRPr="00F912FB">
              <w:rPr>
                <w:color w:val="000000" w:themeColor="text1"/>
              </w:rPr>
              <w:t>have</w:t>
            </w:r>
            <w:r w:rsidRPr="00F912FB">
              <w:rPr>
                <w:color w:val="000000" w:themeColor="text1"/>
              </w:rPr>
              <w:t xml:space="preserve"> been utilised to develop scripts</w:t>
            </w:r>
            <w:r>
              <w:rPr>
                <w:color w:val="000000" w:themeColor="text1"/>
              </w:rPr>
              <w:t>.</w:t>
            </w:r>
          </w:p>
        </w:tc>
        <w:tc>
          <w:tcPr>
            <w:tcW w:w="2962" w:type="dxa"/>
            <w:shd w:val="clear" w:color="auto" w:fill="FFFFFF" w:themeFill="background1"/>
            <w:vAlign w:val="center"/>
          </w:tcPr>
          <w:p w14:paraId="50A6E5BB" w14:textId="6B3AF50F"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2DC824C8" w14:textId="77777777" w:rsidR="005A0F04" w:rsidRDefault="005A0F04" w:rsidP="005A0F04">
            <w:pPr>
              <w:pStyle w:val="BodyA"/>
              <w:ind w:left="360"/>
              <w:jc w:val="both"/>
              <w:rPr>
                <w:rFonts w:cs="Arial"/>
                <w:sz w:val="20"/>
              </w:rPr>
            </w:pPr>
          </w:p>
        </w:tc>
      </w:tr>
      <w:tr w:rsidR="005A0F04" w:rsidRPr="00EB7042" w14:paraId="5B20AC54" w14:textId="77777777" w:rsidTr="005C1AE4">
        <w:trPr>
          <w:trHeight w:val="681"/>
        </w:trPr>
        <w:tc>
          <w:tcPr>
            <w:tcW w:w="5245" w:type="dxa"/>
            <w:shd w:val="clear" w:color="auto" w:fill="FFFFFF" w:themeFill="background1"/>
          </w:tcPr>
          <w:p w14:paraId="61765724" w14:textId="77777777" w:rsidR="005A0F04" w:rsidRPr="00F912FB" w:rsidRDefault="005A0F04" w:rsidP="004B5F12">
            <w:pPr>
              <w:pStyle w:val="Smartformnumberedlist"/>
              <w:numPr>
                <w:ilvl w:val="0"/>
                <w:numId w:val="35"/>
              </w:numPr>
            </w:pPr>
            <w:r w:rsidRPr="00F912FB">
              <w:rPr>
                <w:color w:val="000000" w:themeColor="text1"/>
              </w:rPr>
              <w:t>Library functions have been used to build dynamic features</w:t>
            </w:r>
            <w:r>
              <w:rPr>
                <w:color w:val="000000" w:themeColor="text1"/>
              </w:rPr>
              <w:t>.</w:t>
            </w:r>
          </w:p>
        </w:tc>
        <w:tc>
          <w:tcPr>
            <w:tcW w:w="2962" w:type="dxa"/>
            <w:shd w:val="clear" w:color="auto" w:fill="FFFFFF" w:themeFill="background1"/>
            <w:vAlign w:val="center"/>
          </w:tcPr>
          <w:p w14:paraId="13F9E59C" w14:textId="4FD83EB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4EA49DD" w14:textId="77777777" w:rsidR="005A0F04" w:rsidRDefault="005A0F04" w:rsidP="005A0F04">
            <w:pPr>
              <w:pStyle w:val="BodyA"/>
              <w:ind w:left="360"/>
              <w:jc w:val="both"/>
              <w:rPr>
                <w:rFonts w:cs="Arial"/>
                <w:sz w:val="20"/>
              </w:rPr>
            </w:pPr>
          </w:p>
        </w:tc>
      </w:tr>
      <w:tr w:rsidR="005A0F04" w:rsidRPr="00EB7042" w14:paraId="1F50A87F" w14:textId="77777777" w:rsidTr="005C1AE4">
        <w:trPr>
          <w:trHeight w:val="681"/>
        </w:trPr>
        <w:tc>
          <w:tcPr>
            <w:tcW w:w="5245" w:type="dxa"/>
            <w:shd w:val="clear" w:color="auto" w:fill="FFFFFF" w:themeFill="background1"/>
          </w:tcPr>
          <w:p w14:paraId="0F7FF4E6" w14:textId="77777777" w:rsidR="005A0F04" w:rsidRPr="00F912FB" w:rsidRDefault="005A0F04" w:rsidP="004B5F12">
            <w:pPr>
              <w:pStyle w:val="Smartformnumberedlist"/>
              <w:numPr>
                <w:ilvl w:val="0"/>
                <w:numId w:val="35"/>
              </w:numPr>
            </w:pPr>
            <w:r w:rsidRPr="00F912FB">
              <w:rPr>
                <w:color w:val="000000" w:themeColor="text1"/>
              </w:rPr>
              <w:t>Code has been commented using short and clear statements the clarify the code</w:t>
            </w:r>
            <w:r>
              <w:rPr>
                <w:color w:val="000000" w:themeColor="text1"/>
              </w:rPr>
              <w:t>.</w:t>
            </w:r>
          </w:p>
        </w:tc>
        <w:tc>
          <w:tcPr>
            <w:tcW w:w="2962" w:type="dxa"/>
            <w:shd w:val="clear" w:color="auto" w:fill="FFFFFF" w:themeFill="background1"/>
            <w:vAlign w:val="center"/>
          </w:tcPr>
          <w:p w14:paraId="3AE2E1FD" w14:textId="35EA5BC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2D0476DC" w14:textId="77777777" w:rsidR="005A0F04" w:rsidRDefault="005A0F04" w:rsidP="005A0F04">
            <w:pPr>
              <w:pStyle w:val="BodyA"/>
              <w:ind w:left="360"/>
              <w:jc w:val="both"/>
              <w:rPr>
                <w:rFonts w:cs="Arial"/>
                <w:sz w:val="20"/>
              </w:rPr>
            </w:pPr>
          </w:p>
        </w:tc>
      </w:tr>
      <w:tr w:rsidR="005A0F04" w:rsidRPr="00EB7042" w14:paraId="46D9A71B" w14:textId="77777777" w:rsidTr="005C1AE4">
        <w:trPr>
          <w:trHeight w:val="681"/>
        </w:trPr>
        <w:tc>
          <w:tcPr>
            <w:tcW w:w="5245" w:type="dxa"/>
            <w:shd w:val="clear" w:color="auto" w:fill="FFFFFF" w:themeFill="background1"/>
          </w:tcPr>
          <w:p w14:paraId="745CCA0E" w14:textId="77777777" w:rsidR="005A0F04" w:rsidRPr="00650142" w:rsidRDefault="005A0F04" w:rsidP="004B5F12">
            <w:pPr>
              <w:pStyle w:val="Smartformnumberedlist"/>
              <w:numPr>
                <w:ilvl w:val="0"/>
                <w:numId w:val="35"/>
              </w:numPr>
            </w:pPr>
            <w:r w:rsidRPr="00650142">
              <w:rPr>
                <w:color w:val="000000" w:themeColor="text1"/>
              </w:rPr>
              <w:t>Language syntax in sequence, selection and iteration constructs has been utilised</w:t>
            </w:r>
            <w:r>
              <w:rPr>
                <w:color w:val="000000" w:themeColor="text1"/>
              </w:rPr>
              <w:t>.</w:t>
            </w:r>
          </w:p>
        </w:tc>
        <w:tc>
          <w:tcPr>
            <w:tcW w:w="2962" w:type="dxa"/>
            <w:shd w:val="clear" w:color="auto" w:fill="FFFFFF" w:themeFill="background1"/>
            <w:vAlign w:val="center"/>
          </w:tcPr>
          <w:p w14:paraId="26C06496" w14:textId="7ACFB9B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DDF9EBE" w14:textId="77777777" w:rsidR="005A0F04" w:rsidRDefault="005A0F04" w:rsidP="005A0F04">
            <w:pPr>
              <w:pStyle w:val="BodyA"/>
              <w:ind w:left="360"/>
              <w:jc w:val="both"/>
              <w:rPr>
                <w:rFonts w:cs="Arial"/>
                <w:sz w:val="20"/>
              </w:rPr>
            </w:pPr>
          </w:p>
        </w:tc>
      </w:tr>
      <w:tr w:rsidR="005A0F04" w:rsidRPr="00EB7042" w14:paraId="30ADC3AC" w14:textId="77777777" w:rsidTr="005C1AE4">
        <w:trPr>
          <w:trHeight w:val="681"/>
        </w:trPr>
        <w:tc>
          <w:tcPr>
            <w:tcW w:w="5245" w:type="dxa"/>
            <w:shd w:val="clear" w:color="auto" w:fill="FFFFFF" w:themeFill="background1"/>
          </w:tcPr>
          <w:p w14:paraId="26EC869C"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Expressions in selection and iteration constructs using logical operators have been utilised</w:t>
            </w:r>
            <w:r>
              <w:rPr>
                <w:color w:val="000000" w:themeColor="text1"/>
              </w:rPr>
              <w:t>.</w:t>
            </w:r>
          </w:p>
        </w:tc>
        <w:tc>
          <w:tcPr>
            <w:tcW w:w="2962" w:type="dxa"/>
            <w:shd w:val="clear" w:color="auto" w:fill="FFFFFF" w:themeFill="background1"/>
            <w:vAlign w:val="center"/>
          </w:tcPr>
          <w:p w14:paraId="5AF4D34E" w14:textId="0E143B7C"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D5B3FDC" w14:textId="77777777" w:rsidR="005A0F04" w:rsidRDefault="005A0F04" w:rsidP="005A0F04">
            <w:pPr>
              <w:pStyle w:val="BodyA"/>
              <w:ind w:left="360"/>
              <w:jc w:val="both"/>
              <w:rPr>
                <w:rFonts w:cs="Arial"/>
                <w:sz w:val="20"/>
              </w:rPr>
            </w:pPr>
          </w:p>
        </w:tc>
      </w:tr>
      <w:tr w:rsidR="005A0F04" w:rsidRPr="00EB7042" w14:paraId="315F61BC" w14:textId="77777777" w:rsidTr="005C1AE4">
        <w:trPr>
          <w:trHeight w:val="681"/>
        </w:trPr>
        <w:tc>
          <w:tcPr>
            <w:tcW w:w="5245" w:type="dxa"/>
            <w:shd w:val="clear" w:color="auto" w:fill="FFFFFF" w:themeFill="background1"/>
          </w:tcPr>
          <w:p w14:paraId="153874EE"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Algorithms that use sequence, selection and iteration constructs have been developed</w:t>
            </w:r>
            <w:r>
              <w:rPr>
                <w:color w:val="000000" w:themeColor="text1"/>
              </w:rPr>
              <w:t>.</w:t>
            </w:r>
          </w:p>
        </w:tc>
        <w:tc>
          <w:tcPr>
            <w:tcW w:w="2962" w:type="dxa"/>
            <w:shd w:val="clear" w:color="auto" w:fill="FFFFFF" w:themeFill="background1"/>
            <w:vAlign w:val="center"/>
          </w:tcPr>
          <w:p w14:paraId="31EA80F7" w14:textId="393AB8B9"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0C62478B" w14:textId="77777777" w:rsidR="005A0F04" w:rsidRDefault="005A0F04" w:rsidP="005A0F04">
            <w:pPr>
              <w:pStyle w:val="BodyA"/>
              <w:ind w:left="360"/>
              <w:jc w:val="both"/>
              <w:rPr>
                <w:rFonts w:cs="Arial"/>
                <w:sz w:val="20"/>
              </w:rPr>
            </w:pPr>
          </w:p>
        </w:tc>
      </w:tr>
      <w:tr w:rsidR="005A0F04" w:rsidRPr="00EB7042" w14:paraId="16EEF6AE" w14:textId="77777777" w:rsidTr="005C1AE4">
        <w:trPr>
          <w:trHeight w:val="681"/>
        </w:trPr>
        <w:tc>
          <w:tcPr>
            <w:tcW w:w="5245" w:type="dxa"/>
            <w:shd w:val="clear" w:color="auto" w:fill="FFFFFF" w:themeFill="background1"/>
          </w:tcPr>
          <w:p w14:paraId="333532A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learner has created and used data structures to organise and structure data</w:t>
            </w:r>
            <w:r>
              <w:rPr>
                <w:color w:val="000000" w:themeColor="text1"/>
              </w:rPr>
              <w:t>.</w:t>
            </w:r>
          </w:p>
        </w:tc>
        <w:tc>
          <w:tcPr>
            <w:tcW w:w="2962" w:type="dxa"/>
            <w:shd w:val="clear" w:color="auto" w:fill="FFFFFF" w:themeFill="background1"/>
            <w:vAlign w:val="center"/>
          </w:tcPr>
          <w:p w14:paraId="1AE503D7" w14:textId="1CCD5F49"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5ED11A68" w14:textId="77777777" w:rsidR="005A0F04" w:rsidRDefault="005A0F04" w:rsidP="005A0F04">
            <w:pPr>
              <w:pStyle w:val="BodyA"/>
              <w:ind w:left="360"/>
              <w:jc w:val="both"/>
              <w:rPr>
                <w:rFonts w:cs="Arial"/>
                <w:sz w:val="20"/>
              </w:rPr>
            </w:pPr>
          </w:p>
        </w:tc>
      </w:tr>
      <w:tr w:rsidR="005A0F04" w:rsidRPr="00EB7042" w14:paraId="280DE132" w14:textId="77777777" w:rsidTr="005C1AE4">
        <w:trPr>
          <w:trHeight w:val="681"/>
        </w:trPr>
        <w:tc>
          <w:tcPr>
            <w:tcW w:w="5245" w:type="dxa"/>
            <w:shd w:val="clear" w:color="auto" w:fill="FFFFFF" w:themeFill="background1"/>
          </w:tcPr>
          <w:p w14:paraId="687A1E1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application can read and write data to a text file</w:t>
            </w:r>
            <w:r>
              <w:rPr>
                <w:color w:val="000000" w:themeColor="text1"/>
              </w:rPr>
              <w:t>.</w:t>
            </w:r>
          </w:p>
        </w:tc>
        <w:tc>
          <w:tcPr>
            <w:tcW w:w="2962" w:type="dxa"/>
            <w:shd w:val="clear" w:color="auto" w:fill="FFFFFF" w:themeFill="background1"/>
            <w:vAlign w:val="center"/>
          </w:tcPr>
          <w:p w14:paraId="2FE150FE" w14:textId="0DCD315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1ECE4AE" w14:textId="77777777" w:rsidR="005A0F04" w:rsidRDefault="005A0F04" w:rsidP="005A0F04">
            <w:pPr>
              <w:pStyle w:val="BodyA"/>
              <w:ind w:left="360"/>
              <w:jc w:val="both"/>
              <w:rPr>
                <w:rFonts w:cs="Arial"/>
                <w:sz w:val="20"/>
              </w:rPr>
            </w:pPr>
          </w:p>
        </w:tc>
      </w:tr>
      <w:tr w:rsidR="005A0F04" w:rsidRPr="00EB7042" w14:paraId="57E40E9C" w14:textId="77777777" w:rsidTr="005C1AE4">
        <w:trPr>
          <w:trHeight w:val="681"/>
        </w:trPr>
        <w:tc>
          <w:tcPr>
            <w:tcW w:w="5245" w:type="dxa"/>
            <w:shd w:val="clear" w:color="auto" w:fill="FFFFFF" w:themeFill="background1"/>
          </w:tcPr>
          <w:p w14:paraId="378509EA"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String manipulation is being utilised</w:t>
            </w:r>
            <w:r>
              <w:rPr>
                <w:color w:val="000000" w:themeColor="text1"/>
              </w:rPr>
              <w:t>.</w:t>
            </w:r>
          </w:p>
        </w:tc>
        <w:tc>
          <w:tcPr>
            <w:tcW w:w="2962" w:type="dxa"/>
            <w:shd w:val="clear" w:color="auto" w:fill="FFFFFF" w:themeFill="background1"/>
            <w:vAlign w:val="center"/>
          </w:tcPr>
          <w:p w14:paraId="05DA2C2E" w14:textId="13EA847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1DDD8FD8" w14:textId="77777777" w:rsidR="005A0F04" w:rsidRDefault="005A0F04" w:rsidP="005A0F04">
            <w:pPr>
              <w:pStyle w:val="BodyA"/>
              <w:ind w:left="360"/>
              <w:jc w:val="both"/>
              <w:rPr>
                <w:rFonts w:cs="Arial"/>
                <w:sz w:val="20"/>
              </w:rPr>
            </w:pPr>
          </w:p>
        </w:tc>
      </w:tr>
      <w:tr w:rsidR="005A0F04" w:rsidRPr="00EB7042" w14:paraId="3DC63CDE" w14:textId="77777777" w:rsidTr="005C1AE4">
        <w:trPr>
          <w:trHeight w:val="681"/>
        </w:trPr>
        <w:tc>
          <w:tcPr>
            <w:tcW w:w="5245" w:type="dxa"/>
            <w:shd w:val="clear" w:color="auto" w:fill="FFFFFF" w:themeFill="background1"/>
          </w:tcPr>
          <w:p w14:paraId="631158E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 xml:space="preserve">Code has been developed that utilises </w:t>
            </w:r>
            <w:r>
              <w:rPr>
                <w:color w:val="000000" w:themeColor="text1"/>
              </w:rPr>
              <w:t>a</w:t>
            </w:r>
            <w:r w:rsidRPr="00BB1F0C">
              <w:rPr>
                <w:color w:val="000000" w:themeColor="text1"/>
              </w:rPr>
              <w:t xml:space="preserve"> new emerging web technology</w:t>
            </w:r>
            <w:r>
              <w:rPr>
                <w:color w:val="000000" w:themeColor="text1"/>
              </w:rPr>
              <w:t>.</w:t>
            </w:r>
          </w:p>
        </w:tc>
        <w:tc>
          <w:tcPr>
            <w:tcW w:w="2962" w:type="dxa"/>
            <w:shd w:val="clear" w:color="auto" w:fill="FFFFFF" w:themeFill="background1"/>
            <w:vAlign w:val="center"/>
          </w:tcPr>
          <w:p w14:paraId="2B8C74C7" w14:textId="26E88301"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4668CE7C" w14:textId="77777777" w:rsidR="005A0F04" w:rsidRDefault="005A0F04" w:rsidP="005A0F04">
            <w:pPr>
              <w:pStyle w:val="BodyA"/>
              <w:ind w:left="360"/>
              <w:jc w:val="both"/>
              <w:rPr>
                <w:rFonts w:cs="Arial"/>
                <w:sz w:val="20"/>
              </w:rPr>
            </w:pPr>
          </w:p>
        </w:tc>
      </w:tr>
      <w:tr w:rsidR="005A0F04" w:rsidRPr="00EB7042" w14:paraId="65959C5B" w14:textId="77777777" w:rsidTr="005C1AE4">
        <w:trPr>
          <w:trHeight w:val="681"/>
        </w:trPr>
        <w:tc>
          <w:tcPr>
            <w:tcW w:w="5245" w:type="dxa"/>
            <w:shd w:val="clear" w:color="auto" w:fill="FFFFFF" w:themeFill="background1"/>
          </w:tcPr>
          <w:p w14:paraId="7919F7F9"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code that has been implemented aligns with the organisational procedures outlined in the brief.</w:t>
            </w:r>
          </w:p>
        </w:tc>
        <w:tc>
          <w:tcPr>
            <w:tcW w:w="2962" w:type="dxa"/>
            <w:shd w:val="clear" w:color="auto" w:fill="FFFFFF" w:themeFill="background1"/>
            <w:vAlign w:val="center"/>
          </w:tcPr>
          <w:p w14:paraId="744AF7CD" w14:textId="40F67290"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B11667C" w14:textId="77777777" w:rsidR="005A0F04" w:rsidRDefault="005A0F04" w:rsidP="005A0F04">
            <w:pPr>
              <w:pStyle w:val="BodyA"/>
              <w:ind w:left="360"/>
              <w:jc w:val="both"/>
              <w:rPr>
                <w:rFonts w:cs="Arial"/>
                <w:sz w:val="20"/>
              </w:rPr>
            </w:pPr>
          </w:p>
        </w:tc>
      </w:tr>
    </w:tbl>
    <w:p w14:paraId="379C2BE5" w14:textId="77777777" w:rsidR="005A0F04" w:rsidRDefault="005A0F04" w:rsidP="005A0F04">
      <w:pPr>
        <w:rPr>
          <w:rFonts w:cs="Arial"/>
          <w:color w:val="000000" w:themeColor="text1"/>
          <w:szCs w:val="20"/>
        </w:rPr>
      </w:pPr>
    </w:p>
    <w:p w14:paraId="7D4CCC0D" w14:textId="77777777" w:rsidR="005A0F04" w:rsidRDefault="005A0F04" w:rsidP="005A0F04"/>
    <w:tbl>
      <w:tblPr>
        <w:tblStyle w:val="TableGrid"/>
        <w:tblW w:w="10490" w:type="dxa"/>
        <w:tblInd w:w="-5" w:type="dxa"/>
        <w:tblLook w:val="04A0" w:firstRow="1" w:lastRow="0" w:firstColumn="1" w:lastColumn="0" w:noHBand="0" w:noVBand="1"/>
      </w:tblPr>
      <w:tblGrid>
        <w:gridCol w:w="5245"/>
        <w:gridCol w:w="2622"/>
        <w:gridCol w:w="2623"/>
      </w:tblGrid>
      <w:tr w:rsidR="005A0F04" w14:paraId="042AC31B" w14:textId="77777777" w:rsidTr="001F7451">
        <w:trPr>
          <w:trHeight w:val="884"/>
        </w:trPr>
        <w:tc>
          <w:tcPr>
            <w:tcW w:w="10490" w:type="dxa"/>
            <w:gridSpan w:val="3"/>
            <w:shd w:val="clear" w:color="auto" w:fill="92D050"/>
            <w:vAlign w:val="center"/>
          </w:tcPr>
          <w:p w14:paraId="063D0317"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Part 3</w:t>
            </w:r>
            <w:r w:rsidRPr="00AB4B0E">
              <w:rPr>
                <w:rFonts w:cs="Arial"/>
                <w:b/>
                <w:color w:val="FFFFFF" w:themeColor="background1"/>
                <w:szCs w:val="20"/>
              </w:rPr>
              <w:t xml:space="preserve"> -  </w:t>
            </w:r>
            <w:r>
              <w:rPr>
                <w:rFonts w:cs="Arial"/>
                <w:b/>
                <w:color w:val="FFFFFF" w:themeColor="background1"/>
                <w:szCs w:val="20"/>
              </w:rPr>
              <w:t>Testing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6DAC4047" w14:textId="77777777" w:rsidR="005A0F04" w:rsidRDefault="005A0F04" w:rsidP="001F7451">
            <w:pPr>
              <w:spacing w:before="80" w:after="80"/>
              <w:rPr>
                <w:i/>
                <w:color w:val="7F7F7F" w:themeColor="text1" w:themeTint="80"/>
                <w:szCs w:val="20"/>
              </w:rPr>
            </w:pPr>
          </w:p>
        </w:tc>
      </w:tr>
      <w:tr w:rsidR="005A0F04" w14:paraId="41563D16" w14:textId="77777777" w:rsidTr="001F7451">
        <w:trPr>
          <w:trHeight w:val="884"/>
        </w:trPr>
        <w:tc>
          <w:tcPr>
            <w:tcW w:w="10490" w:type="dxa"/>
            <w:gridSpan w:val="3"/>
            <w:shd w:val="clear" w:color="auto" w:fill="FFFFFF" w:themeFill="background1"/>
            <w:vAlign w:val="center"/>
          </w:tcPr>
          <w:p w14:paraId="778B9814" w14:textId="769868CB" w:rsidR="005A0F04" w:rsidRDefault="005A0F04" w:rsidP="004B5F12">
            <w:pPr>
              <w:pStyle w:val="SFnumbullet6"/>
              <w:numPr>
                <w:ilvl w:val="0"/>
                <w:numId w:val="36"/>
              </w:numPr>
            </w:pPr>
            <w:r>
              <w:lastRenderedPageBreak/>
              <w:t>Test your web application in two popular</w:t>
            </w:r>
            <w:r w:rsidRPr="0064540A">
              <w:t xml:space="preserve"> browsers and </w:t>
            </w:r>
            <w:r>
              <w:t>ensure they render as expected. Record screenshots of the results below.</w:t>
            </w:r>
          </w:p>
        </w:tc>
      </w:tr>
      <w:tr w:rsidR="005A0F04" w14:paraId="2B88C45D" w14:textId="77777777" w:rsidTr="001F7451">
        <w:trPr>
          <w:trHeight w:val="884"/>
        </w:trPr>
        <w:tc>
          <w:tcPr>
            <w:tcW w:w="5245" w:type="dxa"/>
            <w:tcBorders>
              <w:bottom w:val="single" w:sz="4" w:space="0" w:color="auto"/>
            </w:tcBorders>
            <w:shd w:val="clear" w:color="auto" w:fill="FFFFFF" w:themeFill="background1"/>
            <w:vAlign w:val="center"/>
          </w:tcPr>
          <w:p w14:paraId="24725EB8" w14:textId="5948EB58" w:rsidR="005A0F04" w:rsidRPr="003E53B7" w:rsidRDefault="005A0F04" w:rsidP="001F7451">
            <w:pPr>
              <w:pStyle w:val="SFnumbullet6"/>
              <w:numPr>
                <w:ilvl w:val="0"/>
                <w:numId w:val="0"/>
              </w:numPr>
              <w:jc w:val="center"/>
              <w:rPr>
                <w:b/>
                <w:bCs/>
                <w:i/>
                <w:iCs/>
                <w:color w:val="808080" w:themeColor="background1" w:themeShade="80"/>
              </w:rPr>
            </w:pPr>
            <w:r w:rsidRPr="003E53B7">
              <w:rPr>
                <w:b/>
                <w:bCs/>
                <w:i/>
                <w:iCs/>
                <w:color w:val="808080" w:themeColor="background1" w:themeShade="80"/>
              </w:rPr>
              <w:t>Browser 1</w:t>
            </w:r>
            <w:r>
              <w:rPr>
                <w:b/>
                <w:bCs/>
                <w:i/>
                <w:iCs/>
                <w:color w:val="808080" w:themeColor="background1" w:themeShade="80"/>
              </w:rPr>
              <w:t xml:space="preserve"> Screenshot</w:t>
            </w:r>
            <w:r>
              <w:rPr>
                <w:b/>
                <w:bCs/>
                <w:i/>
                <w:iCs/>
                <w:color w:val="808080" w:themeColor="background1" w:themeShade="80"/>
              </w:rPr>
              <w:br/>
            </w:r>
            <w:r>
              <w:rPr>
                <w:b/>
                <w:bCs/>
                <w:i/>
                <w:iCs/>
                <w:color w:val="808080" w:themeColor="background1" w:themeShade="80"/>
              </w:rPr>
              <w:br/>
            </w:r>
            <w:r w:rsidRPr="00183CE1">
              <w:rPr>
                <w:i/>
                <w:iCs/>
                <w:color w:val="808080" w:themeColor="background1" w:themeShade="80"/>
              </w:rPr>
              <w:t>insert screenshot here</w:t>
            </w:r>
            <w:r>
              <w:rPr>
                <w:i/>
                <w:iCs/>
                <w:color w:val="808080" w:themeColor="background1" w:themeShade="80"/>
              </w:rPr>
              <w:br/>
            </w:r>
            <w:r>
              <w:rPr>
                <w:b/>
                <w:bCs/>
                <w:i/>
                <w:iCs/>
                <w:color w:val="808080" w:themeColor="background1" w:themeShade="80"/>
              </w:rPr>
              <w:br/>
            </w:r>
          </w:p>
        </w:tc>
        <w:tc>
          <w:tcPr>
            <w:tcW w:w="5245" w:type="dxa"/>
            <w:gridSpan w:val="2"/>
            <w:tcBorders>
              <w:bottom w:val="single" w:sz="4" w:space="0" w:color="auto"/>
            </w:tcBorders>
            <w:shd w:val="clear" w:color="auto" w:fill="FFFFFF" w:themeFill="background1"/>
            <w:vAlign w:val="center"/>
          </w:tcPr>
          <w:p w14:paraId="52A877A2" w14:textId="77777777" w:rsidR="005A0F04" w:rsidRDefault="005A0F04" w:rsidP="001F7451">
            <w:pPr>
              <w:pStyle w:val="SFnumbullet6"/>
              <w:numPr>
                <w:ilvl w:val="0"/>
                <w:numId w:val="0"/>
              </w:numPr>
              <w:jc w:val="center"/>
              <w:rPr>
                <w:b/>
                <w:bCs/>
                <w:i/>
                <w:iCs/>
                <w:color w:val="808080" w:themeColor="background1" w:themeShade="80"/>
              </w:rPr>
            </w:pPr>
          </w:p>
          <w:p w14:paraId="240263EF" w14:textId="77777777" w:rsidR="005A0F04" w:rsidRDefault="005A0F04" w:rsidP="001F7451">
            <w:pPr>
              <w:pStyle w:val="SFnumbullet6"/>
              <w:numPr>
                <w:ilvl w:val="0"/>
                <w:numId w:val="0"/>
              </w:numPr>
              <w:jc w:val="center"/>
              <w:rPr>
                <w:i/>
                <w:iCs/>
                <w:color w:val="808080" w:themeColor="background1" w:themeShade="80"/>
              </w:rPr>
            </w:pPr>
            <w:r w:rsidRPr="003E53B7">
              <w:rPr>
                <w:b/>
                <w:bCs/>
                <w:i/>
                <w:iCs/>
                <w:color w:val="808080" w:themeColor="background1" w:themeShade="80"/>
              </w:rPr>
              <w:t>Browser 2</w:t>
            </w:r>
            <w:r>
              <w:rPr>
                <w:b/>
                <w:bCs/>
                <w:i/>
                <w:iCs/>
                <w:color w:val="808080" w:themeColor="background1" w:themeShade="80"/>
              </w:rPr>
              <w:t xml:space="preserve"> Screenshot</w:t>
            </w:r>
            <w:r>
              <w:rPr>
                <w:b/>
                <w:bCs/>
                <w:i/>
                <w:iCs/>
                <w:color w:val="808080" w:themeColor="background1" w:themeShade="80"/>
              </w:rPr>
              <w:br/>
            </w:r>
            <w:r>
              <w:rPr>
                <w:b/>
                <w:bCs/>
                <w:i/>
                <w:iCs/>
                <w:color w:val="808080" w:themeColor="background1" w:themeShade="80"/>
              </w:rPr>
              <w:br/>
            </w:r>
            <w:r w:rsidRPr="00183CE1">
              <w:rPr>
                <w:i/>
                <w:iCs/>
                <w:color w:val="808080" w:themeColor="background1" w:themeShade="80"/>
              </w:rPr>
              <w:t>insert screenshot here</w:t>
            </w:r>
          </w:p>
          <w:p w14:paraId="0AC098C0" w14:textId="77777777" w:rsidR="005A0F04" w:rsidRDefault="005A0F04" w:rsidP="001F7451">
            <w:pPr>
              <w:pStyle w:val="SFnumbullet6"/>
              <w:numPr>
                <w:ilvl w:val="0"/>
                <w:numId w:val="0"/>
              </w:numPr>
              <w:jc w:val="center"/>
              <w:rPr>
                <w:b/>
                <w:bCs/>
                <w:i/>
                <w:iCs/>
                <w:color w:val="808080" w:themeColor="background1" w:themeShade="80"/>
              </w:rPr>
            </w:pPr>
          </w:p>
          <w:p w14:paraId="19B0B7D2" w14:textId="604416BD" w:rsidR="005A0F04" w:rsidRPr="003E53B7" w:rsidRDefault="005A0F04" w:rsidP="001F7451">
            <w:pPr>
              <w:pStyle w:val="SFnumbullet6"/>
              <w:numPr>
                <w:ilvl w:val="0"/>
                <w:numId w:val="0"/>
              </w:numPr>
              <w:jc w:val="center"/>
              <w:rPr>
                <w:b/>
                <w:bCs/>
                <w:i/>
                <w:iCs/>
                <w:color w:val="808080" w:themeColor="background1" w:themeShade="80"/>
              </w:rPr>
            </w:pPr>
          </w:p>
        </w:tc>
      </w:tr>
      <w:tr w:rsidR="005A0F04" w14:paraId="7AA99F77" w14:textId="77777777" w:rsidTr="001F7451">
        <w:trPr>
          <w:trHeight w:val="884"/>
        </w:trPr>
        <w:tc>
          <w:tcPr>
            <w:tcW w:w="5245" w:type="dxa"/>
            <w:shd w:val="clear" w:color="auto" w:fill="808080" w:themeFill="background1" w:themeFillShade="80"/>
            <w:vAlign w:val="center"/>
          </w:tcPr>
          <w:p w14:paraId="38E1EBCB" w14:textId="77777777" w:rsidR="005A0F04" w:rsidRPr="004C1A1D" w:rsidRDefault="005A0F04" w:rsidP="001F7451">
            <w:pPr>
              <w:pStyle w:val="SFnumbullet6"/>
              <w:numPr>
                <w:ilvl w:val="0"/>
                <w:numId w:val="0"/>
              </w:numPr>
              <w:rPr>
                <w:color w:val="FF0000"/>
              </w:rPr>
            </w:pPr>
            <w:r w:rsidRPr="00C77BB2">
              <w:rPr>
                <w:color w:val="FFFFFF" w:themeColor="background1"/>
              </w:rPr>
              <w:t>Mark the following as complete once they have been completed.</w:t>
            </w:r>
          </w:p>
        </w:tc>
        <w:tc>
          <w:tcPr>
            <w:tcW w:w="2622" w:type="dxa"/>
            <w:shd w:val="clear" w:color="auto" w:fill="808080" w:themeFill="background1" w:themeFillShade="80"/>
            <w:vAlign w:val="center"/>
          </w:tcPr>
          <w:p w14:paraId="4E1F9393"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Complete</w:t>
            </w:r>
          </w:p>
        </w:tc>
        <w:tc>
          <w:tcPr>
            <w:tcW w:w="2623" w:type="dxa"/>
            <w:shd w:val="clear" w:color="auto" w:fill="808080" w:themeFill="background1" w:themeFillShade="80"/>
            <w:vAlign w:val="center"/>
          </w:tcPr>
          <w:p w14:paraId="2C6D5D86"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Not Complete</w:t>
            </w:r>
          </w:p>
        </w:tc>
      </w:tr>
      <w:tr w:rsidR="005A0F04" w14:paraId="577201B9" w14:textId="77777777" w:rsidTr="001F7451">
        <w:trPr>
          <w:trHeight w:val="884"/>
        </w:trPr>
        <w:tc>
          <w:tcPr>
            <w:tcW w:w="5245" w:type="dxa"/>
            <w:shd w:val="clear" w:color="auto" w:fill="FFFFFF" w:themeFill="background1"/>
            <w:vAlign w:val="center"/>
          </w:tcPr>
          <w:p w14:paraId="58578480" w14:textId="5C33DF59" w:rsidR="005A0F04" w:rsidRPr="00C014F3" w:rsidRDefault="005A0F04" w:rsidP="004B5F12">
            <w:pPr>
              <w:pStyle w:val="SFnumbullet6"/>
              <w:numPr>
                <w:ilvl w:val="0"/>
                <w:numId w:val="36"/>
              </w:numPr>
              <w:rPr>
                <w:color w:val="000000" w:themeColor="text1"/>
              </w:rPr>
            </w:pPr>
            <w:r w:rsidRPr="00C014F3">
              <w:rPr>
                <w:color w:val="000000" w:themeColor="text1"/>
              </w:rPr>
              <w:t xml:space="preserve">Test your scripts against the </w:t>
            </w:r>
            <w:r w:rsidRPr="00C014F3">
              <w:rPr>
                <w:b/>
                <w:bCs/>
                <w:color w:val="000000" w:themeColor="text1"/>
              </w:rPr>
              <w:t xml:space="preserve">cyber security procedures and protocols </w:t>
            </w:r>
            <w:r w:rsidRPr="00C014F3">
              <w:rPr>
                <w:color w:val="000000" w:themeColor="text1"/>
              </w:rPr>
              <w:t>and ensure they are secure and bug free.</w:t>
            </w:r>
          </w:p>
        </w:tc>
        <w:tc>
          <w:tcPr>
            <w:tcW w:w="2622" w:type="dxa"/>
            <w:shd w:val="clear" w:color="auto" w:fill="FFFFFF" w:themeFill="background1"/>
            <w:vAlign w:val="center"/>
          </w:tcPr>
          <w:p w14:paraId="30830E79"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2ECF07FB" w14:textId="77777777" w:rsidR="005A0F04" w:rsidRPr="003E53B7" w:rsidRDefault="005A0F04" w:rsidP="001F7451">
            <w:pPr>
              <w:pStyle w:val="SFnumbullet6"/>
              <w:numPr>
                <w:ilvl w:val="0"/>
                <w:numId w:val="0"/>
              </w:numPr>
              <w:jc w:val="center"/>
              <w:rPr>
                <w:b/>
                <w:bCs/>
                <w:i/>
                <w:iCs/>
                <w:color w:val="808080" w:themeColor="background1" w:themeShade="80"/>
              </w:rPr>
            </w:pPr>
          </w:p>
        </w:tc>
      </w:tr>
      <w:tr w:rsidR="005A0F04" w14:paraId="1C75021F" w14:textId="77777777" w:rsidTr="001F7451">
        <w:trPr>
          <w:trHeight w:val="884"/>
        </w:trPr>
        <w:tc>
          <w:tcPr>
            <w:tcW w:w="5245" w:type="dxa"/>
            <w:shd w:val="clear" w:color="auto" w:fill="FFFFFF" w:themeFill="background1"/>
            <w:vAlign w:val="center"/>
          </w:tcPr>
          <w:p w14:paraId="4BB8F25E" w14:textId="77777777" w:rsidR="005A0F04" w:rsidRPr="00C014F3" w:rsidRDefault="005A0F04" w:rsidP="004B5F12">
            <w:pPr>
              <w:pStyle w:val="SFnumbullet6"/>
              <w:numPr>
                <w:ilvl w:val="0"/>
                <w:numId w:val="36"/>
              </w:numPr>
              <w:rPr>
                <w:color w:val="000000" w:themeColor="text1"/>
              </w:rPr>
            </w:pPr>
            <w:r w:rsidRPr="00C014F3">
              <w:rPr>
                <w:color w:val="000000" w:themeColor="text1"/>
              </w:rPr>
              <w:t>Test the functionality of the UI and ensure that it aligns with the requirements</w:t>
            </w:r>
            <w:r>
              <w:rPr>
                <w:color w:val="000000" w:themeColor="text1"/>
              </w:rPr>
              <w:t>.</w:t>
            </w:r>
          </w:p>
        </w:tc>
        <w:tc>
          <w:tcPr>
            <w:tcW w:w="2622" w:type="dxa"/>
            <w:shd w:val="clear" w:color="auto" w:fill="FFFFFF" w:themeFill="background1"/>
            <w:vAlign w:val="center"/>
          </w:tcPr>
          <w:p w14:paraId="1136EA06"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02BCB4E9" w14:textId="77777777" w:rsidR="005A0F04" w:rsidRPr="003E53B7" w:rsidRDefault="005A0F04" w:rsidP="001F7451">
            <w:pPr>
              <w:pStyle w:val="SFnumbullet6"/>
              <w:numPr>
                <w:ilvl w:val="0"/>
                <w:numId w:val="0"/>
              </w:numPr>
              <w:jc w:val="center"/>
              <w:rPr>
                <w:b/>
                <w:bCs/>
                <w:i/>
                <w:iCs/>
                <w:color w:val="808080" w:themeColor="background1" w:themeShade="80"/>
              </w:rPr>
            </w:pPr>
          </w:p>
        </w:tc>
      </w:tr>
    </w:tbl>
    <w:p w14:paraId="4FDF30EF"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69867F70"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40653138" w14:textId="77777777" w:rsidR="005A0F04" w:rsidRDefault="005A0F04" w:rsidP="001F7451">
            <w:pPr>
              <w:spacing w:before="80" w:after="80"/>
              <w:rPr>
                <w:i/>
                <w:color w:val="FFFFFF" w:themeColor="background1"/>
                <w:szCs w:val="20"/>
              </w:rPr>
            </w:pPr>
            <w:r>
              <w:rPr>
                <w:rFonts w:cs="Arial"/>
                <w:b/>
                <w:color w:val="FFFFFF" w:themeColor="background1"/>
                <w:szCs w:val="20"/>
              </w:rPr>
              <w:br/>
              <w:t>Debug the code</w:t>
            </w:r>
            <w:r w:rsidRPr="00550C32">
              <w:rPr>
                <w:rFonts w:cs="Arial"/>
                <w:b/>
                <w:color w:val="FFFFFF" w:themeColor="background1"/>
                <w:szCs w:val="20"/>
              </w:rPr>
              <w:br/>
            </w:r>
            <w:r>
              <w:rPr>
                <w:rFonts w:cs="Arial"/>
                <w:color w:val="FFFFFF" w:themeColor="background1"/>
                <w:szCs w:val="20"/>
              </w:rPr>
              <w:t>You will need to organise with your facilitator to observe you debug your code and demonstrate the following skills on two separate occasions.</w:t>
            </w:r>
          </w:p>
          <w:p w14:paraId="051DF682"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514B157"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67D3DDF3"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 xml:space="preserve">brief for this project. Each of the skills must be observed on two separate occasions. These may occur on the same day. </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45F6B38E"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453273A"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BA3F6A" w14:textId="77777777" w:rsidTr="001F7451">
        <w:trPr>
          <w:trHeight w:val="416"/>
        </w:trPr>
        <w:tc>
          <w:tcPr>
            <w:tcW w:w="7367" w:type="dxa"/>
            <w:gridSpan w:val="5"/>
            <w:vMerge/>
            <w:shd w:val="clear" w:color="auto" w:fill="FFFFFF" w:themeFill="background1"/>
            <w:vAlign w:val="center"/>
          </w:tcPr>
          <w:p w14:paraId="25E42535"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3C742A7C" w14:textId="388211AD" w:rsidR="005A0F04" w:rsidRPr="006105B2" w:rsidRDefault="005A0F04" w:rsidP="001F7451">
            <w:pPr>
              <w:spacing w:before="80" w:after="80"/>
              <w:jc w:val="center"/>
              <w:rPr>
                <w:color w:val="000000" w:themeColor="text1"/>
              </w:rPr>
            </w:pPr>
            <w:r>
              <w:rPr>
                <w:color w:val="000000" w:themeColor="text1"/>
              </w:rPr>
              <w:t>30/1/2</w:t>
            </w:r>
            <w:r w:rsidR="00EE4EC1">
              <w:rPr>
                <w:color w:val="000000" w:themeColor="text1"/>
              </w:rPr>
              <w:t>2</w:t>
            </w:r>
          </w:p>
        </w:tc>
        <w:tc>
          <w:tcPr>
            <w:tcW w:w="1418" w:type="dxa"/>
            <w:gridSpan w:val="2"/>
            <w:tcBorders>
              <w:bottom w:val="single" w:sz="6" w:space="0" w:color="auto"/>
            </w:tcBorders>
            <w:shd w:val="clear" w:color="auto" w:fill="FFFFFF" w:themeFill="background1"/>
            <w:vAlign w:val="center"/>
          </w:tcPr>
          <w:p w14:paraId="4F8EB4C8" w14:textId="4D13FB32" w:rsidR="005A0F04" w:rsidRPr="00BF4B90" w:rsidRDefault="005A0F04" w:rsidP="001F7451">
            <w:pPr>
              <w:spacing w:before="80" w:after="80"/>
              <w:jc w:val="center"/>
              <w:rPr>
                <w:b/>
                <w:color w:val="000000" w:themeColor="text1"/>
              </w:rPr>
            </w:pPr>
            <w:r>
              <w:rPr>
                <w:color w:val="000000" w:themeColor="text1"/>
              </w:rPr>
              <w:t>31/1/2</w:t>
            </w:r>
            <w:r w:rsidR="00EE4EC1">
              <w:rPr>
                <w:color w:val="000000" w:themeColor="text1"/>
              </w:rPr>
              <w:t>2</w:t>
            </w:r>
          </w:p>
        </w:tc>
      </w:tr>
      <w:tr w:rsidR="005A0F04" w14:paraId="606C025D" w14:textId="77777777" w:rsidTr="001F7451">
        <w:trPr>
          <w:trHeight w:val="416"/>
        </w:trPr>
        <w:tc>
          <w:tcPr>
            <w:tcW w:w="7367" w:type="dxa"/>
            <w:gridSpan w:val="5"/>
            <w:vMerge/>
            <w:shd w:val="clear" w:color="auto" w:fill="FFFFFF" w:themeFill="background1"/>
            <w:vAlign w:val="center"/>
          </w:tcPr>
          <w:p w14:paraId="741F886A"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8C15293"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B89CC36"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731951CF" w14:textId="77777777" w:rsidTr="001F7451">
        <w:trPr>
          <w:trHeight w:val="416"/>
        </w:trPr>
        <w:tc>
          <w:tcPr>
            <w:tcW w:w="7367" w:type="dxa"/>
            <w:gridSpan w:val="5"/>
            <w:vMerge/>
            <w:shd w:val="clear" w:color="auto" w:fill="FFFFFF" w:themeFill="background1"/>
            <w:vAlign w:val="center"/>
          </w:tcPr>
          <w:p w14:paraId="2AA3A651"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633046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4E1D88E0"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5E18DB9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7AADA82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ED08CD1" w14:textId="77777777" w:rsidTr="001F7451">
        <w:trPr>
          <w:trHeight w:val="416"/>
        </w:trPr>
        <w:tc>
          <w:tcPr>
            <w:tcW w:w="7367" w:type="dxa"/>
            <w:gridSpan w:val="5"/>
            <w:shd w:val="clear" w:color="auto" w:fill="FFFFFF" w:themeFill="background1"/>
          </w:tcPr>
          <w:p w14:paraId="2D646A76"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learner has used debugging tools to identify errors</w:t>
            </w:r>
            <w:r>
              <w:rPr>
                <w:rFonts w:cs="Arial"/>
                <w:color w:val="000000" w:themeColor="text1"/>
                <w:szCs w:val="20"/>
              </w:rPr>
              <w:t>.</w:t>
            </w:r>
          </w:p>
        </w:tc>
        <w:tc>
          <w:tcPr>
            <w:tcW w:w="851" w:type="dxa"/>
            <w:tcBorders>
              <w:top w:val="single" w:sz="6" w:space="0" w:color="auto"/>
            </w:tcBorders>
            <w:shd w:val="clear" w:color="auto" w:fill="FFFFFF" w:themeFill="background1"/>
            <w:vAlign w:val="center"/>
          </w:tcPr>
          <w:p w14:paraId="0054F8E1" w14:textId="515B616A"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56DC7234"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62162402" w14:textId="2890111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06705744" w14:textId="77777777" w:rsidR="005A0F04" w:rsidRDefault="005A0F04" w:rsidP="005A0F04">
            <w:pPr>
              <w:spacing w:before="80" w:after="80"/>
              <w:rPr>
                <w:i/>
                <w:color w:val="7F7F7F" w:themeColor="text1" w:themeTint="80"/>
                <w:szCs w:val="20"/>
              </w:rPr>
            </w:pPr>
          </w:p>
        </w:tc>
      </w:tr>
      <w:tr w:rsidR="005A0F04" w14:paraId="512B6FD9" w14:textId="77777777" w:rsidTr="001F7451">
        <w:trPr>
          <w:trHeight w:val="416"/>
        </w:trPr>
        <w:tc>
          <w:tcPr>
            <w:tcW w:w="7367" w:type="dxa"/>
            <w:gridSpan w:val="5"/>
            <w:shd w:val="clear" w:color="auto" w:fill="FFFFFF" w:themeFill="background1"/>
          </w:tcPr>
          <w:p w14:paraId="41B701D8"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leaner has examined variable contents and use debugging techniques to detect and correct errors</w:t>
            </w:r>
            <w:r>
              <w:rPr>
                <w:rFonts w:cs="Arial"/>
                <w:color w:val="000000" w:themeColor="text1"/>
                <w:szCs w:val="20"/>
              </w:rPr>
              <w:t>.</w:t>
            </w:r>
          </w:p>
        </w:tc>
        <w:tc>
          <w:tcPr>
            <w:tcW w:w="851" w:type="dxa"/>
            <w:shd w:val="clear" w:color="auto" w:fill="FFFFFF" w:themeFill="background1"/>
            <w:vAlign w:val="center"/>
          </w:tcPr>
          <w:p w14:paraId="24CEA618" w14:textId="39B4F800"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6C6AC67"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ED0C269" w14:textId="39EC79DF"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9BF0B91" w14:textId="77777777" w:rsidR="005A0F04" w:rsidRDefault="005A0F04" w:rsidP="005A0F04">
            <w:pPr>
              <w:spacing w:before="80" w:after="80"/>
              <w:rPr>
                <w:i/>
                <w:color w:val="7F7F7F" w:themeColor="text1" w:themeTint="80"/>
                <w:szCs w:val="20"/>
              </w:rPr>
            </w:pPr>
          </w:p>
        </w:tc>
      </w:tr>
      <w:tr w:rsidR="005A0F04" w14:paraId="49E37BD6" w14:textId="77777777" w:rsidTr="001F7451">
        <w:trPr>
          <w:trHeight w:val="416"/>
        </w:trPr>
        <w:tc>
          <w:tcPr>
            <w:tcW w:w="1643" w:type="dxa"/>
            <w:shd w:val="clear" w:color="auto" w:fill="FFFFFF" w:themeFill="background1"/>
            <w:vAlign w:val="center"/>
          </w:tcPr>
          <w:p w14:paraId="0A6EBE30"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5582EF8F"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1B2D1CAA"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CB165D3"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C9C0EBE"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79EE669D" w14:textId="014EF9BA" w:rsidR="005A0F04" w:rsidRDefault="005A0F04" w:rsidP="001F7451">
            <w:pPr>
              <w:spacing w:before="80" w:after="80"/>
              <w:rPr>
                <w:i/>
                <w:color w:val="7F7F7F" w:themeColor="text1" w:themeTint="80"/>
                <w:szCs w:val="20"/>
              </w:rPr>
            </w:pPr>
            <w:r>
              <w:rPr>
                <w:color w:val="000000" w:themeColor="text1"/>
              </w:rPr>
              <w:t>30/1/2</w:t>
            </w:r>
            <w:r w:rsidR="00EE4EC1">
              <w:rPr>
                <w:color w:val="000000" w:themeColor="text1"/>
              </w:rPr>
              <w:t>2</w:t>
            </w:r>
          </w:p>
        </w:tc>
      </w:tr>
    </w:tbl>
    <w:p w14:paraId="3712A2AD"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4954"/>
        <w:gridCol w:w="2063"/>
        <w:gridCol w:w="1703"/>
        <w:gridCol w:w="1770"/>
      </w:tblGrid>
      <w:tr w:rsidR="005A0F04" w14:paraId="3B4F7E69" w14:textId="77777777" w:rsidTr="001F7451">
        <w:trPr>
          <w:trHeight w:val="884"/>
        </w:trPr>
        <w:tc>
          <w:tcPr>
            <w:tcW w:w="10490" w:type="dxa"/>
            <w:gridSpan w:val="4"/>
            <w:shd w:val="clear" w:color="auto" w:fill="808080" w:themeFill="background1" w:themeFillShade="80"/>
            <w:vAlign w:val="center"/>
          </w:tcPr>
          <w:p w14:paraId="60F789D5"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Testing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136F990F" w14:textId="77777777" w:rsidR="005A0F04" w:rsidRDefault="005A0F04" w:rsidP="001F7451">
            <w:pPr>
              <w:spacing w:before="80" w:after="80"/>
              <w:rPr>
                <w:i/>
                <w:color w:val="7F7F7F" w:themeColor="text1" w:themeTint="80"/>
                <w:szCs w:val="20"/>
              </w:rPr>
            </w:pPr>
          </w:p>
        </w:tc>
      </w:tr>
      <w:tr w:rsidR="005A0F04" w14:paraId="7484B6D7" w14:textId="77777777" w:rsidTr="001F7451">
        <w:trPr>
          <w:trHeight w:val="884"/>
        </w:trPr>
        <w:tc>
          <w:tcPr>
            <w:tcW w:w="10490" w:type="dxa"/>
            <w:gridSpan w:val="4"/>
            <w:shd w:val="clear" w:color="auto" w:fill="FFFFFF" w:themeFill="background1"/>
            <w:vAlign w:val="center"/>
          </w:tcPr>
          <w:p w14:paraId="73B15131" w14:textId="77777777" w:rsidR="005A0F04" w:rsidRDefault="005A0F04" w:rsidP="001F7451">
            <w:pPr>
              <w:pStyle w:val="SFnumbullet6"/>
              <w:numPr>
                <w:ilvl w:val="0"/>
                <w:numId w:val="0"/>
              </w:numPr>
            </w:pPr>
            <w:r>
              <w:t xml:space="preserve">With your application now built its time to test your code. Develop two tests for your application. Once you have designed your tests run the test and record the results. </w:t>
            </w:r>
          </w:p>
        </w:tc>
      </w:tr>
      <w:tr w:rsidR="005A0F04" w:rsidRPr="005D1A11" w14:paraId="74BC9538" w14:textId="77777777" w:rsidTr="001F7451">
        <w:trPr>
          <w:trHeight w:val="653"/>
        </w:trPr>
        <w:tc>
          <w:tcPr>
            <w:tcW w:w="4954" w:type="dxa"/>
            <w:vMerge w:val="restart"/>
            <w:shd w:val="clear" w:color="auto" w:fill="F2F2F2" w:themeFill="background1" w:themeFillShade="F2"/>
            <w:vAlign w:val="center"/>
          </w:tcPr>
          <w:p w14:paraId="226741A1" w14:textId="77777777" w:rsidR="005A0F04" w:rsidRPr="006E7789" w:rsidRDefault="005A0F04" w:rsidP="001F7451">
            <w:pPr>
              <w:pStyle w:val="Smartformnumberedlist"/>
              <w:rPr>
                <w:b/>
              </w:rPr>
            </w:pPr>
            <w:r w:rsidRPr="006E7789">
              <w:rPr>
                <w:b/>
              </w:rPr>
              <w:t>Brief description of test performed</w:t>
            </w:r>
          </w:p>
        </w:tc>
        <w:tc>
          <w:tcPr>
            <w:tcW w:w="2063" w:type="dxa"/>
            <w:vMerge w:val="restart"/>
            <w:shd w:val="clear" w:color="auto" w:fill="F2F2F2" w:themeFill="background1" w:themeFillShade="F2"/>
            <w:vAlign w:val="center"/>
          </w:tcPr>
          <w:p w14:paraId="6E4D8A23" w14:textId="77777777" w:rsidR="005A0F04" w:rsidRPr="005D1A11" w:rsidRDefault="005A0F04" w:rsidP="001F7451">
            <w:pPr>
              <w:pStyle w:val="Smartformnumberedlist"/>
              <w:rPr>
                <w:b/>
              </w:rPr>
            </w:pPr>
            <w:r>
              <w:rPr>
                <w:b/>
              </w:rPr>
              <w:t>Result Description</w:t>
            </w:r>
          </w:p>
        </w:tc>
        <w:tc>
          <w:tcPr>
            <w:tcW w:w="3473" w:type="dxa"/>
            <w:gridSpan w:val="2"/>
            <w:shd w:val="clear" w:color="auto" w:fill="F2F2F2" w:themeFill="background1" w:themeFillShade="F2"/>
            <w:vAlign w:val="center"/>
          </w:tcPr>
          <w:p w14:paraId="2FB959F3" w14:textId="77777777" w:rsidR="005A0F04" w:rsidRPr="005D1A11" w:rsidRDefault="005A0F04" w:rsidP="001F7451">
            <w:pPr>
              <w:pStyle w:val="Smartformnumberedlist"/>
              <w:jc w:val="center"/>
              <w:rPr>
                <w:b/>
              </w:rPr>
            </w:pPr>
            <w:r>
              <w:rPr>
                <w:b/>
              </w:rPr>
              <w:t>Result</w:t>
            </w:r>
          </w:p>
        </w:tc>
      </w:tr>
      <w:tr w:rsidR="005A0F04" w:rsidRPr="005D1A11" w14:paraId="76113F58" w14:textId="77777777" w:rsidTr="001F7451">
        <w:trPr>
          <w:trHeight w:val="677"/>
        </w:trPr>
        <w:tc>
          <w:tcPr>
            <w:tcW w:w="4954" w:type="dxa"/>
            <w:vMerge/>
            <w:shd w:val="clear" w:color="auto" w:fill="F2F2F2" w:themeFill="background1" w:themeFillShade="F2"/>
            <w:vAlign w:val="center"/>
          </w:tcPr>
          <w:p w14:paraId="01B56C4D" w14:textId="77777777" w:rsidR="005A0F04" w:rsidRPr="006E7789" w:rsidRDefault="005A0F04" w:rsidP="004B5F12">
            <w:pPr>
              <w:pStyle w:val="Smartformnumberedlist"/>
              <w:numPr>
                <w:ilvl w:val="0"/>
                <w:numId w:val="36"/>
              </w:numPr>
              <w:ind w:left="0" w:firstLine="0"/>
              <w:jc w:val="center"/>
              <w:rPr>
                <w:b/>
              </w:rPr>
            </w:pPr>
          </w:p>
        </w:tc>
        <w:tc>
          <w:tcPr>
            <w:tcW w:w="2063" w:type="dxa"/>
            <w:vMerge/>
            <w:shd w:val="clear" w:color="auto" w:fill="F2F2F2" w:themeFill="background1" w:themeFillShade="F2"/>
            <w:vAlign w:val="center"/>
          </w:tcPr>
          <w:p w14:paraId="28086944" w14:textId="77777777" w:rsidR="005A0F04" w:rsidRDefault="005A0F04" w:rsidP="004B5F12">
            <w:pPr>
              <w:pStyle w:val="Smartformnumberedlist"/>
              <w:numPr>
                <w:ilvl w:val="0"/>
                <w:numId w:val="36"/>
              </w:numPr>
              <w:ind w:left="0" w:firstLine="0"/>
              <w:jc w:val="center"/>
              <w:rPr>
                <w:b/>
              </w:rPr>
            </w:pPr>
          </w:p>
        </w:tc>
        <w:tc>
          <w:tcPr>
            <w:tcW w:w="1703" w:type="dxa"/>
            <w:shd w:val="clear" w:color="auto" w:fill="F2F2F2" w:themeFill="background1" w:themeFillShade="F2"/>
            <w:vAlign w:val="center"/>
          </w:tcPr>
          <w:p w14:paraId="65BB1E62" w14:textId="77777777" w:rsidR="005A0F04" w:rsidRDefault="005A0F04" w:rsidP="001F7451">
            <w:pPr>
              <w:pStyle w:val="Smartformnumberedlist"/>
              <w:jc w:val="center"/>
              <w:rPr>
                <w:b/>
              </w:rPr>
            </w:pPr>
            <w:r>
              <w:rPr>
                <w:b/>
              </w:rPr>
              <w:t>Pass</w:t>
            </w:r>
          </w:p>
        </w:tc>
        <w:tc>
          <w:tcPr>
            <w:tcW w:w="1770" w:type="dxa"/>
            <w:shd w:val="clear" w:color="auto" w:fill="F2F2F2" w:themeFill="background1" w:themeFillShade="F2"/>
            <w:vAlign w:val="center"/>
          </w:tcPr>
          <w:p w14:paraId="56898DC9" w14:textId="77777777" w:rsidR="005A0F04" w:rsidRDefault="005A0F04" w:rsidP="001F7451">
            <w:pPr>
              <w:pStyle w:val="Smartformnumberedlist"/>
              <w:jc w:val="center"/>
              <w:rPr>
                <w:b/>
              </w:rPr>
            </w:pPr>
            <w:r>
              <w:rPr>
                <w:b/>
              </w:rPr>
              <w:t>Fail</w:t>
            </w:r>
          </w:p>
        </w:tc>
      </w:tr>
      <w:tr w:rsidR="005A0F04" w14:paraId="79EC593D" w14:textId="77777777" w:rsidTr="001F7451">
        <w:trPr>
          <w:trHeight w:val="681"/>
        </w:trPr>
        <w:tc>
          <w:tcPr>
            <w:tcW w:w="4954" w:type="dxa"/>
            <w:shd w:val="clear" w:color="auto" w:fill="FFFFFF" w:themeFill="background1"/>
            <w:vAlign w:val="center"/>
          </w:tcPr>
          <w:p w14:paraId="0EB7FF52" w14:textId="77777777" w:rsidR="005A0F04" w:rsidRDefault="005A0F04" w:rsidP="005A0F04">
            <w:pPr>
              <w:spacing w:before="80" w:after="80"/>
              <w:rPr>
                <w:rFonts w:cs="Arial"/>
              </w:rPr>
            </w:pPr>
            <w:r w:rsidRPr="00D30C27">
              <w:rPr>
                <w:i/>
                <w:color w:val="7F7F7F" w:themeColor="text1" w:themeTint="80"/>
              </w:rPr>
              <w:lastRenderedPageBreak/>
              <w:t>Test the feedback submit function and ensure it submits the correct data to the data file as expected</w:t>
            </w:r>
            <w:r>
              <w:rPr>
                <w:i/>
                <w:color w:val="7F7F7F" w:themeColor="text1" w:themeTint="80"/>
              </w:rPr>
              <w:t>.</w:t>
            </w:r>
          </w:p>
        </w:tc>
        <w:tc>
          <w:tcPr>
            <w:tcW w:w="2063" w:type="dxa"/>
            <w:shd w:val="clear" w:color="auto" w:fill="FFFFFF" w:themeFill="background1"/>
            <w:vAlign w:val="center"/>
          </w:tcPr>
          <w:p w14:paraId="43CA9314" w14:textId="77777777" w:rsidR="005A0F04" w:rsidRPr="00D30C27" w:rsidRDefault="005A0F04" w:rsidP="005A0F04">
            <w:pPr>
              <w:spacing w:before="80" w:after="80"/>
              <w:rPr>
                <w:i/>
                <w:color w:val="7F7F7F" w:themeColor="text1" w:themeTint="80"/>
              </w:rPr>
            </w:pPr>
            <w:r w:rsidRPr="00D30C27">
              <w:rPr>
                <w:i/>
                <w:color w:val="7F7F7F" w:themeColor="text1" w:themeTint="80"/>
              </w:rPr>
              <w:t>Data is submitted as expected to the data file</w:t>
            </w:r>
          </w:p>
        </w:tc>
        <w:tc>
          <w:tcPr>
            <w:tcW w:w="1703" w:type="dxa"/>
            <w:shd w:val="clear" w:color="auto" w:fill="FFFFFF" w:themeFill="background1"/>
            <w:vAlign w:val="center"/>
          </w:tcPr>
          <w:p w14:paraId="4D793923" w14:textId="5FD9F40F" w:rsidR="005A0F04" w:rsidRPr="00D30C27" w:rsidRDefault="005A0F04" w:rsidP="005A0F04">
            <w:pPr>
              <w:spacing w:before="80" w:after="80"/>
              <w:rPr>
                <w:i/>
                <w:color w:val="7F7F7F" w:themeColor="text1" w:themeTint="80"/>
              </w:rPr>
            </w:pPr>
          </w:p>
        </w:tc>
        <w:tc>
          <w:tcPr>
            <w:tcW w:w="1770" w:type="dxa"/>
            <w:shd w:val="clear" w:color="auto" w:fill="FFFFFF" w:themeFill="background1"/>
            <w:vAlign w:val="center"/>
          </w:tcPr>
          <w:p w14:paraId="3E91C982" w14:textId="77777777" w:rsidR="005A0F04" w:rsidRDefault="005A0F04" w:rsidP="005A0F04">
            <w:pPr>
              <w:pStyle w:val="Smartformnumberedlist"/>
              <w:ind w:left="360"/>
              <w:jc w:val="both"/>
            </w:pPr>
          </w:p>
        </w:tc>
      </w:tr>
      <w:tr w:rsidR="005A0F04" w14:paraId="2D0BACDE" w14:textId="77777777" w:rsidTr="001F7451">
        <w:trPr>
          <w:trHeight w:val="681"/>
        </w:trPr>
        <w:tc>
          <w:tcPr>
            <w:tcW w:w="4954" w:type="dxa"/>
            <w:shd w:val="clear" w:color="auto" w:fill="FFFFFF" w:themeFill="background1"/>
            <w:vAlign w:val="center"/>
          </w:tcPr>
          <w:p w14:paraId="7B287144" w14:textId="77777777" w:rsidR="005A0F04" w:rsidRPr="00D30C27" w:rsidRDefault="005A0F04" w:rsidP="005A0F04">
            <w:pPr>
              <w:spacing w:before="80" w:after="80"/>
              <w:rPr>
                <w:i/>
                <w:color w:val="7F7F7F" w:themeColor="text1" w:themeTint="80"/>
              </w:rPr>
            </w:pPr>
            <w:r w:rsidRPr="00D30C27">
              <w:rPr>
                <w:i/>
                <w:color w:val="7F7F7F" w:themeColor="text1" w:themeTint="80"/>
              </w:rPr>
              <w:t>Test that the data loads for each speaker by crosschecking it with the data in the data file.</w:t>
            </w:r>
          </w:p>
        </w:tc>
        <w:tc>
          <w:tcPr>
            <w:tcW w:w="2063" w:type="dxa"/>
            <w:shd w:val="clear" w:color="auto" w:fill="FFFFFF" w:themeFill="background1"/>
            <w:vAlign w:val="center"/>
          </w:tcPr>
          <w:p w14:paraId="598E447F" w14:textId="77777777" w:rsidR="005A0F04" w:rsidRPr="00D30C27" w:rsidRDefault="005A0F04" w:rsidP="005A0F04">
            <w:pPr>
              <w:spacing w:before="80" w:after="80"/>
              <w:rPr>
                <w:i/>
                <w:color w:val="7F7F7F" w:themeColor="text1" w:themeTint="80"/>
              </w:rPr>
            </w:pPr>
            <w:r w:rsidRPr="00D30C27">
              <w:rPr>
                <w:i/>
                <w:color w:val="7F7F7F" w:themeColor="text1" w:themeTint="80"/>
              </w:rPr>
              <w:t>Data loads correctly and as expected</w:t>
            </w:r>
          </w:p>
        </w:tc>
        <w:tc>
          <w:tcPr>
            <w:tcW w:w="1703" w:type="dxa"/>
            <w:shd w:val="clear" w:color="auto" w:fill="FFFFFF" w:themeFill="background1"/>
            <w:vAlign w:val="center"/>
          </w:tcPr>
          <w:p w14:paraId="41E6B3A6" w14:textId="4774C7EE" w:rsidR="005A0F04" w:rsidRPr="00D30C27" w:rsidRDefault="005A0F04" w:rsidP="005A0F04">
            <w:pPr>
              <w:spacing w:before="80" w:after="80"/>
              <w:rPr>
                <w:i/>
                <w:color w:val="7F7F7F" w:themeColor="text1" w:themeTint="80"/>
              </w:rPr>
            </w:pPr>
          </w:p>
        </w:tc>
        <w:tc>
          <w:tcPr>
            <w:tcW w:w="1770" w:type="dxa"/>
            <w:shd w:val="clear" w:color="auto" w:fill="FFFFFF" w:themeFill="background1"/>
            <w:vAlign w:val="center"/>
          </w:tcPr>
          <w:p w14:paraId="4A86B647" w14:textId="77777777" w:rsidR="005A0F04" w:rsidRDefault="005A0F04" w:rsidP="005A0F04">
            <w:pPr>
              <w:pStyle w:val="Smartformnumberedlist"/>
              <w:ind w:left="360"/>
              <w:jc w:val="both"/>
            </w:pPr>
          </w:p>
        </w:tc>
      </w:tr>
    </w:tbl>
    <w:p w14:paraId="33F389C8"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C2E0AD2"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20F97BED" w14:textId="77777777" w:rsidR="005A0F04" w:rsidRDefault="005A0F04" w:rsidP="001F7451">
            <w:pPr>
              <w:spacing w:before="80" w:after="80"/>
              <w:rPr>
                <w:i/>
                <w:color w:val="FFFFFF" w:themeColor="background1"/>
                <w:szCs w:val="20"/>
              </w:rPr>
            </w:pPr>
            <w:r>
              <w:rPr>
                <w:rFonts w:cs="Arial"/>
                <w:b/>
                <w:color w:val="FFFFFF" w:themeColor="background1"/>
                <w:szCs w:val="20"/>
              </w:rPr>
              <w:br/>
              <w:t xml:space="preserve">Discuss Test Finding </w:t>
            </w:r>
            <w:r w:rsidRPr="00550C32">
              <w:rPr>
                <w:rFonts w:cs="Arial"/>
                <w:b/>
                <w:color w:val="FFFFFF" w:themeColor="background1"/>
                <w:szCs w:val="20"/>
              </w:rPr>
              <w:br/>
            </w:r>
            <w:r>
              <w:rPr>
                <w:rFonts w:cs="Arial"/>
                <w:color w:val="FFFFFF" w:themeColor="background1"/>
                <w:szCs w:val="20"/>
              </w:rPr>
              <w:t>You will need to organise with your facilitator to discuss your tests and test findings</w:t>
            </w:r>
          </w:p>
          <w:p w14:paraId="1E13E467"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A70CACF"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0D621E77"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08377E98"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54004C02"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6808AB" w14:textId="77777777" w:rsidTr="001F7451">
        <w:trPr>
          <w:trHeight w:val="416"/>
        </w:trPr>
        <w:tc>
          <w:tcPr>
            <w:tcW w:w="7367" w:type="dxa"/>
            <w:gridSpan w:val="5"/>
            <w:vMerge/>
            <w:shd w:val="clear" w:color="auto" w:fill="FFFFFF" w:themeFill="background1"/>
            <w:vAlign w:val="center"/>
          </w:tcPr>
          <w:p w14:paraId="4421381F"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4972DDB2" w14:textId="0053D3B2" w:rsidR="005A0F04" w:rsidRPr="006105B2" w:rsidRDefault="005A0F04" w:rsidP="001F7451">
            <w:pPr>
              <w:spacing w:before="80" w:after="80"/>
              <w:jc w:val="center"/>
              <w:rPr>
                <w:color w:val="000000" w:themeColor="text1"/>
              </w:rPr>
            </w:pPr>
            <w:r>
              <w:rPr>
                <w:color w:val="000000" w:themeColor="text1"/>
              </w:rPr>
              <w:t>30/1/2</w:t>
            </w:r>
            <w:r w:rsidR="007C2CE3">
              <w:rPr>
                <w:color w:val="000000" w:themeColor="text1"/>
              </w:rPr>
              <w:t>2</w:t>
            </w:r>
          </w:p>
        </w:tc>
        <w:tc>
          <w:tcPr>
            <w:tcW w:w="1418" w:type="dxa"/>
            <w:gridSpan w:val="2"/>
            <w:tcBorders>
              <w:bottom w:val="single" w:sz="6" w:space="0" w:color="auto"/>
            </w:tcBorders>
            <w:shd w:val="clear" w:color="auto" w:fill="FFFFFF" w:themeFill="background1"/>
            <w:vAlign w:val="center"/>
          </w:tcPr>
          <w:p w14:paraId="56AFC6BC" w14:textId="77777777" w:rsidR="005A0F04" w:rsidRPr="00BF4B90" w:rsidRDefault="005A0F04" w:rsidP="001F7451">
            <w:pPr>
              <w:spacing w:before="80" w:after="80"/>
              <w:jc w:val="center"/>
              <w:rPr>
                <w:b/>
                <w:color w:val="000000" w:themeColor="text1"/>
              </w:rPr>
            </w:pPr>
          </w:p>
        </w:tc>
      </w:tr>
      <w:tr w:rsidR="005A0F04" w14:paraId="6E733786" w14:textId="77777777" w:rsidTr="001F7451">
        <w:trPr>
          <w:trHeight w:val="416"/>
        </w:trPr>
        <w:tc>
          <w:tcPr>
            <w:tcW w:w="7367" w:type="dxa"/>
            <w:gridSpan w:val="5"/>
            <w:vMerge/>
            <w:shd w:val="clear" w:color="auto" w:fill="FFFFFF" w:themeFill="background1"/>
            <w:vAlign w:val="center"/>
          </w:tcPr>
          <w:p w14:paraId="222150F4"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32B6965"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63772FD7"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562EF8CB" w14:textId="77777777" w:rsidTr="001F7451">
        <w:trPr>
          <w:trHeight w:val="416"/>
        </w:trPr>
        <w:tc>
          <w:tcPr>
            <w:tcW w:w="7367" w:type="dxa"/>
            <w:gridSpan w:val="5"/>
            <w:vMerge/>
            <w:shd w:val="clear" w:color="auto" w:fill="FFFFFF" w:themeFill="background1"/>
            <w:vAlign w:val="center"/>
          </w:tcPr>
          <w:p w14:paraId="55260983"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2F47CD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70B3765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2FD04D90"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653C5252"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B33FAFD" w14:textId="77777777" w:rsidTr="001F7451">
        <w:trPr>
          <w:trHeight w:val="416"/>
        </w:trPr>
        <w:tc>
          <w:tcPr>
            <w:tcW w:w="7367" w:type="dxa"/>
            <w:gridSpan w:val="5"/>
            <w:shd w:val="clear" w:color="auto" w:fill="FFFFFF" w:themeFill="background1"/>
          </w:tcPr>
          <w:p w14:paraId="630B57E4" w14:textId="249B3893" w:rsidR="005A0F04" w:rsidRPr="004B5F12" w:rsidRDefault="004B5F12" w:rsidP="004B5F12">
            <w:pPr>
              <w:spacing w:before="80" w:after="80"/>
              <w:rPr>
                <w:color w:val="000000" w:themeColor="text1"/>
                <w:szCs w:val="20"/>
              </w:rPr>
            </w:pPr>
            <w:r>
              <w:rPr>
                <w:rFonts w:cs="Arial"/>
                <w:color w:val="000000" w:themeColor="text1"/>
                <w:szCs w:val="20"/>
              </w:rPr>
              <w:t>6.</w:t>
            </w:r>
            <w:r w:rsidR="005A0F04" w:rsidRPr="004B5F12">
              <w:rPr>
                <w:rFonts w:cs="Arial"/>
                <w:color w:val="000000" w:themeColor="text1"/>
                <w:szCs w:val="20"/>
              </w:rPr>
              <w:t>The learner has reviewed test results and discussed findings with client.</w:t>
            </w:r>
          </w:p>
        </w:tc>
        <w:tc>
          <w:tcPr>
            <w:tcW w:w="851" w:type="dxa"/>
            <w:tcBorders>
              <w:top w:val="single" w:sz="6" w:space="0" w:color="auto"/>
            </w:tcBorders>
            <w:shd w:val="clear" w:color="auto" w:fill="FFFFFF" w:themeFill="background1"/>
            <w:vAlign w:val="center"/>
          </w:tcPr>
          <w:p w14:paraId="45379EFE" w14:textId="6E4BCF96"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01DB55F6"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567D701E" w14:textId="7777777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2543201F" w14:textId="77777777" w:rsidR="005A0F04" w:rsidRDefault="005A0F04" w:rsidP="005A0F04">
            <w:pPr>
              <w:spacing w:before="80" w:after="80"/>
              <w:rPr>
                <w:i/>
                <w:color w:val="7F7F7F" w:themeColor="text1" w:themeTint="80"/>
                <w:szCs w:val="20"/>
              </w:rPr>
            </w:pPr>
          </w:p>
        </w:tc>
      </w:tr>
      <w:tr w:rsidR="005A0F04" w14:paraId="509F6756" w14:textId="77777777" w:rsidTr="001F7451">
        <w:trPr>
          <w:trHeight w:val="416"/>
        </w:trPr>
        <w:tc>
          <w:tcPr>
            <w:tcW w:w="7367" w:type="dxa"/>
            <w:gridSpan w:val="5"/>
            <w:shd w:val="clear" w:color="auto" w:fill="FFFFFF" w:themeFill="background1"/>
          </w:tcPr>
          <w:p w14:paraId="34307874" w14:textId="64A8F884" w:rsidR="005A0F04" w:rsidRPr="004B5F12" w:rsidRDefault="004B5F12" w:rsidP="004B5F12">
            <w:pPr>
              <w:spacing w:before="80" w:after="80"/>
              <w:rPr>
                <w:color w:val="000000" w:themeColor="text1"/>
                <w:szCs w:val="20"/>
              </w:rPr>
            </w:pPr>
            <w:r>
              <w:rPr>
                <w:rFonts w:cs="Arial"/>
                <w:color w:val="000000" w:themeColor="text1"/>
                <w:szCs w:val="20"/>
              </w:rPr>
              <w:t>7.</w:t>
            </w:r>
            <w:r w:rsidR="005A0F04" w:rsidRPr="004B5F12">
              <w:rPr>
                <w:rFonts w:cs="Arial"/>
                <w:color w:val="000000" w:themeColor="text1"/>
                <w:szCs w:val="20"/>
              </w:rPr>
              <w:t>The learner has sought feedback from client and amended code as required.</w:t>
            </w:r>
          </w:p>
        </w:tc>
        <w:tc>
          <w:tcPr>
            <w:tcW w:w="851" w:type="dxa"/>
            <w:shd w:val="clear" w:color="auto" w:fill="FFFFFF" w:themeFill="background1"/>
            <w:vAlign w:val="center"/>
          </w:tcPr>
          <w:p w14:paraId="4289CAFD" w14:textId="6D67A2E7"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3B3D2560"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3CFA912"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095DF2C" w14:textId="77777777" w:rsidR="005A0F04" w:rsidRDefault="005A0F04" w:rsidP="005A0F04">
            <w:pPr>
              <w:spacing w:before="80" w:after="80"/>
              <w:rPr>
                <w:i/>
                <w:color w:val="7F7F7F" w:themeColor="text1" w:themeTint="80"/>
                <w:szCs w:val="20"/>
              </w:rPr>
            </w:pPr>
          </w:p>
        </w:tc>
      </w:tr>
      <w:tr w:rsidR="005A0F04" w14:paraId="198C498F" w14:textId="77777777" w:rsidTr="001F7451">
        <w:trPr>
          <w:trHeight w:val="416"/>
        </w:trPr>
        <w:tc>
          <w:tcPr>
            <w:tcW w:w="1643" w:type="dxa"/>
            <w:shd w:val="clear" w:color="auto" w:fill="FFFFFF" w:themeFill="background1"/>
            <w:vAlign w:val="center"/>
          </w:tcPr>
          <w:p w14:paraId="0E4C2B9B"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1993A"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58CFF739"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3D4C258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D49053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6558C50C" w14:textId="61AAE816" w:rsidR="005A0F04" w:rsidRDefault="005A0F04" w:rsidP="001F7451">
            <w:pPr>
              <w:spacing w:before="80" w:after="80"/>
              <w:rPr>
                <w:i/>
                <w:color w:val="7F7F7F" w:themeColor="text1" w:themeTint="80"/>
                <w:szCs w:val="20"/>
              </w:rPr>
            </w:pPr>
            <w:r>
              <w:rPr>
                <w:color w:val="000000" w:themeColor="text1"/>
              </w:rPr>
              <w:t>30/1/2</w:t>
            </w:r>
            <w:r w:rsidR="007C2CE3">
              <w:rPr>
                <w:color w:val="000000" w:themeColor="text1"/>
              </w:rPr>
              <w:t>2</w:t>
            </w:r>
          </w:p>
        </w:tc>
      </w:tr>
    </w:tbl>
    <w:p w14:paraId="35EEB184" w14:textId="77777777" w:rsidR="005A0F04" w:rsidRDefault="005A0F04" w:rsidP="005A0F04">
      <w:pPr>
        <w:rPr>
          <w:rFonts w:cs="Arial"/>
          <w:color w:val="000000" w:themeColor="text1"/>
          <w:szCs w:val="20"/>
        </w:rPr>
      </w:pPr>
    </w:p>
    <w:p w14:paraId="211CE222"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670"/>
        <w:gridCol w:w="4820"/>
      </w:tblGrid>
      <w:tr w:rsidR="005A0F04" w:rsidRPr="00972F7C" w14:paraId="3E3C8B4C" w14:textId="77777777" w:rsidTr="001F7451">
        <w:trPr>
          <w:trHeight w:val="340"/>
        </w:trPr>
        <w:tc>
          <w:tcPr>
            <w:tcW w:w="10490" w:type="dxa"/>
            <w:gridSpan w:val="2"/>
            <w:shd w:val="clear" w:color="auto" w:fill="92D050"/>
            <w:vAlign w:val="center"/>
          </w:tcPr>
          <w:p w14:paraId="6C1BE946" w14:textId="7598044B" w:rsidR="005A0F04" w:rsidRDefault="004B5F12" w:rsidP="001F7451">
            <w:pPr>
              <w:spacing w:before="60" w:after="60"/>
              <w:rPr>
                <w:rFonts w:cs="Arial"/>
                <w:color w:val="FFFFFF" w:themeColor="background1"/>
                <w:sz w:val="18"/>
                <w:szCs w:val="18"/>
              </w:rPr>
            </w:pPr>
            <w:r>
              <w:rPr>
                <w:rFonts w:cs="Arial"/>
                <w:b/>
                <w:color w:val="FFFFFF" w:themeColor="background1"/>
                <w:szCs w:val="20"/>
              </w:rPr>
              <w:br/>
              <w:t>Part 4</w:t>
            </w:r>
            <w:r w:rsidR="005A0F04" w:rsidRPr="00AB4B0E">
              <w:rPr>
                <w:rFonts w:cs="Arial"/>
                <w:b/>
                <w:color w:val="FFFFFF" w:themeColor="background1"/>
                <w:szCs w:val="20"/>
              </w:rPr>
              <w:t xml:space="preserve"> -  </w:t>
            </w:r>
            <w:r>
              <w:rPr>
                <w:rFonts w:cs="Arial"/>
                <w:b/>
                <w:color w:val="FFFFFF" w:themeColor="background1"/>
                <w:szCs w:val="20"/>
              </w:rPr>
              <w:t>Documentation</w:t>
            </w:r>
            <w:r w:rsidR="005A0F04">
              <w:rPr>
                <w:i/>
                <w:noProof/>
                <w:color w:val="FFFFFF"/>
                <w:sz w:val="18"/>
                <w:szCs w:val="18"/>
                <w:lang w:eastAsia="en-AU"/>
              </w:rPr>
              <w:br/>
            </w:r>
            <w:r w:rsidR="005A0F04" w:rsidRPr="009E3E28">
              <w:rPr>
                <w:rFonts w:cs="Arial"/>
                <w:color w:val="FFFFFF" w:themeColor="background1"/>
                <w:sz w:val="18"/>
                <w:szCs w:val="18"/>
              </w:rPr>
              <w:t>Assessment Documentation/Working Files</w:t>
            </w:r>
          </w:p>
          <w:p w14:paraId="05D101BE" w14:textId="77777777" w:rsidR="005A0F04" w:rsidRPr="00972F7C" w:rsidRDefault="005A0F04" w:rsidP="001F7451">
            <w:pPr>
              <w:spacing w:before="60" w:after="60"/>
              <w:rPr>
                <w:i/>
                <w:noProof/>
                <w:color w:val="FFFFFF"/>
                <w:sz w:val="18"/>
                <w:szCs w:val="18"/>
                <w:lang w:eastAsia="en-AU"/>
              </w:rPr>
            </w:pPr>
          </w:p>
        </w:tc>
      </w:tr>
      <w:tr w:rsidR="005A0F04" w:rsidRPr="00EB7042" w14:paraId="2EF78656" w14:textId="77777777" w:rsidTr="001F7451">
        <w:trPr>
          <w:trHeight w:val="681"/>
        </w:trPr>
        <w:tc>
          <w:tcPr>
            <w:tcW w:w="10490" w:type="dxa"/>
            <w:gridSpan w:val="2"/>
            <w:tcBorders>
              <w:bottom w:val="single" w:sz="4" w:space="0" w:color="auto"/>
            </w:tcBorders>
            <w:shd w:val="clear" w:color="auto" w:fill="FFFFFF" w:themeFill="background1"/>
            <w:vAlign w:val="center"/>
          </w:tcPr>
          <w:p w14:paraId="33B8C212" w14:textId="77777777" w:rsidR="005A0F04" w:rsidRDefault="005A0F04" w:rsidP="001F7451">
            <w:pPr>
              <w:pStyle w:val="BodyA"/>
              <w:jc w:val="both"/>
              <w:rPr>
                <w:rFonts w:cs="Arial"/>
                <w:sz w:val="20"/>
              </w:rPr>
            </w:pPr>
          </w:p>
          <w:p w14:paraId="51F9EFC0" w14:textId="77777777" w:rsidR="005A0F04" w:rsidRDefault="005A0F04" w:rsidP="001F7451">
            <w:pPr>
              <w:pStyle w:val="BodyA"/>
              <w:jc w:val="both"/>
              <w:rPr>
                <w:rFonts w:cs="Arial"/>
                <w:sz w:val="20"/>
              </w:rPr>
            </w:pPr>
            <w:r>
              <w:rPr>
                <w:rFonts w:cs="Arial"/>
                <w:sz w:val="20"/>
              </w:rPr>
              <w:t xml:space="preserve">It is now time document your project. </w:t>
            </w:r>
          </w:p>
          <w:p w14:paraId="7C6F6FF7" w14:textId="77777777" w:rsidR="005A0F04" w:rsidRPr="001B2D2C" w:rsidRDefault="005A0F04" w:rsidP="001F7451">
            <w:pPr>
              <w:pStyle w:val="BodyA"/>
              <w:jc w:val="both"/>
              <w:rPr>
                <w:rFonts w:cs="Arial"/>
                <w:b/>
                <w:color w:val="FF0000"/>
                <w:sz w:val="20"/>
              </w:rPr>
            </w:pPr>
            <w:r w:rsidRPr="001B2D2C">
              <w:rPr>
                <w:rFonts w:cs="Arial"/>
                <w:b/>
                <w:color w:val="FF0000"/>
                <w:sz w:val="20"/>
              </w:rPr>
              <w:t xml:space="preserve">Ensure that you develop </w:t>
            </w:r>
            <w:proofErr w:type="gramStart"/>
            <w:r w:rsidRPr="001B2D2C">
              <w:rPr>
                <w:rFonts w:cs="Arial"/>
                <w:b/>
                <w:color w:val="FF0000"/>
                <w:sz w:val="20"/>
              </w:rPr>
              <w:t>all of</w:t>
            </w:r>
            <w:proofErr w:type="gramEnd"/>
            <w:r w:rsidRPr="001B2D2C">
              <w:rPr>
                <w:rFonts w:cs="Arial"/>
                <w:b/>
                <w:color w:val="FF0000"/>
                <w:sz w:val="20"/>
              </w:rPr>
              <w:t xml:space="preserve"> the features outlined in the brief. </w:t>
            </w:r>
          </w:p>
          <w:p w14:paraId="5A27410D" w14:textId="77777777" w:rsidR="005A0F04" w:rsidRPr="00EB7042" w:rsidRDefault="005A0F04" w:rsidP="001F7451">
            <w:pPr>
              <w:pStyle w:val="BodyA"/>
              <w:ind w:left="720"/>
              <w:jc w:val="both"/>
              <w:rPr>
                <w:rFonts w:cs="Arial"/>
                <w:sz w:val="20"/>
              </w:rPr>
            </w:pPr>
          </w:p>
        </w:tc>
      </w:tr>
      <w:tr w:rsidR="005A0F04" w:rsidRPr="00EB7042" w14:paraId="7332CB63" w14:textId="77777777" w:rsidTr="001F7451">
        <w:trPr>
          <w:trHeight w:val="681"/>
        </w:trPr>
        <w:tc>
          <w:tcPr>
            <w:tcW w:w="5670" w:type="dxa"/>
            <w:shd w:val="clear" w:color="auto" w:fill="FFFFFF" w:themeFill="background1"/>
            <w:vAlign w:val="center"/>
          </w:tcPr>
          <w:p w14:paraId="68E95952" w14:textId="0F12A233" w:rsidR="005A0F04" w:rsidRDefault="005A0F04" w:rsidP="004B5F12">
            <w:pPr>
              <w:pStyle w:val="BodyA"/>
              <w:numPr>
                <w:ilvl w:val="0"/>
                <w:numId w:val="37"/>
              </w:numPr>
              <w:rPr>
                <w:rFonts w:cs="Arial"/>
                <w:sz w:val="20"/>
              </w:rPr>
            </w:pPr>
            <w:r>
              <w:rPr>
                <w:rFonts w:cs="Arial"/>
                <w:sz w:val="20"/>
              </w:rPr>
              <w:t>Ensure GIT has been used to backup and document revisions and changes.</w:t>
            </w:r>
          </w:p>
        </w:tc>
        <w:tc>
          <w:tcPr>
            <w:tcW w:w="4820" w:type="dxa"/>
            <w:shd w:val="clear" w:color="auto" w:fill="FFFFFF" w:themeFill="background1"/>
            <w:vAlign w:val="center"/>
          </w:tcPr>
          <w:p w14:paraId="6F0D7AF4" w14:textId="1215EF69" w:rsidR="005A0F04" w:rsidRPr="005A0F04" w:rsidRDefault="005A0F04" w:rsidP="005A0F04">
            <w:pPr>
              <w:pStyle w:val="BodyA"/>
              <w:rPr>
                <w:rFonts w:cs="Arial"/>
                <w:i/>
                <w:iCs/>
                <w:color w:val="808080" w:themeColor="background1" w:themeShade="80"/>
                <w:sz w:val="20"/>
              </w:rPr>
            </w:pPr>
            <w:r w:rsidRPr="00B32BA8">
              <w:rPr>
                <w:rFonts w:cs="Arial"/>
                <w:i/>
                <w:iCs/>
                <w:color w:val="808080" w:themeColor="background1" w:themeShade="80"/>
                <w:sz w:val="20"/>
              </w:rPr>
              <w:t>Record GIT repository address here</w:t>
            </w:r>
          </w:p>
        </w:tc>
      </w:tr>
      <w:tr w:rsidR="005A0F04" w:rsidRPr="00EB7042" w14:paraId="62AE11F5" w14:textId="77777777" w:rsidTr="001F7451">
        <w:trPr>
          <w:trHeight w:val="681"/>
        </w:trPr>
        <w:tc>
          <w:tcPr>
            <w:tcW w:w="5670" w:type="dxa"/>
            <w:shd w:val="clear" w:color="auto" w:fill="FFFFFF" w:themeFill="background1"/>
            <w:vAlign w:val="center"/>
          </w:tcPr>
          <w:p w14:paraId="7EB192C4" w14:textId="7531A729" w:rsidR="005A0F04" w:rsidRPr="00560A80" w:rsidRDefault="005A0F04" w:rsidP="004B5F12">
            <w:pPr>
              <w:pStyle w:val="BodyA"/>
              <w:numPr>
                <w:ilvl w:val="0"/>
                <w:numId w:val="37"/>
              </w:numPr>
              <w:rPr>
                <w:rFonts w:cs="Arial"/>
                <w:sz w:val="20"/>
              </w:rPr>
            </w:pPr>
            <w:r w:rsidRPr="008F7F25">
              <w:rPr>
                <w:rFonts w:cs="Arial"/>
                <w:sz w:val="20"/>
              </w:rPr>
              <w:t xml:space="preserve">Evaluate the effectiveness of </w:t>
            </w:r>
            <w:r>
              <w:rPr>
                <w:rFonts w:cs="Arial"/>
                <w:sz w:val="20"/>
              </w:rPr>
              <w:t>your selected new emerging web technology</w:t>
            </w:r>
            <w:r w:rsidRPr="008F7F25">
              <w:rPr>
                <w:rFonts w:cs="Arial"/>
                <w:sz w:val="20"/>
              </w:rPr>
              <w:t xml:space="preserve"> </w:t>
            </w:r>
            <w:r>
              <w:rPr>
                <w:rFonts w:cs="Arial"/>
                <w:sz w:val="20"/>
              </w:rPr>
              <w:t>(Minimum 1 Paragraph)</w:t>
            </w:r>
            <w:r>
              <w:rPr>
                <w:rFonts w:cs="Arial"/>
                <w:sz w:val="20"/>
              </w:rPr>
              <w:br/>
            </w:r>
            <w:r w:rsidRPr="00560A80">
              <w:rPr>
                <w:rFonts w:cs="Arial"/>
                <w:b/>
                <w:bCs/>
                <w:sz w:val="20"/>
              </w:rPr>
              <w:t>Some questions to consider:</w:t>
            </w:r>
          </w:p>
          <w:p w14:paraId="7D586881" w14:textId="09CBF814" w:rsidR="005A0F04" w:rsidRPr="00FD10F7" w:rsidRDefault="005A0F04" w:rsidP="001F7451">
            <w:pPr>
              <w:pStyle w:val="BodyA"/>
              <w:ind w:left="744"/>
              <w:rPr>
                <w:rFonts w:cs="Arial"/>
                <w:i/>
                <w:iCs/>
                <w:sz w:val="20"/>
              </w:rPr>
            </w:pPr>
            <w:r w:rsidRPr="00FD10F7">
              <w:rPr>
                <w:rFonts w:cs="Arial"/>
                <w:i/>
                <w:iCs/>
                <w:sz w:val="20"/>
              </w:rPr>
              <w:t xml:space="preserve">Did a certain </w:t>
            </w:r>
            <w:r w:rsidR="00746C2A" w:rsidRPr="00FD10F7">
              <w:rPr>
                <w:rFonts w:cs="Arial"/>
                <w:i/>
                <w:iCs/>
                <w:sz w:val="20"/>
              </w:rPr>
              <w:t>client-side</w:t>
            </w:r>
            <w:r w:rsidRPr="00FD10F7">
              <w:rPr>
                <w:rFonts w:cs="Arial"/>
                <w:i/>
                <w:iCs/>
                <w:sz w:val="20"/>
              </w:rPr>
              <w:t xml:space="preserve"> library or module meet your needs or would you choose an alternative next time</w:t>
            </w:r>
            <w:r>
              <w:rPr>
                <w:rFonts w:cs="Arial"/>
                <w:i/>
                <w:iCs/>
                <w:sz w:val="20"/>
              </w:rPr>
              <w:t>?</w:t>
            </w:r>
            <w:r w:rsidRPr="00FD10F7">
              <w:rPr>
                <w:rFonts w:cs="Arial"/>
                <w:i/>
                <w:iCs/>
                <w:sz w:val="20"/>
              </w:rPr>
              <w:br/>
            </w:r>
            <w:r>
              <w:rPr>
                <w:rFonts w:cs="Arial"/>
                <w:i/>
                <w:iCs/>
                <w:sz w:val="20"/>
              </w:rPr>
              <w:t>What modules work well, what modules proved difficult to implement?</w:t>
            </w:r>
            <w:r>
              <w:rPr>
                <w:rFonts w:cs="Arial"/>
                <w:i/>
                <w:iCs/>
                <w:sz w:val="20"/>
              </w:rPr>
              <w:br/>
              <w:t>Would you change the way you structured the application or components?</w:t>
            </w:r>
            <w:r w:rsidRPr="00FD10F7">
              <w:rPr>
                <w:rFonts w:cs="Arial"/>
                <w:i/>
                <w:iCs/>
                <w:sz w:val="20"/>
              </w:rPr>
              <w:br/>
            </w:r>
          </w:p>
          <w:p w14:paraId="43AE0E14" w14:textId="77777777" w:rsidR="005A0F04" w:rsidRDefault="005A0F04" w:rsidP="001F7451">
            <w:pPr>
              <w:pStyle w:val="BodyA"/>
              <w:rPr>
                <w:rFonts w:cs="Arial"/>
                <w:sz w:val="20"/>
              </w:rPr>
            </w:pPr>
          </w:p>
        </w:tc>
        <w:tc>
          <w:tcPr>
            <w:tcW w:w="4820" w:type="dxa"/>
            <w:shd w:val="clear" w:color="auto" w:fill="FFFFFF" w:themeFill="background1"/>
            <w:vAlign w:val="center"/>
          </w:tcPr>
          <w:p w14:paraId="075F00CB" w14:textId="7286DB0C" w:rsidR="005A0F04" w:rsidRPr="00886280" w:rsidRDefault="005A0F04" w:rsidP="001F7451">
            <w:pPr>
              <w:pStyle w:val="BodyA"/>
              <w:rPr>
                <w:rFonts w:cs="Arial"/>
                <w:i/>
                <w:iCs/>
                <w:color w:val="808080" w:themeColor="background1" w:themeShade="80"/>
                <w:sz w:val="20"/>
              </w:rPr>
            </w:pPr>
            <w:r>
              <w:rPr>
                <w:rFonts w:cs="Arial"/>
                <w:i/>
                <w:iCs/>
                <w:color w:val="808080" w:themeColor="background1" w:themeShade="80"/>
                <w:sz w:val="20"/>
              </w:rPr>
              <w:t>Evaluate Here</w:t>
            </w:r>
          </w:p>
        </w:tc>
      </w:tr>
      <w:tr w:rsidR="005A0F04" w:rsidRPr="00EB7042" w14:paraId="537C4937" w14:textId="77777777" w:rsidTr="001F7451">
        <w:trPr>
          <w:trHeight w:val="681"/>
        </w:trPr>
        <w:tc>
          <w:tcPr>
            <w:tcW w:w="5670" w:type="dxa"/>
            <w:shd w:val="clear" w:color="auto" w:fill="FFFFFF" w:themeFill="background1"/>
            <w:vAlign w:val="center"/>
          </w:tcPr>
          <w:p w14:paraId="4AF3D645" w14:textId="77777777" w:rsidR="005A0F04" w:rsidRPr="008F7F25" w:rsidRDefault="005A0F04" w:rsidP="004B5F12">
            <w:pPr>
              <w:pStyle w:val="BodyA"/>
              <w:numPr>
                <w:ilvl w:val="0"/>
                <w:numId w:val="37"/>
              </w:numPr>
              <w:rPr>
                <w:rFonts w:cs="Arial"/>
                <w:sz w:val="20"/>
              </w:rPr>
            </w:pPr>
            <w:r>
              <w:rPr>
                <w:rFonts w:cs="Arial"/>
                <w:sz w:val="20"/>
              </w:rPr>
              <w:t>Use comments and documentation tools to document at least two scripts. Ensure that the comments meet the tools documentation standards.</w:t>
            </w:r>
            <w:r>
              <w:rPr>
                <w:rFonts w:cs="Arial"/>
                <w:sz w:val="20"/>
              </w:rPr>
              <w:br/>
            </w:r>
            <w:r>
              <w:rPr>
                <w:rFonts w:cs="Arial"/>
                <w:sz w:val="20"/>
              </w:rPr>
              <w:br/>
            </w:r>
            <w:r w:rsidRPr="00D468C5">
              <w:rPr>
                <w:rFonts w:cs="Arial"/>
                <w:b/>
                <w:bCs/>
                <w:sz w:val="20"/>
              </w:rPr>
              <w:t>Classes and Scripts</w:t>
            </w:r>
            <w:r>
              <w:rPr>
                <w:rFonts w:cs="Arial"/>
                <w:sz w:val="20"/>
              </w:rPr>
              <w:br/>
              <w:t xml:space="preserve">A descriptive overview should be provided for each class and script as a comment at the top of the file. Details about any parent classes should be </w:t>
            </w:r>
            <w:r>
              <w:rPr>
                <w:rFonts w:cs="Arial"/>
                <w:sz w:val="20"/>
              </w:rPr>
              <w:lastRenderedPageBreak/>
              <w:t>documented at the top of the file.</w:t>
            </w:r>
            <w:r>
              <w:rPr>
                <w:rFonts w:cs="Arial"/>
                <w:sz w:val="20"/>
              </w:rPr>
              <w:br/>
            </w:r>
            <w:r w:rsidRPr="00D468C5">
              <w:rPr>
                <w:rFonts w:cs="Arial"/>
                <w:b/>
                <w:bCs/>
                <w:sz w:val="20"/>
              </w:rPr>
              <w:t>Members</w:t>
            </w:r>
            <w:r>
              <w:rPr>
                <w:rFonts w:cs="Arial"/>
                <w:sz w:val="20"/>
              </w:rPr>
              <w:br/>
              <w:t>The purpose of each member should be documented as a comment.</w:t>
            </w:r>
            <w:r>
              <w:rPr>
                <w:rFonts w:cs="Arial"/>
                <w:sz w:val="20"/>
              </w:rPr>
              <w:br/>
            </w:r>
            <w:r w:rsidRPr="00D468C5">
              <w:rPr>
                <w:rFonts w:cs="Arial"/>
                <w:b/>
                <w:bCs/>
                <w:sz w:val="20"/>
              </w:rPr>
              <w:t>Methods</w:t>
            </w:r>
            <w:r>
              <w:rPr>
                <w:rFonts w:cs="Arial"/>
                <w:sz w:val="20"/>
              </w:rPr>
              <w:br/>
              <w:t>The purpose of each method should be documented as a comment.</w:t>
            </w:r>
            <w:r>
              <w:rPr>
                <w:rFonts w:cs="Arial"/>
                <w:sz w:val="20"/>
              </w:rPr>
              <w:br/>
            </w:r>
            <w:r w:rsidRPr="00D468C5">
              <w:rPr>
                <w:rFonts w:cs="Arial"/>
                <w:b/>
                <w:bCs/>
                <w:sz w:val="20"/>
              </w:rPr>
              <w:t>Parameters</w:t>
            </w:r>
            <w:r>
              <w:rPr>
                <w:rFonts w:cs="Arial"/>
                <w:sz w:val="20"/>
              </w:rPr>
              <w:br/>
              <w:t>The purpose of each parameter should be documented as a comment.</w:t>
            </w:r>
            <w:r>
              <w:rPr>
                <w:rFonts w:cs="Arial"/>
                <w:sz w:val="20"/>
              </w:rPr>
              <w:br/>
            </w:r>
          </w:p>
        </w:tc>
        <w:tc>
          <w:tcPr>
            <w:tcW w:w="4820" w:type="dxa"/>
            <w:shd w:val="clear" w:color="auto" w:fill="FFFFFF" w:themeFill="background1"/>
            <w:vAlign w:val="center"/>
          </w:tcPr>
          <w:p w14:paraId="076FEEFC" w14:textId="77777777" w:rsidR="005A0F04" w:rsidRDefault="005A0F04" w:rsidP="005A0F04">
            <w:pPr>
              <w:pStyle w:val="BodyA"/>
              <w:rPr>
                <w:rFonts w:cs="Arial"/>
                <w:i/>
                <w:iCs/>
                <w:color w:val="808080" w:themeColor="background1" w:themeShade="80"/>
                <w:sz w:val="20"/>
              </w:rPr>
            </w:pPr>
            <w:r>
              <w:rPr>
                <w:rFonts w:cs="Arial"/>
                <w:i/>
                <w:iCs/>
                <w:color w:val="808080" w:themeColor="background1" w:themeShade="80"/>
                <w:sz w:val="20"/>
              </w:rPr>
              <w:lastRenderedPageBreak/>
              <w:t>Record the name and location of the documented files here</w:t>
            </w:r>
          </w:p>
          <w:p w14:paraId="6C2FEBD2" w14:textId="77777777" w:rsidR="005A0F04" w:rsidRDefault="005A0F04" w:rsidP="005A0F04">
            <w:pPr>
              <w:pStyle w:val="BodyA"/>
              <w:rPr>
                <w:rFonts w:cs="Arial"/>
                <w:i/>
                <w:iCs/>
                <w:color w:val="808080" w:themeColor="background1" w:themeShade="80"/>
                <w:sz w:val="20"/>
              </w:rPr>
            </w:pPr>
          </w:p>
          <w:p w14:paraId="3A86767C" w14:textId="1B9B9143" w:rsidR="005A0F04" w:rsidRPr="00886280" w:rsidRDefault="005A0F04" w:rsidP="005A0F04">
            <w:pPr>
              <w:pStyle w:val="BodyA"/>
              <w:rPr>
                <w:rFonts w:cs="Arial"/>
                <w:i/>
                <w:iCs/>
                <w:color w:val="808080" w:themeColor="background1" w:themeShade="80"/>
                <w:sz w:val="20"/>
              </w:rPr>
            </w:pPr>
          </w:p>
        </w:tc>
      </w:tr>
    </w:tbl>
    <w:p w14:paraId="62119879" w14:textId="77777777" w:rsidR="005A0F04" w:rsidRDefault="005A0F04" w:rsidP="005A0F04">
      <w:pPr>
        <w:rPr>
          <w:rFonts w:cs="Arial"/>
          <w:color w:val="000000" w:themeColor="text1"/>
          <w:szCs w:val="20"/>
        </w:rPr>
      </w:pPr>
    </w:p>
    <w:tbl>
      <w:tblPr>
        <w:tblW w:w="10486" w:type="dxa"/>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529BA18" w14:textId="77777777" w:rsidTr="001F7451">
        <w:trPr>
          <w:trHeight w:val="884"/>
        </w:trPr>
        <w:tc>
          <w:tcPr>
            <w:tcW w:w="10486" w:type="dxa"/>
            <w:gridSpan w:val="10"/>
            <w:shd w:val="clear" w:color="auto" w:fill="92D050"/>
            <w:vAlign w:val="center"/>
          </w:tcPr>
          <w:p w14:paraId="58133D76" w14:textId="6B91BC1F" w:rsidR="005A0F04" w:rsidRDefault="00696A20" w:rsidP="001F7451">
            <w:pPr>
              <w:spacing w:before="80" w:after="80"/>
              <w:rPr>
                <w:i/>
                <w:color w:val="7F7F7F" w:themeColor="text1" w:themeTint="80"/>
                <w:szCs w:val="20"/>
              </w:rPr>
            </w:pPr>
            <w:r>
              <w:rPr>
                <w:rFonts w:cs="Arial"/>
                <w:b/>
                <w:color w:val="FFFFFF" w:themeColor="background1"/>
                <w:szCs w:val="20"/>
              </w:rPr>
              <w:br/>
              <w:t>Part 5</w:t>
            </w:r>
            <w:r w:rsidR="005A0F04">
              <w:rPr>
                <w:rFonts w:cs="Arial"/>
                <w:b/>
                <w:color w:val="FFFFFF" w:themeColor="background1"/>
                <w:szCs w:val="20"/>
              </w:rPr>
              <w:t xml:space="preserve"> – Hand Over and Sign Off</w:t>
            </w:r>
            <w:r w:rsidR="005A0F04" w:rsidRPr="00550C32">
              <w:rPr>
                <w:rFonts w:cs="Arial"/>
                <w:b/>
                <w:color w:val="FFFFFF" w:themeColor="background1"/>
                <w:szCs w:val="20"/>
              </w:rPr>
              <w:br/>
            </w:r>
            <w:r w:rsidR="005A0F04" w:rsidRPr="009E3E28">
              <w:rPr>
                <w:rFonts w:cs="Arial"/>
                <w:color w:val="FFFFFF" w:themeColor="background1"/>
                <w:sz w:val="18"/>
                <w:szCs w:val="18"/>
              </w:rPr>
              <w:t>Assessment Documentation/ Working Files</w:t>
            </w:r>
          </w:p>
        </w:tc>
      </w:tr>
      <w:tr w:rsidR="005A0F04" w:rsidRPr="00A92AFE" w14:paraId="186AF297" w14:textId="77777777" w:rsidTr="001F7451">
        <w:trPr>
          <w:trHeight w:val="884"/>
        </w:trPr>
        <w:tc>
          <w:tcPr>
            <w:tcW w:w="10486" w:type="dxa"/>
            <w:gridSpan w:val="10"/>
            <w:shd w:val="clear" w:color="auto" w:fill="BFBFBF" w:themeFill="background1" w:themeFillShade="BF"/>
            <w:vAlign w:val="center"/>
          </w:tcPr>
          <w:p w14:paraId="5CD52FF1" w14:textId="77777777" w:rsidR="005A0F04" w:rsidRPr="00A92AFE" w:rsidRDefault="005A0F04" w:rsidP="001F7451">
            <w:pPr>
              <w:spacing w:before="80" w:after="80"/>
              <w:rPr>
                <w:rFonts w:cs="Arial"/>
                <w:b/>
                <w:szCs w:val="20"/>
              </w:rPr>
            </w:pPr>
            <w:r w:rsidRPr="00A92AFE">
              <w:rPr>
                <w:rFonts w:cs="Arial"/>
                <w:b/>
                <w:szCs w:val="20"/>
              </w:rPr>
              <w:t>Final Approval and Hand Over</w:t>
            </w:r>
          </w:p>
          <w:p w14:paraId="799D08E3" w14:textId="77777777" w:rsidR="005A0F04" w:rsidRPr="00A92AFE" w:rsidRDefault="005A0F04" w:rsidP="001F7451">
            <w:pPr>
              <w:spacing w:before="80" w:after="80"/>
              <w:rPr>
                <w:i/>
                <w:szCs w:val="20"/>
              </w:rPr>
            </w:pPr>
            <w:r w:rsidRPr="00A92AFE">
              <w:rPr>
                <w:rFonts w:cs="Arial"/>
                <w:szCs w:val="20"/>
              </w:rPr>
              <w:t xml:space="preserve">You will need to organise a time with </w:t>
            </w:r>
            <w:proofErr w:type="gramStart"/>
            <w:r w:rsidRPr="00A92AFE">
              <w:rPr>
                <w:rFonts w:cs="Arial"/>
                <w:szCs w:val="20"/>
              </w:rPr>
              <w:t>your</w:t>
            </w:r>
            <w:proofErr w:type="gramEnd"/>
            <w:r w:rsidRPr="00A92AFE">
              <w:rPr>
                <w:rFonts w:cs="Arial"/>
                <w:szCs w:val="20"/>
              </w:rPr>
              <w:t xml:space="preserve"> </w:t>
            </w:r>
            <w:r>
              <w:rPr>
                <w:rFonts w:cs="Arial"/>
                <w:szCs w:val="20"/>
              </w:rPr>
              <w:t xml:space="preserve">to </w:t>
            </w:r>
            <w:r w:rsidRPr="00A92AFE">
              <w:rPr>
                <w:rFonts w:cs="Arial"/>
                <w:szCs w:val="20"/>
              </w:rPr>
              <w:t>review your final solution for the project</w:t>
            </w:r>
            <w:r>
              <w:rPr>
                <w:rFonts w:cs="Arial"/>
                <w:szCs w:val="20"/>
              </w:rPr>
              <w:t xml:space="preserve"> and obtain feedback</w:t>
            </w:r>
            <w:r w:rsidRPr="00A92AFE">
              <w:rPr>
                <w:rFonts w:cs="Arial"/>
                <w:szCs w:val="20"/>
              </w:rPr>
              <w:t>.</w:t>
            </w:r>
            <w:r>
              <w:rPr>
                <w:rFonts w:cs="Arial"/>
                <w:szCs w:val="20"/>
              </w:rPr>
              <w:t xml:space="preserve"> You will need to present and explain your code and program structure.</w:t>
            </w:r>
          </w:p>
        </w:tc>
      </w:tr>
      <w:tr w:rsidR="005A0F04" w14:paraId="19F369DD" w14:textId="77777777" w:rsidTr="001F7451">
        <w:trPr>
          <w:trHeight w:val="416"/>
        </w:trPr>
        <w:tc>
          <w:tcPr>
            <w:tcW w:w="7367" w:type="dxa"/>
            <w:gridSpan w:val="5"/>
            <w:vMerge w:val="restart"/>
            <w:shd w:val="clear" w:color="auto" w:fill="FFFFFF" w:themeFill="background1"/>
            <w:vAlign w:val="center"/>
          </w:tcPr>
          <w:p w14:paraId="59E943BA"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brief for this project. Each of the skills must be observed on at least one occasion.</w:t>
            </w:r>
          </w:p>
        </w:tc>
        <w:tc>
          <w:tcPr>
            <w:tcW w:w="1701" w:type="dxa"/>
            <w:gridSpan w:val="3"/>
            <w:shd w:val="clear" w:color="auto" w:fill="FFFFFF" w:themeFill="background1"/>
            <w:vAlign w:val="center"/>
          </w:tcPr>
          <w:p w14:paraId="64D80B3D"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shd w:val="clear" w:color="auto" w:fill="FFFFFF" w:themeFill="background1"/>
            <w:vAlign w:val="center"/>
          </w:tcPr>
          <w:p w14:paraId="4F3406BD"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rsidRPr="00BF4B90" w14:paraId="183727D8" w14:textId="77777777" w:rsidTr="001F7451">
        <w:trPr>
          <w:trHeight w:val="416"/>
        </w:trPr>
        <w:tc>
          <w:tcPr>
            <w:tcW w:w="7367" w:type="dxa"/>
            <w:gridSpan w:val="5"/>
            <w:vMerge/>
            <w:shd w:val="clear" w:color="auto" w:fill="FFFFFF" w:themeFill="background1"/>
            <w:vAlign w:val="center"/>
          </w:tcPr>
          <w:p w14:paraId="2A30F7A9"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3399E6F6" w14:textId="48192ACE" w:rsidR="005A0F04" w:rsidRPr="006105B2" w:rsidRDefault="005A0F04" w:rsidP="001F7451">
            <w:pPr>
              <w:spacing w:before="80" w:after="80"/>
              <w:jc w:val="center"/>
              <w:rPr>
                <w:color w:val="000000" w:themeColor="text1"/>
              </w:rPr>
            </w:pPr>
            <w:r>
              <w:rPr>
                <w:color w:val="000000" w:themeColor="text1"/>
              </w:rPr>
              <w:t>30/1/202</w:t>
            </w:r>
            <w:r w:rsidR="001142C1">
              <w:rPr>
                <w:color w:val="000000" w:themeColor="text1"/>
              </w:rPr>
              <w:t>2</w:t>
            </w:r>
          </w:p>
        </w:tc>
        <w:tc>
          <w:tcPr>
            <w:tcW w:w="1418" w:type="dxa"/>
            <w:gridSpan w:val="2"/>
            <w:shd w:val="clear" w:color="auto" w:fill="FFFFFF" w:themeFill="background1"/>
            <w:vAlign w:val="center"/>
          </w:tcPr>
          <w:p w14:paraId="323E39AB" w14:textId="77777777" w:rsidR="005A0F04" w:rsidRPr="00BF4B90" w:rsidRDefault="005A0F04" w:rsidP="001F7451">
            <w:pPr>
              <w:spacing w:before="80" w:after="80"/>
              <w:jc w:val="center"/>
              <w:rPr>
                <w:b/>
                <w:color w:val="000000" w:themeColor="text1"/>
              </w:rPr>
            </w:pPr>
          </w:p>
        </w:tc>
      </w:tr>
      <w:tr w:rsidR="005A0F04" w:rsidRPr="006105B2" w14:paraId="0D56B37C" w14:textId="77777777" w:rsidTr="001F7451">
        <w:trPr>
          <w:trHeight w:val="416"/>
        </w:trPr>
        <w:tc>
          <w:tcPr>
            <w:tcW w:w="7367" w:type="dxa"/>
            <w:gridSpan w:val="5"/>
            <w:vMerge/>
            <w:shd w:val="clear" w:color="auto" w:fill="FFFFFF" w:themeFill="background1"/>
            <w:vAlign w:val="center"/>
          </w:tcPr>
          <w:p w14:paraId="17005154"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023CBE6A"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shd w:val="clear" w:color="auto" w:fill="FFFFFF" w:themeFill="background1"/>
            <w:vAlign w:val="center"/>
          </w:tcPr>
          <w:p w14:paraId="6F619324"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rsidRPr="00BD1C99" w14:paraId="77E38755" w14:textId="77777777" w:rsidTr="001F7451">
        <w:trPr>
          <w:trHeight w:val="416"/>
        </w:trPr>
        <w:tc>
          <w:tcPr>
            <w:tcW w:w="7367" w:type="dxa"/>
            <w:gridSpan w:val="5"/>
            <w:vMerge/>
            <w:shd w:val="clear" w:color="auto" w:fill="FFFFFF" w:themeFill="background1"/>
            <w:vAlign w:val="center"/>
          </w:tcPr>
          <w:p w14:paraId="523059B6" w14:textId="77777777" w:rsidR="005A0F04" w:rsidRPr="00550C32" w:rsidRDefault="005A0F04" w:rsidP="001F7451">
            <w:pPr>
              <w:spacing w:before="80" w:after="80"/>
              <w:rPr>
                <w:rFonts w:cs="Arial"/>
                <w:b/>
                <w:color w:val="000000" w:themeColor="text1"/>
              </w:rPr>
            </w:pPr>
          </w:p>
        </w:tc>
        <w:tc>
          <w:tcPr>
            <w:tcW w:w="851" w:type="dxa"/>
            <w:shd w:val="clear" w:color="auto" w:fill="FFFFFF" w:themeFill="background1"/>
            <w:vAlign w:val="center"/>
          </w:tcPr>
          <w:p w14:paraId="23EE87C4"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shd w:val="clear" w:color="auto" w:fill="FFFFFF" w:themeFill="background1"/>
            <w:vAlign w:val="center"/>
          </w:tcPr>
          <w:p w14:paraId="10DB2C38"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shd w:val="clear" w:color="auto" w:fill="FFFFFF" w:themeFill="background1"/>
            <w:vAlign w:val="center"/>
          </w:tcPr>
          <w:p w14:paraId="433C14C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shd w:val="clear" w:color="auto" w:fill="FFFFFF" w:themeFill="background1"/>
            <w:vAlign w:val="center"/>
          </w:tcPr>
          <w:p w14:paraId="72F68F47"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0FFC441" w14:textId="77777777" w:rsidTr="001F7451">
        <w:trPr>
          <w:trHeight w:val="416"/>
        </w:trPr>
        <w:tc>
          <w:tcPr>
            <w:tcW w:w="7367" w:type="dxa"/>
            <w:gridSpan w:val="5"/>
            <w:shd w:val="clear" w:color="auto" w:fill="FFFFFF" w:themeFill="background1"/>
          </w:tcPr>
          <w:p w14:paraId="6ECBC17C" w14:textId="6828C7DA"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leaner has designed an algorithm that aligns with the standards and expectations outlined in the brief.</w:t>
            </w:r>
          </w:p>
        </w:tc>
        <w:tc>
          <w:tcPr>
            <w:tcW w:w="851" w:type="dxa"/>
            <w:shd w:val="clear" w:color="auto" w:fill="FFFFFF" w:themeFill="background1"/>
            <w:vAlign w:val="center"/>
          </w:tcPr>
          <w:p w14:paraId="19CAAAC2" w14:textId="290B4803"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F059FEF"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65D543ED"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19BCC77" w14:textId="77777777" w:rsidR="005A0F04" w:rsidRDefault="005A0F04" w:rsidP="005A0F04">
            <w:pPr>
              <w:spacing w:before="80" w:after="80"/>
              <w:rPr>
                <w:i/>
                <w:color w:val="7F7F7F" w:themeColor="text1" w:themeTint="80"/>
                <w:szCs w:val="20"/>
              </w:rPr>
            </w:pPr>
          </w:p>
        </w:tc>
      </w:tr>
      <w:tr w:rsidR="005A0F04" w14:paraId="41C62EF3" w14:textId="77777777" w:rsidTr="001F7451">
        <w:trPr>
          <w:trHeight w:val="416"/>
        </w:trPr>
        <w:tc>
          <w:tcPr>
            <w:tcW w:w="7367" w:type="dxa"/>
            <w:gridSpan w:val="5"/>
            <w:shd w:val="clear" w:color="auto" w:fill="FFFFFF" w:themeFill="background1"/>
          </w:tcPr>
          <w:p w14:paraId="3F18AEFB" w14:textId="494D2DF4"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application meets the program and initial specifications outlined in the brief.</w:t>
            </w:r>
          </w:p>
        </w:tc>
        <w:tc>
          <w:tcPr>
            <w:tcW w:w="851" w:type="dxa"/>
            <w:shd w:val="clear" w:color="auto" w:fill="FFFFFF" w:themeFill="background1"/>
            <w:vAlign w:val="center"/>
          </w:tcPr>
          <w:p w14:paraId="30FDA3F5" w14:textId="30D660C6"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D87C081"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BF0C7D1"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2E642F" w14:textId="77777777" w:rsidR="005A0F04" w:rsidRDefault="005A0F04" w:rsidP="005A0F04">
            <w:pPr>
              <w:spacing w:before="80" w:after="80"/>
              <w:rPr>
                <w:i/>
                <w:color w:val="7F7F7F" w:themeColor="text1" w:themeTint="80"/>
                <w:szCs w:val="20"/>
              </w:rPr>
            </w:pPr>
          </w:p>
        </w:tc>
      </w:tr>
      <w:tr w:rsidR="005A0F04" w14:paraId="3E36E28E" w14:textId="77777777" w:rsidTr="001F7451">
        <w:trPr>
          <w:trHeight w:val="416"/>
        </w:trPr>
        <w:tc>
          <w:tcPr>
            <w:tcW w:w="7367" w:type="dxa"/>
            <w:gridSpan w:val="5"/>
            <w:shd w:val="clear" w:color="auto" w:fill="FFFFFF" w:themeFill="background1"/>
          </w:tcPr>
          <w:p w14:paraId="6B03EBE1" w14:textId="77777777" w:rsidR="005A0F04" w:rsidRPr="00D468C5" w:rsidRDefault="005A0F04" w:rsidP="00696A20">
            <w:pPr>
              <w:pStyle w:val="ListParagraph"/>
              <w:numPr>
                <w:ilvl w:val="0"/>
                <w:numId w:val="38"/>
              </w:numPr>
              <w:spacing w:before="80" w:after="80"/>
              <w:rPr>
                <w:rFonts w:cs="Arial"/>
                <w:szCs w:val="20"/>
              </w:rPr>
            </w:pPr>
            <w:r w:rsidRPr="00D468C5">
              <w:rPr>
                <w:rFonts w:cs="Arial"/>
                <w:color w:val="000000" w:themeColor="text1"/>
                <w:szCs w:val="20"/>
              </w:rPr>
              <w:t>The learner has presented the application to the client for approval.</w:t>
            </w:r>
          </w:p>
        </w:tc>
        <w:tc>
          <w:tcPr>
            <w:tcW w:w="851" w:type="dxa"/>
            <w:shd w:val="clear" w:color="auto" w:fill="FFFFFF" w:themeFill="background1"/>
            <w:vAlign w:val="center"/>
          </w:tcPr>
          <w:p w14:paraId="107CFB25" w14:textId="2B4B62EC"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5BB7D34"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4BF07A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95BB15" w14:textId="77777777" w:rsidR="005A0F04" w:rsidRDefault="005A0F04" w:rsidP="005A0F04">
            <w:pPr>
              <w:spacing w:before="80" w:after="80"/>
              <w:rPr>
                <w:i/>
                <w:color w:val="7F7F7F" w:themeColor="text1" w:themeTint="80"/>
                <w:szCs w:val="20"/>
              </w:rPr>
            </w:pPr>
          </w:p>
        </w:tc>
      </w:tr>
      <w:tr w:rsidR="005A0F04" w14:paraId="76D8F1B3" w14:textId="77777777" w:rsidTr="001F7451">
        <w:trPr>
          <w:trHeight w:val="416"/>
        </w:trPr>
        <w:tc>
          <w:tcPr>
            <w:tcW w:w="7367" w:type="dxa"/>
            <w:gridSpan w:val="5"/>
            <w:shd w:val="clear" w:color="auto" w:fill="FFFFFF" w:themeFill="background1"/>
          </w:tcPr>
          <w:p w14:paraId="5A9E37D4"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obtained feedback and sign off from the client.</w:t>
            </w:r>
          </w:p>
        </w:tc>
        <w:tc>
          <w:tcPr>
            <w:tcW w:w="851" w:type="dxa"/>
            <w:shd w:val="clear" w:color="auto" w:fill="FFFFFF" w:themeFill="background1"/>
            <w:vAlign w:val="center"/>
          </w:tcPr>
          <w:p w14:paraId="02D09C7B" w14:textId="061ECD28"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180FD3B5"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2398300"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36362FA" w14:textId="77777777" w:rsidR="005A0F04" w:rsidRDefault="005A0F04" w:rsidP="005A0F04">
            <w:pPr>
              <w:spacing w:before="80" w:after="80"/>
              <w:rPr>
                <w:i/>
                <w:color w:val="7F7F7F" w:themeColor="text1" w:themeTint="80"/>
                <w:szCs w:val="20"/>
              </w:rPr>
            </w:pPr>
          </w:p>
        </w:tc>
      </w:tr>
      <w:tr w:rsidR="005A0F04" w14:paraId="50632178" w14:textId="77777777" w:rsidTr="001F7451">
        <w:trPr>
          <w:trHeight w:val="416"/>
        </w:trPr>
        <w:tc>
          <w:tcPr>
            <w:tcW w:w="7367" w:type="dxa"/>
            <w:gridSpan w:val="5"/>
            <w:shd w:val="clear" w:color="auto" w:fill="FFFFFF" w:themeFill="background1"/>
          </w:tcPr>
          <w:p w14:paraId="7BBD5AE8"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taken responsibility for planning, sequencing and prioritising tasks and own workload.</w:t>
            </w:r>
          </w:p>
        </w:tc>
        <w:tc>
          <w:tcPr>
            <w:tcW w:w="851" w:type="dxa"/>
            <w:shd w:val="clear" w:color="auto" w:fill="FFFFFF" w:themeFill="background1"/>
            <w:vAlign w:val="center"/>
          </w:tcPr>
          <w:p w14:paraId="2A55724A" w14:textId="66B12DB4"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B0E4C0A"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E87D63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C324A8F" w14:textId="77777777" w:rsidR="005A0F04" w:rsidRDefault="005A0F04" w:rsidP="005A0F04">
            <w:pPr>
              <w:spacing w:before="80" w:after="80"/>
              <w:rPr>
                <w:i/>
                <w:color w:val="7F7F7F" w:themeColor="text1" w:themeTint="80"/>
                <w:szCs w:val="20"/>
              </w:rPr>
            </w:pPr>
          </w:p>
        </w:tc>
      </w:tr>
      <w:tr w:rsidR="005A0F04" w14:paraId="55AF55B8" w14:textId="77777777" w:rsidTr="001F7451">
        <w:trPr>
          <w:trHeight w:val="416"/>
        </w:trPr>
        <w:tc>
          <w:tcPr>
            <w:tcW w:w="7367" w:type="dxa"/>
            <w:gridSpan w:val="5"/>
            <w:shd w:val="clear" w:color="auto" w:fill="FFFFFF" w:themeFill="background1"/>
          </w:tcPr>
          <w:p w14:paraId="0607EA6A"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During this project the learner optimised their IDE and dev tools to improve personal productivity.</w:t>
            </w:r>
          </w:p>
        </w:tc>
        <w:tc>
          <w:tcPr>
            <w:tcW w:w="851" w:type="dxa"/>
            <w:shd w:val="clear" w:color="auto" w:fill="FFFFFF" w:themeFill="background1"/>
            <w:vAlign w:val="center"/>
          </w:tcPr>
          <w:p w14:paraId="78B8949C" w14:textId="363338BE"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5C2A1609"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59C50B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8D1DA44" w14:textId="77777777" w:rsidR="005A0F04" w:rsidRDefault="005A0F04" w:rsidP="005A0F04">
            <w:pPr>
              <w:spacing w:before="80" w:after="80"/>
              <w:rPr>
                <w:i/>
                <w:color w:val="7F7F7F" w:themeColor="text1" w:themeTint="80"/>
                <w:szCs w:val="20"/>
              </w:rPr>
            </w:pPr>
          </w:p>
        </w:tc>
      </w:tr>
      <w:tr w:rsidR="005A0F04" w14:paraId="0211FFFA" w14:textId="77777777" w:rsidTr="001F7451">
        <w:trPr>
          <w:trHeight w:val="416"/>
        </w:trPr>
        <w:tc>
          <w:tcPr>
            <w:tcW w:w="1643" w:type="dxa"/>
            <w:shd w:val="clear" w:color="auto" w:fill="FFFFFF" w:themeFill="background1"/>
            <w:vAlign w:val="center"/>
          </w:tcPr>
          <w:p w14:paraId="427846B7"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DB047"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28A04672"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7BB552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58BEE64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2E9415B8" w14:textId="7F1679C1"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bl>
    <w:p w14:paraId="0795BBEB" w14:textId="77777777" w:rsidR="005A0F04" w:rsidRDefault="005A0F04" w:rsidP="005A0F04">
      <w:pPr>
        <w:rPr>
          <w:rFonts w:cs="Arial"/>
          <w:color w:val="000000" w:themeColor="text1"/>
          <w:szCs w:val="20"/>
        </w:rPr>
      </w:pPr>
    </w:p>
    <w:p w14:paraId="7D90F61D" w14:textId="77777777" w:rsidR="009556BB" w:rsidRDefault="009556BB" w:rsidP="005A0F04">
      <w:pPr>
        <w:rPr>
          <w:rFonts w:cs="Arial"/>
          <w:color w:val="000000" w:themeColor="text1"/>
          <w:szCs w:val="20"/>
        </w:rPr>
      </w:pPr>
    </w:p>
    <w:sectPr w:rsidR="009556BB" w:rsidSect="003C6CB6">
      <w:pgSz w:w="11906" w:h="16838" w:code="9"/>
      <w:pgMar w:top="1559" w:right="709" w:bottom="737" w:left="709" w:header="425" w:footer="556"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07416" w14:textId="77777777" w:rsidR="004A335D" w:rsidRDefault="004A335D" w:rsidP="008A56A6">
      <w:r>
        <w:separator/>
      </w:r>
    </w:p>
  </w:endnote>
  <w:endnote w:type="continuationSeparator" w:id="0">
    <w:p w14:paraId="26252B2E" w14:textId="77777777" w:rsidR="004A335D" w:rsidRDefault="004A335D" w:rsidP="008A56A6">
      <w:r>
        <w:continuationSeparator/>
      </w:r>
    </w:p>
  </w:endnote>
  <w:endnote w:type="continuationNotice" w:id="1">
    <w:p w14:paraId="538A7448" w14:textId="77777777" w:rsidR="004A335D" w:rsidRDefault="004A33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56" w14:textId="03E16628" w:rsidR="007E7772" w:rsidRPr="00725470" w:rsidRDefault="00725470" w:rsidP="00725470">
    <w:pPr>
      <w:rPr>
        <w:rFonts w:cs="Arial"/>
        <w:sz w:val="10"/>
      </w:rPr>
    </w:pPr>
    <w:r w:rsidRPr="00725470">
      <w:rPr>
        <w:rFonts w:cs="Arial"/>
        <w:b/>
        <w:color w:val="FF0000"/>
        <w:sz w:val="10"/>
      </w:rPr>
      <w:t xml:space="preserve">OFFICIAL  </w:t>
    </w:r>
    <w:r w:rsidRPr="00725470">
      <w:rPr>
        <w:rFonts w:cs="Arial"/>
        <w:sz w:val="10"/>
      </w:rPr>
      <w:t xml:space="preserve">Holmesglen:  DFI_CAIT  6-Feb-2022  L:\CAIT\Teaching\T&amp;L\202210\ICT40120 - Web </w:t>
    </w:r>
    <w:proofErr w:type="gramStart"/>
    <w:r w:rsidRPr="00725470">
      <w:rPr>
        <w:rFonts w:cs="Arial"/>
        <w:sz w:val="10"/>
      </w:rPr>
      <w:t>On</w:t>
    </w:r>
    <w:proofErr w:type="gramEnd"/>
    <w:r w:rsidRPr="00725470">
      <w:rPr>
        <w:rFonts w:cs="Arial"/>
        <w:sz w:val="10"/>
      </w:rPr>
      <w:t xml:space="preserve"> Campus\JavaScript\CRS180_JavaScript_AT2of2_</w:t>
    </w:r>
    <w:r w:rsidR="008C1B7A">
      <w:rPr>
        <w:rFonts w:cs="Arial"/>
        <w:sz w:val="10"/>
      </w:rPr>
      <w:t>LEARNER</w:t>
    </w:r>
    <w:r w:rsidRPr="00725470">
      <w:rPr>
        <w:rFonts w:cs="Arial"/>
        <w:sz w:val="10"/>
      </w:rPr>
      <w:t>_V1.docx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6D7D1" w14:textId="77777777" w:rsidR="004A335D" w:rsidRDefault="004A335D" w:rsidP="008A56A6">
      <w:r>
        <w:separator/>
      </w:r>
    </w:p>
  </w:footnote>
  <w:footnote w:type="continuationSeparator" w:id="0">
    <w:p w14:paraId="45DD1E5C" w14:textId="77777777" w:rsidR="004A335D" w:rsidRDefault="004A335D" w:rsidP="008A56A6">
      <w:r>
        <w:continuationSeparator/>
      </w:r>
    </w:p>
  </w:footnote>
  <w:footnote w:type="continuationNotice" w:id="1">
    <w:p w14:paraId="612EFE3D" w14:textId="77777777" w:rsidR="004A335D" w:rsidRDefault="004A33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4F" w14:textId="77777777" w:rsidR="007E7772" w:rsidRDefault="007E7772" w:rsidP="00677E1F">
    <w:r w:rsidRPr="00622037">
      <w:rPr>
        <w:rFonts w:ascii="Calibri" w:hAnsi="Calibri"/>
        <w:noProof/>
        <w:sz w:val="22"/>
        <w:lang w:eastAsia="en-AU"/>
      </w:rPr>
      <mc:AlternateContent>
        <mc:Choice Requires="wps">
          <w:drawing>
            <wp:anchor distT="0" distB="0" distL="114300" distR="114300" simplePos="0" relativeHeight="251658240" behindDoc="0" locked="0" layoutInCell="1" allowOverlap="1" wp14:anchorId="75A5C057" wp14:editId="75A5C058">
              <wp:simplePos x="0" y="0"/>
              <wp:positionH relativeFrom="column">
                <wp:posOffset>-78739</wp:posOffset>
              </wp:positionH>
              <wp:positionV relativeFrom="paragraph">
                <wp:posOffset>-50800</wp:posOffset>
              </wp:positionV>
              <wp:extent cx="140970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58601" w14:textId="01F38CF9" w:rsidR="009359C7" w:rsidRPr="009359C7" w:rsidRDefault="009359C7" w:rsidP="009359C7">
                          <w:pPr>
                            <w:rPr>
                              <w:rFonts w:eastAsia="Times New Roman"/>
                              <w:color w:val="FFFFFF" w:themeColor="background1"/>
                              <w:sz w:val="18"/>
                              <w:szCs w:val="18"/>
                            </w:rPr>
                          </w:pPr>
                          <w:r w:rsidRPr="009359C7">
                            <w:rPr>
                              <w:rFonts w:eastAsia="Times New Roman"/>
                              <w:color w:val="808080" w:themeColor="background1" w:themeShade="80"/>
                              <w:sz w:val="18"/>
                              <w:szCs w:val="18"/>
                            </w:rPr>
                            <w:t>CRS180</w:t>
                          </w:r>
                        </w:p>
                        <w:p w14:paraId="00D2BCE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Revision 101</w:t>
                          </w:r>
                        </w:p>
                        <w:p w14:paraId="2FA5394A"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May 2018</w:t>
                          </w:r>
                        </w:p>
                        <w:p w14:paraId="7093AA2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 xml:space="preserve">Page </w:t>
                          </w:r>
                          <w:r w:rsidRPr="009359C7">
                            <w:rPr>
                              <w:rFonts w:eastAsia="Times New Roman"/>
                              <w:color w:val="808080" w:themeColor="background1" w:themeShade="80"/>
                              <w:sz w:val="18"/>
                              <w:szCs w:val="18"/>
                            </w:rPr>
                            <w:fldChar w:fldCharType="begin"/>
                          </w:r>
                          <w:r w:rsidRPr="009359C7">
                            <w:rPr>
                              <w:rFonts w:eastAsia="Times New Roman"/>
                              <w:color w:val="808080" w:themeColor="background1" w:themeShade="80"/>
                              <w:sz w:val="18"/>
                              <w:szCs w:val="18"/>
                            </w:rPr>
                            <w:instrText xml:space="preserve"> PAGE   \* MERGEFORMAT </w:instrText>
                          </w:r>
                          <w:r w:rsidRPr="009359C7">
                            <w:rPr>
                              <w:rFonts w:eastAsia="Times New Roman"/>
                              <w:color w:val="808080" w:themeColor="background1" w:themeShade="80"/>
                              <w:sz w:val="18"/>
                              <w:szCs w:val="18"/>
                            </w:rPr>
                            <w:fldChar w:fldCharType="separate"/>
                          </w:r>
                          <w:r w:rsidRPr="009359C7">
                            <w:rPr>
                              <w:rFonts w:eastAsia="Times New Roman"/>
                              <w:color w:val="808080" w:themeColor="background1" w:themeShade="80"/>
                              <w:sz w:val="18"/>
                              <w:szCs w:val="18"/>
                            </w:rPr>
                            <w:t>1</w:t>
                          </w:r>
                          <w:r w:rsidRPr="009359C7">
                            <w:rPr>
                              <w:rFonts w:eastAsia="Times New Roman"/>
                              <w:color w:val="808080" w:themeColor="background1" w:themeShade="80"/>
                              <w:sz w:val="18"/>
                              <w:szCs w:val="18"/>
                            </w:rPr>
                            <w:fldChar w:fldCharType="end"/>
                          </w:r>
                        </w:p>
                        <w:p w14:paraId="6BF31FBF" w14:textId="77777777" w:rsidR="009359C7" w:rsidRPr="009359C7" w:rsidRDefault="009359C7" w:rsidP="009359C7">
                          <w:pPr>
                            <w:rPr>
                              <w:rFonts w:eastAsia="Times New Roman"/>
                              <w:color w:val="808080" w:themeColor="background1" w:themeShade="80"/>
                              <w:sz w:val="18"/>
                              <w:szCs w:val="18"/>
                            </w:rPr>
                          </w:pPr>
                        </w:p>
                        <w:p w14:paraId="75A5C05E" w14:textId="45A7CE02" w:rsidR="007E7772" w:rsidRPr="008E4EDE" w:rsidRDefault="007E7772" w:rsidP="00677E1F">
                          <w:pPr>
                            <w:rPr>
                              <w:color w:val="808080" w:themeColor="background1" w:themeShade="8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A5C057" id="_x0000_t202" coordsize="21600,21600" o:spt="202" path="m,l,21600r21600,l21600,xe">
              <v:stroke joinstyle="miter"/>
              <v:path gradientshapeok="t" o:connecttype="rect"/>
            </v:shapetype>
            <v:shape id="Text Box 2" o:spid="_x0000_s1026" type="#_x0000_t202" style="position:absolute;margin-left:-6.2pt;margin-top:-4pt;width:111pt;height:5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" filled="f" stroked="f">
              <v:textbox>
                <w:txbxContent>
                  <w:p w14:paraId="7B658601" w14:textId="01F38CF9" w:rsidR="009359C7" w:rsidRPr="009359C7" w:rsidRDefault="009359C7" w:rsidP="009359C7">
                    <w:pPr>
                      <w:rPr>
                        <w:rFonts w:eastAsia="Times New Roman"/>
                        <w:color w:val="FFFFFF" w:themeColor="background1"/>
                        <w:sz w:val="18"/>
                        <w:szCs w:val="18"/>
                      </w:rPr>
                    </w:pPr>
                    <w:r w:rsidRPr="009359C7">
                      <w:rPr>
                        <w:rFonts w:eastAsia="Times New Roman"/>
                        <w:color w:val="808080" w:themeColor="background1" w:themeShade="80"/>
                        <w:sz w:val="18"/>
                        <w:szCs w:val="18"/>
                      </w:rPr>
                      <w:t>CRS180</w:t>
                    </w:r>
                  </w:p>
                  <w:p w14:paraId="00D2BCE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Revision 101</w:t>
                    </w:r>
                  </w:p>
                  <w:p w14:paraId="2FA5394A"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May 2018</w:t>
                    </w:r>
                  </w:p>
                  <w:p w14:paraId="7093AA2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 xml:space="preserve">Page </w:t>
                    </w:r>
                    <w:r w:rsidRPr="009359C7">
                      <w:rPr>
                        <w:rFonts w:eastAsia="Times New Roman"/>
                        <w:color w:val="808080" w:themeColor="background1" w:themeShade="80"/>
                        <w:sz w:val="18"/>
                        <w:szCs w:val="18"/>
                      </w:rPr>
                      <w:fldChar w:fldCharType="begin"/>
                    </w:r>
                    <w:r w:rsidRPr="009359C7">
                      <w:rPr>
                        <w:rFonts w:eastAsia="Times New Roman"/>
                        <w:color w:val="808080" w:themeColor="background1" w:themeShade="80"/>
                        <w:sz w:val="18"/>
                        <w:szCs w:val="18"/>
                      </w:rPr>
                      <w:instrText xml:space="preserve"> PAGE   \* MERGEFORMAT </w:instrText>
                    </w:r>
                    <w:r w:rsidRPr="009359C7">
                      <w:rPr>
                        <w:rFonts w:eastAsia="Times New Roman"/>
                        <w:color w:val="808080" w:themeColor="background1" w:themeShade="80"/>
                        <w:sz w:val="18"/>
                        <w:szCs w:val="18"/>
                      </w:rPr>
                      <w:fldChar w:fldCharType="separate"/>
                    </w:r>
                    <w:r w:rsidRPr="009359C7">
                      <w:rPr>
                        <w:rFonts w:eastAsia="Times New Roman"/>
                        <w:color w:val="808080" w:themeColor="background1" w:themeShade="80"/>
                        <w:sz w:val="18"/>
                        <w:szCs w:val="18"/>
                      </w:rPr>
                      <w:t>1</w:t>
                    </w:r>
                    <w:r w:rsidRPr="009359C7">
                      <w:rPr>
                        <w:rFonts w:eastAsia="Times New Roman"/>
                        <w:color w:val="808080" w:themeColor="background1" w:themeShade="80"/>
                        <w:sz w:val="18"/>
                        <w:szCs w:val="18"/>
                      </w:rPr>
                      <w:fldChar w:fldCharType="end"/>
                    </w:r>
                  </w:p>
                  <w:p w14:paraId="6BF31FBF" w14:textId="77777777" w:rsidR="009359C7" w:rsidRPr="009359C7" w:rsidRDefault="009359C7" w:rsidP="009359C7">
                    <w:pPr>
                      <w:rPr>
                        <w:rFonts w:eastAsia="Times New Roman"/>
                        <w:color w:val="808080" w:themeColor="background1" w:themeShade="80"/>
                        <w:sz w:val="18"/>
                        <w:szCs w:val="18"/>
                      </w:rPr>
                    </w:pPr>
                  </w:p>
                  <w:p w14:paraId="75A5C05E" w14:textId="45A7CE02" w:rsidR="007E7772" w:rsidRPr="008E4EDE" w:rsidRDefault="007E7772" w:rsidP="00677E1F">
                    <w:pPr>
                      <w:rPr>
                        <w:color w:val="808080" w:themeColor="background1" w:themeShade="80"/>
                        <w:sz w:val="18"/>
                        <w:szCs w:val="18"/>
                      </w:rPr>
                    </w:pPr>
                  </w:p>
                </w:txbxContent>
              </v:textbox>
            </v:shape>
          </w:pict>
        </mc:Fallback>
      </mc:AlternateContent>
    </w:r>
    <w:r w:rsidRPr="00087AAC">
      <w:rPr>
        <w:rFonts w:eastAsia="Times New Roman"/>
        <w:b/>
        <w:bCs/>
        <w:noProof/>
        <w:kern w:val="28"/>
        <w:sz w:val="36"/>
        <w:szCs w:val="36"/>
        <w:lang w:eastAsia="en-AU"/>
      </w:rPr>
      <w:drawing>
        <wp:anchor distT="0" distB="0" distL="114300" distR="114300" simplePos="0" relativeHeight="251658241" behindDoc="0" locked="0" layoutInCell="1" allowOverlap="1" wp14:anchorId="75A5C059" wp14:editId="75A5C05A">
          <wp:simplePos x="0" y="0"/>
          <wp:positionH relativeFrom="column">
            <wp:posOffset>5051425</wp:posOffset>
          </wp:positionH>
          <wp:positionV relativeFrom="paragraph">
            <wp:posOffset>-148590</wp:posOffset>
          </wp:positionV>
          <wp:extent cx="1555750" cy="803910"/>
          <wp:effectExtent l="0" t="0" r="6350" b="0"/>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5C050" w14:textId="77777777" w:rsidR="007E7772" w:rsidRDefault="007E7772" w:rsidP="00677E1F"/>
  <w:p w14:paraId="75A5C051" w14:textId="77777777" w:rsidR="007E7772" w:rsidRDefault="007E7772" w:rsidP="00677E1F">
    <w:pPr>
      <w:tabs>
        <w:tab w:val="left" w:pos="4605"/>
      </w:tabs>
    </w:pPr>
  </w:p>
  <w:p w14:paraId="0FF5F63B" w14:textId="103CC8EF" w:rsidR="00AC01BB" w:rsidRDefault="00AC01BB" w:rsidP="00677E1F"/>
  <w:p w14:paraId="75A5C053" w14:textId="71E19D2D" w:rsidR="007E7772" w:rsidRDefault="007E7772" w:rsidP="00677E1F"/>
  <w:p w14:paraId="75A5C054" w14:textId="2D26DE79" w:rsidR="007E7772" w:rsidRPr="00CA5F7C" w:rsidRDefault="007E7772" w:rsidP="00677E1F">
    <w:pPr>
      <w:pStyle w:val="Title"/>
      <w:rPr>
        <w:rFonts w:ascii="Arial" w:hAnsi="Arial" w:cs="Arial"/>
        <w:b/>
        <w:sz w:val="36"/>
        <w:szCs w:val="36"/>
      </w:rPr>
    </w:pP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placeholder>
          <w:docPart w:val="C491EB3B3DFD4B4AB2D971E5CB5238BF"/>
        </w:placeholder>
      </w:sdtPr>
      <w:sdtContent>
        <w:r>
          <w:rPr>
            <w:rFonts w:ascii="Arial" w:hAnsi="Arial" w:cs="Arial"/>
            <w:b/>
            <w:sz w:val="36"/>
            <w:szCs w:val="36"/>
          </w:rPr>
          <w:t>2</w:t>
        </w:r>
      </w:sdtContent>
    </w:sdt>
    <w:r w:rsidRPr="00CA5F7C">
      <w:rPr>
        <w:rFonts w:ascii="Arial" w:hAnsi="Arial" w:cs="Arial"/>
        <w:b/>
        <w:sz w:val="36"/>
        <w:szCs w:val="36"/>
      </w:rPr>
      <w:t xml:space="preserve">: </w:t>
    </w:r>
    <w:sdt>
      <w:sdtPr>
        <w:rPr>
          <w:rFonts w:ascii="Arial" w:hAnsi="Arial" w:cs="Arial"/>
          <w:b/>
          <w:sz w:val="36"/>
          <w:szCs w:val="36"/>
        </w:rPr>
        <w:id w:val="1450979425"/>
        <w:placeholder>
          <w:docPart w:val="80834465AEA44A16A787907F09223AED"/>
        </w:placeholder>
      </w:sdtPr>
      <w:sdtContent>
        <w:sdt>
          <w:sdtPr>
            <w:rPr>
              <w:rFonts w:ascii="Arial" w:hAnsi="Arial" w:cs="Arial"/>
              <w:b/>
              <w:sz w:val="36"/>
              <w:szCs w:val="36"/>
            </w:rPr>
            <w:id w:val="535616653"/>
          </w:sdtPr>
          <w:sdtContent>
            <w:r w:rsidR="00721781">
              <w:rPr>
                <w:rFonts w:ascii="Arial" w:hAnsi="Arial" w:cs="Arial"/>
                <w:b/>
                <w:sz w:val="36"/>
                <w:szCs w:val="36"/>
              </w:rPr>
              <w:t>JavaScript</w:t>
            </w:r>
            <w:r w:rsidRPr="00F37229">
              <w:rPr>
                <w:rFonts w:ascii="Arial" w:hAnsi="Arial" w:cs="Arial"/>
                <w:b/>
                <w:sz w:val="36"/>
                <w:szCs w:val="36"/>
              </w:rPr>
              <w:t xml:space="preserve"> – Portfolio</w:t>
            </w:r>
          </w:sdtContent>
        </w:sdt>
      </w:sdtContent>
    </w:sdt>
    <w:r w:rsidRPr="00CA5F7C">
      <w:rPr>
        <w:rFonts w:ascii="Arial" w:hAnsi="Arial" w:cs="Arial"/>
        <w:b/>
        <w:sz w:val="36"/>
        <w:szCs w:val="36"/>
      </w:rPr>
      <w:t xml:space="preserve"> </w:t>
    </w:r>
  </w:p>
  <w:p w14:paraId="75A5C055" w14:textId="77777777" w:rsidR="007E7772" w:rsidRDefault="007E7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592D"/>
    <w:multiLevelType w:val="hybridMultilevel"/>
    <w:tmpl w:val="CF324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52137B"/>
    <w:multiLevelType w:val="hybridMultilevel"/>
    <w:tmpl w:val="C39E0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636A90"/>
    <w:multiLevelType w:val="hybridMultilevel"/>
    <w:tmpl w:val="2360A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F562EF"/>
    <w:multiLevelType w:val="hybridMultilevel"/>
    <w:tmpl w:val="9EB04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A24249"/>
    <w:multiLevelType w:val="hybridMultilevel"/>
    <w:tmpl w:val="550E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417600"/>
    <w:multiLevelType w:val="hybridMultilevel"/>
    <w:tmpl w:val="4F1EBF78"/>
    <w:lvl w:ilvl="0" w:tplc="96802426">
      <w:start w:val="1"/>
      <w:numFmt w:val="decimal"/>
      <w:lvlText w:val="%1."/>
      <w:lvlJc w:val="left"/>
      <w:pPr>
        <w:ind w:left="720" w:hanging="360"/>
      </w:pPr>
      <w:rPr>
        <w:rFonts w:cs="Arial" w:hint="default"/>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32BF9"/>
    <w:multiLevelType w:val="hybridMultilevel"/>
    <w:tmpl w:val="6930D7DA"/>
    <w:lvl w:ilvl="0" w:tplc="0C09000F">
      <w:start w:val="1"/>
      <w:numFmt w:val="decimal"/>
      <w:lvlText w:val="%1."/>
      <w:lvlJc w:val="left"/>
      <w:pPr>
        <w:ind w:left="64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B1236E7"/>
    <w:multiLevelType w:val="hybridMultilevel"/>
    <w:tmpl w:val="0D085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104AA9"/>
    <w:multiLevelType w:val="hybridMultilevel"/>
    <w:tmpl w:val="D8027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AE1CB2"/>
    <w:multiLevelType w:val="hybridMultilevel"/>
    <w:tmpl w:val="D8CCA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C41F9"/>
    <w:multiLevelType w:val="hybridMultilevel"/>
    <w:tmpl w:val="57EEDCE8"/>
    <w:lvl w:ilvl="0" w:tplc="F4420F06">
      <w:numFmt w:val="bullet"/>
      <w:lvlText w:val="•"/>
      <w:lvlJc w:val="left"/>
      <w:pPr>
        <w:ind w:left="720" w:hanging="360"/>
      </w:pPr>
      <w:rPr>
        <w:rFonts w:ascii="Arial" w:eastAsia="Calibri" w:hAnsi="Arial" w:cs="Aria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EA0373"/>
    <w:multiLevelType w:val="hybridMultilevel"/>
    <w:tmpl w:val="902EA40A"/>
    <w:lvl w:ilvl="0" w:tplc="5144F494">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070F1A"/>
    <w:multiLevelType w:val="hybridMultilevel"/>
    <w:tmpl w:val="C3309514"/>
    <w:lvl w:ilvl="0" w:tplc="36E2F244">
      <w:start w:val="1"/>
      <w:numFmt w:val="decimal"/>
      <w:lvlText w:val="%1."/>
      <w:lvlJc w:val="left"/>
      <w:pPr>
        <w:ind w:left="720" w:hanging="360"/>
      </w:pPr>
      <w:rPr>
        <w:rFonts w:eastAsia="Times New Roman"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8A1208"/>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6F04AB"/>
    <w:multiLevelType w:val="hybridMultilevel"/>
    <w:tmpl w:val="8984F5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703D75"/>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557126"/>
    <w:multiLevelType w:val="hybridMultilevel"/>
    <w:tmpl w:val="2C08A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617FF"/>
    <w:multiLevelType w:val="hybridMultilevel"/>
    <w:tmpl w:val="A954A21C"/>
    <w:lvl w:ilvl="0" w:tplc="8DE28C94">
      <w:start w:val="1"/>
      <w:numFmt w:val="decimal"/>
      <w:lvlText w:val="%1."/>
      <w:lvlJc w:val="left"/>
      <w:pPr>
        <w:ind w:left="720" w:hanging="360"/>
      </w:pPr>
      <w:rPr>
        <w:rFonts w:eastAsia="Times New Roman" w:cs="Arial" w:hint="default"/>
        <w:i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4D7368F"/>
    <w:multiLevelType w:val="hybridMultilevel"/>
    <w:tmpl w:val="A17ED4F8"/>
    <w:lvl w:ilvl="0" w:tplc="2F846394">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40116C"/>
    <w:multiLevelType w:val="hybridMultilevel"/>
    <w:tmpl w:val="2EEE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75A33"/>
    <w:multiLevelType w:val="hybridMultilevel"/>
    <w:tmpl w:val="2CFAC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F823C0"/>
    <w:multiLevelType w:val="hybridMultilevel"/>
    <w:tmpl w:val="2FB80F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530832FF"/>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35459C"/>
    <w:multiLevelType w:val="hybridMultilevel"/>
    <w:tmpl w:val="B2B45B72"/>
    <w:lvl w:ilvl="0" w:tplc="710E89B0">
      <w:start w:val="1"/>
      <w:numFmt w:val="decimal"/>
      <w:lvlText w:val="%1."/>
      <w:lvlJc w:val="left"/>
      <w:pPr>
        <w:ind w:left="720" w:hanging="360"/>
      </w:pPr>
      <w:rPr>
        <w:rFonts w:cs="Arial" w:hint="default"/>
        <w:i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8E46B0E"/>
    <w:multiLevelType w:val="hybridMultilevel"/>
    <w:tmpl w:val="6B005C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BDB3946"/>
    <w:multiLevelType w:val="hybridMultilevel"/>
    <w:tmpl w:val="F94EC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72710F"/>
    <w:multiLevelType w:val="hybridMultilevel"/>
    <w:tmpl w:val="1898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1F7C6A"/>
    <w:multiLevelType w:val="hybridMultilevel"/>
    <w:tmpl w:val="EE64FBD8"/>
    <w:lvl w:ilvl="0" w:tplc="30662CB8">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F725E9"/>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E071EE"/>
    <w:multiLevelType w:val="hybridMultilevel"/>
    <w:tmpl w:val="0809000F"/>
    <w:styleLink w:val="Smartformnumberedliststyle"/>
    <w:lvl w:ilvl="0" w:tplc="027225E2">
      <w:start w:val="1"/>
      <w:numFmt w:val="decimal"/>
      <w:lvlText w:val="%1."/>
      <w:lvlJc w:val="left"/>
      <w:pPr>
        <w:ind w:left="720" w:hanging="360"/>
      </w:pPr>
      <w:rPr>
        <w:rFonts w:hint="default"/>
      </w:rPr>
    </w:lvl>
    <w:lvl w:ilvl="1" w:tplc="AE744BC4">
      <w:start w:val="1"/>
      <w:numFmt w:val="lowerLetter"/>
      <w:lvlText w:val="%2."/>
      <w:lvlJc w:val="left"/>
      <w:pPr>
        <w:ind w:left="1440" w:hanging="360"/>
      </w:pPr>
      <w:rPr>
        <w:rFonts w:hint="default"/>
      </w:rPr>
    </w:lvl>
    <w:lvl w:ilvl="2" w:tplc="1D7A17BE" w:tentative="1">
      <w:start w:val="1"/>
      <w:numFmt w:val="lowerRoman"/>
      <w:lvlText w:val="%3."/>
      <w:lvlJc w:val="right"/>
      <w:pPr>
        <w:ind w:left="2160" w:hanging="180"/>
      </w:pPr>
      <w:rPr>
        <w:rFonts w:hint="default"/>
      </w:rPr>
    </w:lvl>
    <w:lvl w:ilvl="3" w:tplc="195C346E" w:tentative="1">
      <w:start w:val="1"/>
      <w:numFmt w:val="decimal"/>
      <w:lvlText w:val="%4."/>
      <w:lvlJc w:val="left"/>
      <w:pPr>
        <w:ind w:left="2880" w:hanging="360"/>
      </w:pPr>
      <w:rPr>
        <w:rFonts w:hint="default"/>
      </w:rPr>
    </w:lvl>
    <w:lvl w:ilvl="4" w:tplc="C27EE9FA" w:tentative="1">
      <w:start w:val="1"/>
      <w:numFmt w:val="lowerLetter"/>
      <w:lvlText w:val="%5."/>
      <w:lvlJc w:val="left"/>
      <w:pPr>
        <w:ind w:left="3600" w:hanging="360"/>
      </w:pPr>
      <w:rPr>
        <w:rFonts w:hint="default"/>
      </w:rPr>
    </w:lvl>
    <w:lvl w:ilvl="5" w:tplc="A036BE74" w:tentative="1">
      <w:start w:val="1"/>
      <w:numFmt w:val="lowerRoman"/>
      <w:lvlText w:val="%6."/>
      <w:lvlJc w:val="right"/>
      <w:pPr>
        <w:ind w:left="4320" w:hanging="180"/>
      </w:pPr>
      <w:rPr>
        <w:rFonts w:hint="default"/>
      </w:rPr>
    </w:lvl>
    <w:lvl w:ilvl="6" w:tplc="0F36F180" w:tentative="1">
      <w:start w:val="1"/>
      <w:numFmt w:val="decimal"/>
      <w:lvlText w:val="%7."/>
      <w:lvlJc w:val="left"/>
      <w:pPr>
        <w:ind w:left="5040" w:hanging="360"/>
      </w:pPr>
      <w:rPr>
        <w:rFonts w:hint="default"/>
      </w:rPr>
    </w:lvl>
    <w:lvl w:ilvl="7" w:tplc="515A73BA" w:tentative="1">
      <w:start w:val="1"/>
      <w:numFmt w:val="lowerLetter"/>
      <w:lvlText w:val="%8."/>
      <w:lvlJc w:val="left"/>
      <w:pPr>
        <w:ind w:left="5760" w:hanging="360"/>
      </w:pPr>
      <w:rPr>
        <w:rFonts w:hint="default"/>
        <w:color w:val="auto"/>
      </w:rPr>
    </w:lvl>
    <w:lvl w:ilvl="8" w:tplc="407E7E34" w:tentative="1">
      <w:start w:val="1"/>
      <w:numFmt w:val="lowerRoman"/>
      <w:lvlText w:val="%9."/>
      <w:lvlJc w:val="right"/>
      <w:pPr>
        <w:ind w:left="6480" w:hanging="180"/>
      </w:pPr>
      <w:rPr>
        <w:rFonts w:hint="default"/>
        <w:color w:val="auto"/>
      </w:rPr>
    </w:lvl>
  </w:abstractNum>
  <w:abstractNum w:abstractNumId="31" w15:restartNumberingAfterBreak="0">
    <w:nsid w:val="7BF958C0"/>
    <w:multiLevelType w:val="hybridMultilevel"/>
    <w:tmpl w:val="1C506BC8"/>
    <w:lvl w:ilvl="0" w:tplc="1B4217DE">
      <w:start w:val="1"/>
      <w:numFmt w:val="decimal"/>
      <w:lvlText w:val="%1."/>
      <w:lvlJc w:val="left"/>
      <w:pPr>
        <w:ind w:left="720" w:hanging="360"/>
      </w:pPr>
      <w:rPr>
        <w:rFonts w:eastAsia="Times New Roman" w:cs="Arial" w:hint="default"/>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F861C55"/>
    <w:multiLevelType w:val="hybridMultilevel"/>
    <w:tmpl w:val="8A48826E"/>
    <w:lvl w:ilvl="0" w:tplc="3FF2752C">
      <w:start w:val="1"/>
      <w:numFmt w:val="decimal"/>
      <w:lvlText w:val="%1."/>
      <w:lvlJc w:val="left"/>
      <w:pPr>
        <w:ind w:left="720" w:hanging="360"/>
      </w:pPr>
      <w:rPr>
        <w:rFonts w:cs="Arial"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079510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0313948">
    <w:abstractNumId w:val="30"/>
  </w:num>
  <w:num w:numId="3" w16cid:durableId="348483151">
    <w:abstractNumId w:val="30"/>
  </w:num>
  <w:num w:numId="4" w16cid:durableId="1967005277">
    <w:abstractNumId w:val="8"/>
  </w:num>
  <w:num w:numId="5" w16cid:durableId="1833642049">
    <w:abstractNumId w:val="29"/>
  </w:num>
  <w:num w:numId="6" w16cid:durableId="2023048737">
    <w:abstractNumId w:val="5"/>
  </w:num>
  <w:num w:numId="7" w16cid:durableId="634406216">
    <w:abstractNumId w:val="27"/>
  </w:num>
  <w:num w:numId="8" w16cid:durableId="1176386556">
    <w:abstractNumId w:val="9"/>
  </w:num>
  <w:num w:numId="9" w16cid:durableId="750155289">
    <w:abstractNumId w:val="11"/>
  </w:num>
  <w:num w:numId="10" w16cid:durableId="543365935">
    <w:abstractNumId w:val="2"/>
  </w:num>
  <w:num w:numId="11" w16cid:durableId="312636085">
    <w:abstractNumId w:val="6"/>
  </w:num>
  <w:num w:numId="12" w16cid:durableId="2137210294">
    <w:abstractNumId w:val="19"/>
  </w:num>
  <w:num w:numId="13" w16cid:durableId="2040859497">
    <w:abstractNumId w:val="10"/>
  </w:num>
  <w:num w:numId="14" w16cid:durableId="2143498448">
    <w:abstractNumId w:val="13"/>
  </w:num>
  <w:num w:numId="15" w16cid:durableId="1099325875">
    <w:abstractNumId w:val="30"/>
    <w:lvlOverride w:ilvl="0">
      <w:startOverride w:val="1"/>
    </w:lvlOverride>
    <w:lvlOverride w:ilvl="1">
      <w:startOverride w:val="5"/>
    </w:lvlOverride>
  </w:num>
  <w:num w:numId="16" w16cid:durableId="1342199961">
    <w:abstractNumId w:val="30"/>
    <w:lvlOverride w:ilvl="0">
      <w:startOverride w:val="1"/>
    </w:lvlOverride>
    <w:lvlOverride w:ilvl="1">
      <w:startOverride w:val="6"/>
    </w:lvlOverride>
  </w:num>
  <w:num w:numId="17" w16cid:durableId="734283013">
    <w:abstractNumId w:val="30"/>
    <w:lvlOverride w:ilvl="0">
      <w:startOverride w:val="1"/>
    </w:lvlOverride>
    <w:lvlOverride w:ilvl="1">
      <w:startOverride w:val="7"/>
    </w:lvlOverride>
  </w:num>
  <w:num w:numId="18" w16cid:durableId="2064913133">
    <w:abstractNumId w:val="30"/>
    <w:lvlOverride w:ilvl="0">
      <w:startOverride w:val="1"/>
    </w:lvlOverride>
    <w:lvlOverride w:ilvl="1">
      <w:startOverride w:val="8"/>
    </w:lvlOverride>
  </w:num>
  <w:num w:numId="19" w16cid:durableId="457453141">
    <w:abstractNumId w:val="28"/>
  </w:num>
  <w:num w:numId="20" w16cid:durableId="1240214850">
    <w:abstractNumId w:val="1"/>
  </w:num>
  <w:num w:numId="21" w16cid:durableId="11419368">
    <w:abstractNumId w:val="0"/>
  </w:num>
  <w:num w:numId="22" w16cid:durableId="1056930750">
    <w:abstractNumId w:val="7"/>
  </w:num>
  <w:num w:numId="23" w16cid:durableId="1214269629">
    <w:abstractNumId w:val="4"/>
  </w:num>
  <w:num w:numId="24" w16cid:durableId="103620489">
    <w:abstractNumId w:val="18"/>
  </w:num>
  <w:num w:numId="25" w16cid:durableId="1710453508">
    <w:abstractNumId w:val="12"/>
  </w:num>
  <w:num w:numId="26" w16cid:durableId="1271743690">
    <w:abstractNumId w:val="14"/>
  </w:num>
  <w:num w:numId="27" w16cid:durableId="82710">
    <w:abstractNumId w:val="16"/>
  </w:num>
  <w:num w:numId="28" w16cid:durableId="2003657470">
    <w:abstractNumId w:val="31"/>
  </w:num>
  <w:num w:numId="29" w16cid:durableId="1472866509">
    <w:abstractNumId w:val="23"/>
  </w:num>
  <w:num w:numId="30" w16cid:durableId="1912694604">
    <w:abstractNumId w:val="15"/>
  </w:num>
  <w:num w:numId="31" w16cid:durableId="966007502">
    <w:abstractNumId w:val="3"/>
  </w:num>
  <w:num w:numId="32" w16cid:durableId="426772537">
    <w:abstractNumId w:val="20"/>
  </w:num>
  <w:num w:numId="33" w16cid:durableId="622423532">
    <w:abstractNumId w:val="26"/>
  </w:num>
  <w:num w:numId="34" w16cid:durableId="1412043213">
    <w:abstractNumId w:val="24"/>
  </w:num>
  <w:num w:numId="35" w16cid:durableId="734279127">
    <w:abstractNumId w:val="17"/>
  </w:num>
  <w:num w:numId="36" w16cid:durableId="1609503653">
    <w:abstractNumId w:val="21"/>
  </w:num>
  <w:num w:numId="37" w16cid:durableId="86539179">
    <w:abstractNumId w:val="25"/>
  </w:num>
  <w:num w:numId="38" w16cid:durableId="11691510">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SortMethod w:val="000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602"/>
    <w:rsid w:val="00002702"/>
    <w:rsid w:val="00003536"/>
    <w:rsid w:val="00003559"/>
    <w:rsid w:val="00003D5C"/>
    <w:rsid w:val="0000637B"/>
    <w:rsid w:val="00006497"/>
    <w:rsid w:val="00006565"/>
    <w:rsid w:val="00006AD5"/>
    <w:rsid w:val="000107A4"/>
    <w:rsid w:val="000124DE"/>
    <w:rsid w:val="00013B91"/>
    <w:rsid w:val="00013C8A"/>
    <w:rsid w:val="00016094"/>
    <w:rsid w:val="00016588"/>
    <w:rsid w:val="0002043B"/>
    <w:rsid w:val="00020964"/>
    <w:rsid w:val="000218DE"/>
    <w:rsid w:val="00021D80"/>
    <w:rsid w:val="000222FB"/>
    <w:rsid w:val="0002240B"/>
    <w:rsid w:val="00022DFF"/>
    <w:rsid w:val="00022EE7"/>
    <w:rsid w:val="0002436C"/>
    <w:rsid w:val="000253B5"/>
    <w:rsid w:val="000268BD"/>
    <w:rsid w:val="00026F9D"/>
    <w:rsid w:val="00030554"/>
    <w:rsid w:val="000306A8"/>
    <w:rsid w:val="00030A72"/>
    <w:rsid w:val="00031159"/>
    <w:rsid w:val="00031295"/>
    <w:rsid w:val="00033E9F"/>
    <w:rsid w:val="00034A9E"/>
    <w:rsid w:val="000363C4"/>
    <w:rsid w:val="0003681C"/>
    <w:rsid w:val="00040604"/>
    <w:rsid w:val="00041428"/>
    <w:rsid w:val="00042E4B"/>
    <w:rsid w:val="00043368"/>
    <w:rsid w:val="0004649B"/>
    <w:rsid w:val="00046ADB"/>
    <w:rsid w:val="00050053"/>
    <w:rsid w:val="000505DD"/>
    <w:rsid w:val="00050BC8"/>
    <w:rsid w:val="0005205D"/>
    <w:rsid w:val="00052B7A"/>
    <w:rsid w:val="00052C13"/>
    <w:rsid w:val="00053044"/>
    <w:rsid w:val="00054FD4"/>
    <w:rsid w:val="000551B5"/>
    <w:rsid w:val="00055960"/>
    <w:rsid w:val="00055A83"/>
    <w:rsid w:val="0005671B"/>
    <w:rsid w:val="00057278"/>
    <w:rsid w:val="00057DE8"/>
    <w:rsid w:val="000609A3"/>
    <w:rsid w:val="0006114E"/>
    <w:rsid w:val="0006546F"/>
    <w:rsid w:val="00066211"/>
    <w:rsid w:val="00066899"/>
    <w:rsid w:val="00067DFC"/>
    <w:rsid w:val="000705F3"/>
    <w:rsid w:val="00071D7C"/>
    <w:rsid w:val="00073E48"/>
    <w:rsid w:val="00075D04"/>
    <w:rsid w:val="000803BE"/>
    <w:rsid w:val="00080997"/>
    <w:rsid w:val="0008100F"/>
    <w:rsid w:val="000811BC"/>
    <w:rsid w:val="000833CC"/>
    <w:rsid w:val="00084FF8"/>
    <w:rsid w:val="00085939"/>
    <w:rsid w:val="00085B25"/>
    <w:rsid w:val="00085D58"/>
    <w:rsid w:val="000872D4"/>
    <w:rsid w:val="000878BC"/>
    <w:rsid w:val="00087ACE"/>
    <w:rsid w:val="00090CF3"/>
    <w:rsid w:val="00092248"/>
    <w:rsid w:val="000924AF"/>
    <w:rsid w:val="000932A9"/>
    <w:rsid w:val="00093404"/>
    <w:rsid w:val="00094264"/>
    <w:rsid w:val="0009494D"/>
    <w:rsid w:val="000964D5"/>
    <w:rsid w:val="000977C5"/>
    <w:rsid w:val="000A0C77"/>
    <w:rsid w:val="000A2AA2"/>
    <w:rsid w:val="000A2EEB"/>
    <w:rsid w:val="000A2F5A"/>
    <w:rsid w:val="000A3CEA"/>
    <w:rsid w:val="000A4217"/>
    <w:rsid w:val="000A541F"/>
    <w:rsid w:val="000A6A5D"/>
    <w:rsid w:val="000A6ABF"/>
    <w:rsid w:val="000A72DF"/>
    <w:rsid w:val="000B0B1A"/>
    <w:rsid w:val="000B0B67"/>
    <w:rsid w:val="000B1090"/>
    <w:rsid w:val="000B17C9"/>
    <w:rsid w:val="000B1CBE"/>
    <w:rsid w:val="000B33DD"/>
    <w:rsid w:val="000B36BB"/>
    <w:rsid w:val="000B410E"/>
    <w:rsid w:val="000B4367"/>
    <w:rsid w:val="000B43BE"/>
    <w:rsid w:val="000B45A5"/>
    <w:rsid w:val="000B530F"/>
    <w:rsid w:val="000B599F"/>
    <w:rsid w:val="000B650D"/>
    <w:rsid w:val="000B66AB"/>
    <w:rsid w:val="000B77EC"/>
    <w:rsid w:val="000C1654"/>
    <w:rsid w:val="000C1B55"/>
    <w:rsid w:val="000C270D"/>
    <w:rsid w:val="000C2DBD"/>
    <w:rsid w:val="000C4F8D"/>
    <w:rsid w:val="000C5227"/>
    <w:rsid w:val="000C5E85"/>
    <w:rsid w:val="000D0F45"/>
    <w:rsid w:val="000D17F3"/>
    <w:rsid w:val="000D2974"/>
    <w:rsid w:val="000D36D3"/>
    <w:rsid w:val="000D389E"/>
    <w:rsid w:val="000D548D"/>
    <w:rsid w:val="000D62B1"/>
    <w:rsid w:val="000D6BAA"/>
    <w:rsid w:val="000D6C46"/>
    <w:rsid w:val="000D71DB"/>
    <w:rsid w:val="000E008A"/>
    <w:rsid w:val="000E196E"/>
    <w:rsid w:val="000E1AAF"/>
    <w:rsid w:val="000E1CE9"/>
    <w:rsid w:val="000E2257"/>
    <w:rsid w:val="000E3EF3"/>
    <w:rsid w:val="000E5A6E"/>
    <w:rsid w:val="000E5DF1"/>
    <w:rsid w:val="000E6B03"/>
    <w:rsid w:val="000E7362"/>
    <w:rsid w:val="000E7EF7"/>
    <w:rsid w:val="000F20C4"/>
    <w:rsid w:val="000F27CF"/>
    <w:rsid w:val="000F3297"/>
    <w:rsid w:val="000F378E"/>
    <w:rsid w:val="000F408F"/>
    <w:rsid w:val="000F41EC"/>
    <w:rsid w:val="000F62EA"/>
    <w:rsid w:val="000F72D3"/>
    <w:rsid w:val="000F7C83"/>
    <w:rsid w:val="001029F3"/>
    <w:rsid w:val="0010328F"/>
    <w:rsid w:val="00104204"/>
    <w:rsid w:val="00105FBD"/>
    <w:rsid w:val="00107EE9"/>
    <w:rsid w:val="00107FE6"/>
    <w:rsid w:val="001103AC"/>
    <w:rsid w:val="00110C25"/>
    <w:rsid w:val="00112CB7"/>
    <w:rsid w:val="0011343E"/>
    <w:rsid w:val="00113D57"/>
    <w:rsid w:val="001142C1"/>
    <w:rsid w:val="0011460A"/>
    <w:rsid w:val="00114786"/>
    <w:rsid w:val="00115EDA"/>
    <w:rsid w:val="001170F7"/>
    <w:rsid w:val="00117996"/>
    <w:rsid w:val="00120B66"/>
    <w:rsid w:val="0012201B"/>
    <w:rsid w:val="0012210F"/>
    <w:rsid w:val="0012275F"/>
    <w:rsid w:val="00123668"/>
    <w:rsid w:val="00124A4C"/>
    <w:rsid w:val="00127AA1"/>
    <w:rsid w:val="001307F4"/>
    <w:rsid w:val="001308C4"/>
    <w:rsid w:val="00130CFB"/>
    <w:rsid w:val="00132576"/>
    <w:rsid w:val="00134328"/>
    <w:rsid w:val="001346BA"/>
    <w:rsid w:val="001348B4"/>
    <w:rsid w:val="001357AE"/>
    <w:rsid w:val="00136BB6"/>
    <w:rsid w:val="00140154"/>
    <w:rsid w:val="00140964"/>
    <w:rsid w:val="00140D10"/>
    <w:rsid w:val="0014106B"/>
    <w:rsid w:val="00143923"/>
    <w:rsid w:val="001447A0"/>
    <w:rsid w:val="00145E33"/>
    <w:rsid w:val="00145E8A"/>
    <w:rsid w:val="00147D2B"/>
    <w:rsid w:val="00152589"/>
    <w:rsid w:val="00152F93"/>
    <w:rsid w:val="00154013"/>
    <w:rsid w:val="0015462F"/>
    <w:rsid w:val="001550A7"/>
    <w:rsid w:val="00155CD0"/>
    <w:rsid w:val="00155E3D"/>
    <w:rsid w:val="00156BD2"/>
    <w:rsid w:val="00157397"/>
    <w:rsid w:val="00157CA7"/>
    <w:rsid w:val="00157E42"/>
    <w:rsid w:val="00160DBA"/>
    <w:rsid w:val="00166304"/>
    <w:rsid w:val="0016686B"/>
    <w:rsid w:val="00167D75"/>
    <w:rsid w:val="0017124E"/>
    <w:rsid w:val="00171E4D"/>
    <w:rsid w:val="0017212A"/>
    <w:rsid w:val="00172554"/>
    <w:rsid w:val="001737CE"/>
    <w:rsid w:val="001763D6"/>
    <w:rsid w:val="00180451"/>
    <w:rsid w:val="00180BAD"/>
    <w:rsid w:val="00180C49"/>
    <w:rsid w:val="00180E3B"/>
    <w:rsid w:val="00183B5F"/>
    <w:rsid w:val="00183CE1"/>
    <w:rsid w:val="00183F6F"/>
    <w:rsid w:val="001866A7"/>
    <w:rsid w:val="0019116F"/>
    <w:rsid w:val="001913D8"/>
    <w:rsid w:val="00192CD8"/>
    <w:rsid w:val="0019435B"/>
    <w:rsid w:val="00194592"/>
    <w:rsid w:val="0019595C"/>
    <w:rsid w:val="00195CBE"/>
    <w:rsid w:val="001964B8"/>
    <w:rsid w:val="00197589"/>
    <w:rsid w:val="00197C0D"/>
    <w:rsid w:val="001A0F1E"/>
    <w:rsid w:val="001A20BB"/>
    <w:rsid w:val="001A2FE0"/>
    <w:rsid w:val="001A378B"/>
    <w:rsid w:val="001A3A03"/>
    <w:rsid w:val="001A41DB"/>
    <w:rsid w:val="001A5007"/>
    <w:rsid w:val="001A5CC5"/>
    <w:rsid w:val="001A63D3"/>
    <w:rsid w:val="001A6631"/>
    <w:rsid w:val="001A67A0"/>
    <w:rsid w:val="001A6F5D"/>
    <w:rsid w:val="001A7F52"/>
    <w:rsid w:val="001B00D3"/>
    <w:rsid w:val="001B0BFD"/>
    <w:rsid w:val="001B1E74"/>
    <w:rsid w:val="001B2162"/>
    <w:rsid w:val="001B23FB"/>
    <w:rsid w:val="001B2583"/>
    <w:rsid w:val="001B2D91"/>
    <w:rsid w:val="001B5164"/>
    <w:rsid w:val="001B52D0"/>
    <w:rsid w:val="001C02D7"/>
    <w:rsid w:val="001C2B60"/>
    <w:rsid w:val="001C3470"/>
    <w:rsid w:val="001C39A1"/>
    <w:rsid w:val="001C3E15"/>
    <w:rsid w:val="001C4C5C"/>
    <w:rsid w:val="001C4E7F"/>
    <w:rsid w:val="001C6020"/>
    <w:rsid w:val="001C74B3"/>
    <w:rsid w:val="001D0CF0"/>
    <w:rsid w:val="001D1049"/>
    <w:rsid w:val="001D10AD"/>
    <w:rsid w:val="001D10FF"/>
    <w:rsid w:val="001D1221"/>
    <w:rsid w:val="001D14B5"/>
    <w:rsid w:val="001D1C42"/>
    <w:rsid w:val="001D2059"/>
    <w:rsid w:val="001D33B0"/>
    <w:rsid w:val="001D4041"/>
    <w:rsid w:val="001D444D"/>
    <w:rsid w:val="001D52FE"/>
    <w:rsid w:val="001D65E4"/>
    <w:rsid w:val="001E1092"/>
    <w:rsid w:val="001E1D74"/>
    <w:rsid w:val="001E1E85"/>
    <w:rsid w:val="001E2621"/>
    <w:rsid w:val="001E3AAA"/>
    <w:rsid w:val="001E3AEE"/>
    <w:rsid w:val="001E6617"/>
    <w:rsid w:val="001E7336"/>
    <w:rsid w:val="001F0D5F"/>
    <w:rsid w:val="001F0FB4"/>
    <w:rsid w:val="001F15D8"/>
    <w:rsid w:val="001F46D8"/>
    <w:rsid w:val="001F489B"/>
    <w:rsid w:val="001F4EFB"/>
    <w:rsid w:val="0020019B"/>
    <w:rsid w:val="00201CFF"/>
    <w:rsid w:val="00202FB0"/>
    <w:rsid w:val="0020312D"/>
    <w:rsid w:val="00203850"/>
    <w:rsid w:val="00203E68"/>
    <w:rsid w:val="00204370"/>
    <w:rsid w:val="00204A85"/>
    <w:rsid w:val="00204F7D"/>
    <w:rsid w:val="002063BB"/>
    <w:rsid w:val="00206411"/>
    <w:rsid w:val="00207150"/>
    <w:rsid w:val="00207AE5"/>
    <w:rsid w:val="00210598"/>
    <w:rsid w:val="00210F6B"/>
    <w:rsid w:val="00210FCD"/>
    <w:rsid w:val="00211294"/>
    <w:rsid w:val="00211C41"/>
    <w:rsid w:val="00211D7B"/>
    <w:rsid w:val="0021271A"/>
    <w:rsid w:val="00212AE5"/>
    <w:rsid w:val="00212FDD"/>
    <w:rsid w:val="002137F2"/>
    <w:rsid w:val="002149EB"/>
    <w:rsid w:val="00215E4B"/>
    <w:rsid w:val="00216552"/>
    <w:rsid w:val="00216FE1"/>
    <w:rsid w:val="00220D29"/>
    <w:rsid w:val="0022116F"/>
    <w:rsid w:val="00221466"/>
    <w:rsid w:val="00223BD6"/>
    <w:rsid w:val="002243E2"/>
    <w:rsid w:val="00225177"/>
    <w:rsid w:val="00227182"/>
    <w:rsid w:val="002275C4"/>
    <w:rsid w:val="00230C45"/>
    <w:rsid w:val="0023189F"/>
    <w:rsid w:val="002331BB"/>
    <w:rsid w:val="00234F90"/>
    <w:rsid w:val="0023550F"/>
    <w:rsid w:val="0023618C"/>
    <w:rsid w:val="002365F8"/>
    <w:rsid w:val="00236EB4"/>
    <w:rsid w:val="0023700D"/>
    <w:rsid w:val="00240195"/>
    <w:rsid w:val="00240414"/>
    <w:rsid w:val="0024069D"/>
    <w:rsid w:val="00240BA0"/>
    <w:rsid w:val="00240EEA"/>
    <w:rsid w:val="00242425"/>
    <w:rsid w:val="00245039"/>
    <w:rsid w:val="002458E7"/>
    <w:rsid w:val="00247E94"/>
    <w:rsid w:val="00250F9A"/>
    <w:rsid w:val="002511B0"/>
    <w:rsid w:val="00254D95"/>
    <w:rsid w:val="00255109"/>
    <w:rsid w:val="00256EAA"/>
    <w:rsid w:val="00257D17"/>
    <w:rsid w:val="002613AF"/>
    <w:rsid w:val="002619F2"/>
    <w:rsid w:val="002620DA"/>
    <w:rsid w:val="00262344"/>
    <w:rsid w:val="00262AF6"/>
    <w:rsid w:val="002630A4"/>
    <w:rsid w:val="00263B36"/>
    <w:rsid w:val="0026537A"/>
    <w:rsid w:val="00270306"/>
    <w:rsid w:val="00270B39"/>
    <w:rsid w:val="002738CF"/>
    <w:rsid w:val="00273ABD"/>
    <w:rsid w:val="00273D94"/>
    <w:rsid w:val="00274523"/>
    <w:rsid w:val="00274632"/>
    <w:rsid w:val="00275195"/>
    <w:rsid w:val="00277912"/>
    <w:rsid w:val="00280324"/>
    <w:rsid w:val="002817F9"/>
    <w:rsid w:val="0028268A"/>
    <w:rsid w:val="00284BF2"/>
    <w:rsid w:val="002858E8"/>
    <w:rsid w:val="002861B7"/>
    <w:rsid w:val="00287775"/>
    <w:rsid w:val="002912C9"/>
    <w:rsid w:val="002916B0"/>
    <w:rsid w:val="00293376"/>
    <w:rsid w:val="00293C17"/>
    <w:rsid w:val="002943BA"/>
    <w:rsid w:val="00294B1D"/>
    <w:rsid w:val="00294C19"/>
    <w:rsid w:val="00294E5A"/>
    <w:rsid w:val="002958AF"/>
    <w:rsid w:val="00296706"/>
    <w:rsid w:val="00297AE6"/>
    <w:rsid w:val="002A0067"/>
    <w:rsid w:val="002A3A74"/>
    <w:rsid w:val="002A3AEE"/>
    <w:rsid w:val="002A4A21"/>
    <w:rsid w:val="002A4DF9"/>
    <w:rsid w:val="002A6994"/>
    <w:rsid w:val="002A6C79"/>
    <w:rsid w:val="002B251E"/>
    <w:rsid w:val="002B3560"/>
    <w:rsid w:val="002B3A84"/>
    <w:rsid w:val="002B6B26"/>
    <w:rsid w:val="002B6FC9"/>
    <w:rsid w:val="002B709A"/>
    <w:rsid w:val="002C0DED"/>
    <w:rsid w:val="002C136B"/>
    <w:rsid w:val="002C14D8"/>
    <w:rsid w:val="002C2037"/>
    <w:rsid w:val="002C416D"/>
    <w:rsid w:val="002C597A"/>
    <w:rsid w:val="002C5FDF"/>
    <w:rsid w:val="002C69BE"/>
    <w:rsid w:val="002C6DA7"/>
    <w:rsid w:val="002D0771"/>
    <w:rsid w:val="002D0C1A"/>
    <w:rsid w:val="002D1061"/>
    <w:rsid w:val="002D3EB8"/>
    <w:rsid w:val="002D4CDB"/>
    <w:rsid w:val="002D5A85"/>
    <w:rsid w:val="002D616E"/>
    <w:rsid w:val="002D7354"/>
    <w:rsid w:val="002E141A"/>
    <w:rsid w:val="002E1C04"/>
    <w:rsid w:val="002E2CDA"/>
    <w:rsid w:val="002E34A0"/>
    <w:rsid w:val="002E44E3"/>
    <w:rsid w:val="002E4546"/>
    <w:rsid w:val="002E5203"/>
    <w:rsid w:val="002E5721"/>
    <w:rsid w:val="002F08D4"/>
    <w:rsid w:val="002F1BA6"/>
    <w:rsid w:val="002F36FE"/>
    <w:rsid w:val="002F37D5"/>
    <w:rsid w:val="002F5955"/>
    <w:rsid w:val="002F7818"/>
    <w:rsid w:val="00301C95"/>
    <w:rsid w:val="0030352B"/>
    <w:rsid w:val="003042F9"/>
    <w:rsid w:val="00305132"/>
    <w:rsid w:val="00305B3C"/>
    <w:rsid w:val="00306841"/>
    <w:rsid w:val="00306DB7"/>
    <w:rsid w:val="00307195"/>
    <w:rsid w:val="003071AA"/>
    <w:rsid w:val="00307868"/>
    <w:rsid w:val="003079FE"/>
    <w:rsid w:val="00310747"/>
    <w:rsid w:val="003109D4"/>
    <w:rsid w:val="00310BB5"/>
    <w:rsid w:val="00310D3E"/>
    <w:rsid w:val="003119C4"/>
    <w:rsid w:val="00313921"/>
    <w:rsid w:val="0031491D"/>
    <w:rsid w:val="00314FD9"/>
    <w:rsid w:val="00315090"/>
    <w:rsid w:val="00316480"/>
    <w:rsid w:val="00317C89"/>
    <w:rsid w:val="00320F2C"/>
    <w:rsid w:val="00321160"/>
    <w:rsid w:val="00323FF9"/>
    <w:rsid w:val="003241BD"/>
    <w:rsid w:val="00324E71"/>
    <w:rsid w:val="00326CF5"/>
    <w:rsid w:val="00326D03"/>
    <w:rsid w:val="00326E29"/>
    <w:rsid w:val="00330C02"/>
    <w:rsid w:val="00331E6D"/>
    <w:rsid w:val="003336E9"/>
    <w:rsid w:val="00334056"/>
    <w:rsid w:val="00335220"/>
    <w:rsid w:val="003361DB"/>
    <w:rsid w:val="00337311"/>
    <w:rsid w:val="00337A19"/>
    <w:rsid w:val="00337C17"/>
    <w:rsid w:val="00341807"/>
    <w:rsid w:val="00341BE6"/>
    <w:rsid w:val="00341FC4"/>
    <w:rsid w:val="003428E2"/>
    <w:rsid w:val="003445DD"/>
    <w:rsid w:val="00344907"/>
    <w:rsid w:val="00344991"/>
    <w:rsid w:val="00344C0C"/>
    <w:rsid w:val="00344F60"/>
    <w:rsid w:val="00345A56"/>
    <w:rsid w:val="00346E72"/>
    <w:rsid w:val="0034747E"/>
    <w:rsid w:val="00347A89"/>
    <w:rsid w:val="00350A31"/>
    <w:rsid w:val="003510E4"/>
    <w:rsid w:val="00355DDC"/>
    <w:rsid w:val="003561AF"/>
    <w:rsid w:val="003564CB"/>
    <w:rsid w:val="00356747"/>
    <w:rsid w:val="00361C93"/>
    <w:rsid w:val="00364367"/>
    <w:rsid w:val="0036515F"/>
    <w:rsid w:val="0036525D"/>
    <w:rsid w:val="003661EF"/>
    <w:rsid w:val="00366721"/>
    <w:rsid w:val="00367151"/>
    <w:rsid w:val="00370347"/>
    <w:rsid w:val="0037073A"/>
    <w:rsid w:val="00371C08"/>
    <w:rsid w:val="00372065"/>
    <w:rsid w:val="003744EB"/>
    <w:rsid w:val="003755F3"/>
    <w:rsid w:val="00375CD1"/>
    <w:rsid w:val="003811C0"/>
    <w:rsid w:val="00381738"/>
    <w:rsid w:val="00381FC0"/>
    <w:rsid w:val="00382235"/>
    <w:rsid w:val="00385016"/>
    <w:rsid w:val="00385629"/>
    <w:rsid w:val="00385EF9"/>
    <w:rsid w:val="00386196"/>
    <w:rsid w:val="0038680D"/>
    <w:rsid w:val="0038787B"/>
    <w:rsid w:val="00387DF0"/>
    <w:rsid w:val="00390131"/>
    <w:rsid w:val="00391BBF"/>
    <w:rsid w:val="00391F32"/>
    <w:rsid w:val="003929C1"/>
    <w:rsid w:val="0039326C"/>
    <w:rsid w:val="00394236"/>
    <w:rsid w:val="0039424C"/>
    <w:rsid w:val="003947A7"/>
    <w:rsid w:val="0039524B"/>
    <w:rsid w:val="003956DA"/>
    <w:rsid w:val="003A151C"/>
    <w:rsid w:val="003A19DE"/>
    <w:rsid w:val="003A2860"/>
    <w:rsid w:val="003A2A37"/>
    <w:rsid w:val="003A313A"/>
    <w:rsid w:val="003A42D8"/>
    <w:rsid w:val="003A4C86"/>
    <w:rsid w:val="003B193F"/>
    <w:rsid w:val="003B2C77"/>
    <w:rsid w:val="003B5A10"/>
    <w:rsid w:val="003B7271"/>
    <w:rsid w:val="003C29A6"/>
    <w:rsid w:val="003C367D"/>
    <w:rsid w:val="003C485B"/>
    <w:rsid w:val="003C5F13"/>
    <w:rsid w:val="003C66B8"/>
    <w:rsid w:val="003C6CB6"/>
    <w:rsid w:val="003C704E"/>
    <w:rsid w:val="003C77E2"/>
    <w:rsid w:val="003D08C7"/>
    <w:rsid w:val="003D097E"/>
    <w:rsid w:val="003D210D"/>
    <w:rsid w:val="003D2DE5"/>
    <w:rsid w:val="003D5211"/>
    <w:rsid w:val="003D7C6B"/>
    <w:rsid w:val="003E1019"/>
    <w:rsid w:val="003E4508"/>
    <w:rsid w:val="003E53B7"/>
    <w:rsid w:val="003E58B8"/>
    <w:rsid w:val="003E5A89"/>
    <w:rsid w:val="003E5E25"/>
    <w:rsid w:val="003E6342"/>
    <w:rsid w:val="003E6F4E"/>
    <w:rsid w:val="003F46B0"/>
    <w:rsid w:val="003F5E9F"/>
    <w:rsid w:val="003F61A9"/>
    <w:rsid w:val="003F6D62"/>
    <w:rsid w:val="003F6F4D"/>
    <w:rsid w:val="00401FAC"/>
    <w:rsid w:val="00402920"/>
    <w:rsid w:val="00402C17"/>
    <w:rsid w:val="00404D1A"/>
    <w:rsid w:val="00405C94"/>
    <w:rsid w:val="00406CAF"/>
    <w:rsid w:val="004078E1"/>
    <w:rsid w:val="0041082F"/>
    <w:rsid w:val="004109D7"/>
    <w:rsid w:val="00412B89"/>
    <w:rsid w:val="004138DD"/>
    <w:rsid w:val="00414F1D"/>
    <w:rsid w:val="004166E3"/>
    <w:rsid w:val="0041696A"/>
    <w:rsid w:val="00417067"/>
    <w:rsid w:val="0042022A"/>
    <w:rsid w:val="0042074B"/>
    <w:rsid w:val="00423D61"/>
    <w:rsid w:val="00424ECA"/>
    <w:rsid w:val="00425C35"/>
    <w:rsid w:val="00426965"/>
    <w:rsid w:val="0043315D"/>
    <w:rsid w:val="00433398"/>
    <w:rsid w:val="00433D9A"/>
    <w:rsid w:val="00435A2E"/>
    <w:rsid w:val="004360F0"/>
    <w:rsid w:val="004401DC"/>
    <w:rsid w:val="00440B98"/>
    <w:rsid w:val="00442937"/>
    <w:rsid w:val="004432D4"/>
    <w:rsid w:val="00443BF4"/>
    <w:rsid w:val="00444219"/>
    <w:rsid w:val="00445933"/>
    <w:rsid w:val="0044595F"/>
    <w:rsid w:val="00446D4A"/>
    <w:rsid w:val="0044777D"/>
    <w:rsid w:val="004478C4"/>
    <w:rsid w:val="0044793C"/>
    <w:rsid w:val="00450485"/>
    <w:rsid w:val="00451237"/>
    <w:rsid w:val="00451C6D"/>
    <w:rsid w:val="00452EB4"/>
    <w:rsid w:val="00453BAE"/>
    <w:rsid w:val="00453E25"/>
    <w:rsid w:val="00453FB9"/>
    <w:rsid w:val="00454F1A"/>
    <w:rsid w:val="00455043"/>
    <w:rsid w:val="00455CF4"/>
    <w:rsid w:val="00457537"/>
    <w:rsid w:val="00457954"/>
    <w:rsid w:val="0046073E"/>
    <w:rsid w:val="004619F7"/>
    <w:rsid w:val="00462B6A"/>
    <w:rsid w:val="00462D31"/>
    <w:rsid w:val="004633E7"/>
    <w:rsid w:val="00463546"/>
    <w:rsid w:val="00463595"/>
    <w:rsid w:val="00464E42"/>
    <w:rsid w:val="0046532F"/>
    <w:rsid w:val="004669D6"/>
    <w:rsid w:val="00466B86"/>
    <w:rsid w:val="00466E9D"/>
    <w:rsid w:val="004679F7"/>
    <w:rsid w:val="00467ECF"/>
    <w:rsid w:val="004700C4"/>
    <w:rsid w:val="00471413"/>
    <w:rsid w:val="00473DD0"/>
    <w:rsid w:val="00474549"/>
    <w:rsid w:val="00474984"/>
    <w:rsid w:val="00474A45"/>
    <w:rsid w:val="0047778A"/>
    <w:rsid w:val="00481C89"/>
    <w:rsid w:val="0048389C"/>
    <w:rsid w:val="00484D91"/>
    <w:rsid w:val="00485015"/>
    <w:rsid w:val="00485558"/>
    <w:rsid w:val="0048704A"/>
    <w:rsid w:val="00487652"/>
    <w:rsid w:val="004914A9"/>
    <w:rsid w:val="004920C2"/>
    <w:rsid w:val="00492545"/>
    <w:rsid w:val="00492CD8"/>
    <w:rsid w:val="004952B5"/>
    <w:rsid w:val="00496C16"/>
    <w:rsid w:val="00496FFE"/>
    <w:rsid w:val="004975AC"/>
    <w:rsid w:val="00497834"/>
    <w:rsid w:val="004A0D7C"/>
    <w:rsid w:val="004A175B"/>
    <w:rsid w:val="004A2EE4"/>
    <w:rsid w:val="004A335D"/>
    <w:rsid w:val="004A34BA"/>
    <w:rsid w:val="004A3883"/>
    <w:rsid w:val="004A4189"/>
    <w:rsid w:val="004A551A"/>
    <w:rsid w:val="004B042E"/>
    <w:rsid w:val="004B0D33"/>
    <w:rsid w:val="004B133D"/>
    <w:rsid w:val="004B1FE3"/>
    <w:rsid w:val="004B2BA3"/>
    <w:rsid w:val="004B2D68"/>
    <w:rsid w:val="004B328F"/>
    <w:rsid w:val="004B3579"/>
    <w:rsid w:val="004B37F5"/>
    <w:rsid w:val="004B3A30"/>
    <w:rsid w:val="004B4D83"/>
    <w:rsid w:val="004B558F"/>
    <w:rsid w:val="004B5F12"/>
    <w:rsid w:val="004B685F"/>
    <w:rsid w:val="004B6B31"/>
    <w:rsid w:val="004B70F0"/>
    <w:rsid w:val="004B7395"/>
    <w:rsid w:val="004B73E6"/>
    <w:rsid w:val="004B7FCD"/>
    <w:rsid w:val="004C0A6B"/>
    <w:rsid w:val="004C0FE1"/>
    <w:rsid w:val="004C14B7"/>
    <w:rsid w:val="004C1A1D"/>
    <w:rsid w:val="004C325E"/>
    <w:rsid w:val="004C5A50"/>
    <w:rsid w:val="004C5A69"/>
    <w:rsid w:val="004D0128"/>
    <w:rsid w:val="004D283D"/>
    <w:rsid w:val="004D6993"/>
    <w:rsid w:val="004D6D11"/>
    <w:rsid w:val="004D7F5C"/>
    <w:rsid w:val="004E0B59"/>
    <w:rsid w:val="004E1E9D"/>
    <w:rsid w:val="004E2C52"/>
    <w:rsid w:val="004E2D3E"/>
    <w:rsid w:val="004E2F42"/>
    <w:rsid w:val="004E3E16"/>
    <w:rsid w:val="004E4236"/>
    <w:rsid w:val="004E5BA3"/>
    <w:rsid w:val="004E66CC"/>
    <w:rsid w:val="004F1E9F"/>
    <w:rsid w:val="004F4206"/>
    <w:rsid w:val="004F424B"/>
    <w:rsid w:val="004F5479"/>
    <w:rsid w:val="004F6008"/>
    <w:rsid w:val="004F689F"/>
    <w:rsid w:val="004F6E1A"/>
    <w:rsid w:val="004F7305"/>
    <w:rsid w:val="004F7602"/>
    <w:rsid w:val="00500F88"/>
    <w:rsid w:val="0050366F"/>
    <w:rsid w:val="00503AB6"/>
    <w:rsid w:val="00505C72"/>
    <w:rsid w:val="00506BF6"/>
    <w:rsid w:val="00506C61"/>
    <w:rsid w:val="0050757A"/>
    <w:rsid w:val="005104C0"/>
    <w:rsid w:val="005105CB"/>
    <w:rsid w:val="0051104D"/>
    <w:rsid w:val="00513B38"/>
    <w:rsid w:val="00514375"/>
    <w:rsid w:val="00515820"/>
    <w:rsid w:val="00516019"/>
    <w:rsid w:val="005167E5"/>
    <w:rsid w:val="005175A6"/>
    <w:rsid w:val="0052069B"/>
    <w:rsid w:val="00522B8D"/>
    <w:rsid w:val="00523B39"/>
    <w:rsid w:val="0052403B"/>
    <w:rsid w:val="00524B12"/>
    <w:rsid w:val="005255AC"/>
    <w:rsid w:val="00525FE9"/>
    <w:rsid w:val="00526F2C"/>
    <w:rsid w:val="00527B53"/>
    <w:rsid w:val="0053067E"/>
    <w:rsid w:val="00531637"/>
    <w:rsid w:val="005319ED"/>
    <w:rsid w:val="005322E4"/>
    <w:rsid w:val="0053252C"/>
    <w:rsid w:val="00532CAB"/>
    <w:rsid w:val="00532D8F"/>
    <w:rsid w:val="0053641A"/>
    <w:rsid w:val="00536D9E"/>
    <w:rsid w:val="00537335"/>
    <w:rsid w:val="00543DF5"/>
    <w:rsid w:val="00545AEA"/>
    <w:rsid w:val="00546C4D"/>
    <w:rsid w:val="00550C00"/>
    <w:rsid w:val="00550FE0"/>
    <w:rsid w:val="00551280"/>
    <w:rsid w:val="00552B49"/>
    <w:rsid w:val="00554306"/>
    <w:rsid w:val="005554EA"/>
    <w:rsid w:val="00555FE5"/>
    <w:rsid w:val="0056036C"/>
    <w:rsid w:val="00560A80"/>
    <w:rsid w:val="00561691"/>
    <w:rsid w:val="00562917"/>
    <w:rsid w:val="00563BDB"/>
    <w:rsid w:val="0056442A"/>
    <w:rsid w:val="00565E17"/>
    <w:rsid w:val="005660F0"/>
    <w:rsid w:val="005673EE"/>
    <w:rsid w:val="00567957"/>
    <w:rsid w:val="0057093F"/>
    <w:rsid w:val="0057094F"/>
    <w:rsid w:val="00571472"/>
    <w:rsid w:val="005718D2"/>
    <w:rsid w:val="00572663"/>
    <w:rsid w:val="00573B43"/>
    <w:rsid w:val="005813FB"/>
    <w:rsid w:val="005814A8"/>
    <w:rsid w:val="005829E2"/>
    <w:rsid w:val="00583BDF"/>
    <w:rsid w:val="00584A5D"/>
    <w:rsid w:val="00584F60"/>
    <w:rsid w:val="005851AF"/>
    <w:rsid w:val="0058673F"/>
    <w:rsid w:val="00590717"/>
    <w:rsid w:val="00590BE2"/>
    <w:rsid w:val="00590CDA"/>
    <w:rsid w:val="00590F59"/>
    <w:rsid w:val="00590F5A"/>
    <w:rsid w:val="00591291"/>
    <w:rsid w:val="00591599"/>
    <w:rsid w:val="00594012"/>
    <w:rsid w:val="00594105"/>
    <w:rsid w:val="00597AE6"/>
    <w:rsid w:val="005A0F04"/>
    <w:rsid w:val="005A2362"/>
    <w:rsid w:val="005A2DD7"/>
    <w:rsid w:val="005A301C"/>
    <w:rsid w:val="005A64A5"/>
    <w:rsid w:val="005A6896"/>
    <w:rsid w:val="005A6E10"/>
    <w:rsid w:val="005A7ED4"/>
    <w:rsid w:val="005B005B"/>
    <w:rsid w:val="005B0A63"/>
    <w:rsid w:val="005B18CC"/>
    <w:rsid w:val="005B18D0"/>
    <w:rsid w:val="005B1FDE"/>
    <w:rsid w:val="005B253A"/>
    <w:rsid w:val="005B3669"/>
    <w:rsid w:val="005B4DAA"/>
    <w:rsid w:val="005B5166"/>
    <w:rsid w:val="005B5337"/>
    <w:rsid w:val="005B593C"/>
    <w:rsid w:val="005B612D"/>
    <w:rsid w:val="005B7178"/>
    <w:rsid w:val="005B7EE0"/>
    <w:rsid w:val="005C1D57"/>
    <w:rsid w:val="005C28B4"/>
    <w:rsid w:val="005C2907"/>
    <w:rsid w:val="005C2C30"/>
    <w:rsid w:val="005C352B"/>
    <w:rsid w:val="005C580D"/>
    <w:rsid w:val="005D0EA3"/>
    <w:rsid w:val="005D19B6"/>
    <w:rsid w:val="005D2203"/>
    <w:rsid w:val="005D246F"/>
    <w:rsid w:val="005D35B6"/>
    <w:rsid w:val="005D3B18"/>
    <w:rsid w:val="005D4CEF"/>
    <w:rsid w:val="005D4E33"/>
    <w:rsid w:val="005D4F1F"/>
    <w:rsid w:val="005D6637"/>
    <w:rsid w:val="005E0C8D"/>
    <w:rsid w:val="005E0F4C"/>
    <w:rsid w:val="005E6ECB"/>
    <w:rsid w:val="005F0CAD"/>
    <w:rsid w:val="005F0FD0"/>
    <w:rsid w:val="005F1E0A"/>
    <w:rsid w:val="005F1E40"/>
    <w:rsid w:val="005F283B"/>
    <w:rsid w:val="005F2CF2"/>
    <w:rsid w:val="005F3D84"/>
    <w:rsid w:val="005F66F5"/>
    <w:rsid w:val="005F797C"/>
    <w:rsid w:val="006003DC"/>
    <w:rsid w:val="00600E28"/>
    <w:rsid w:val="00601941"/>
    <w:rsid w:val="006046F4"/>
    <w:rsid w:val="006048DF"/>
    <w:rsid w:val="00604E2F"/>
    <w:rsid w:val="00606769"/>
    <w:rsid w:val="006136B7"/>
    <w:rsid w:val="00613C71"/>
    <w:rsid w:val="00614FCD"/>
    <w:rsid w:val="00616139"/>
    <w:rsid w:val="00620B07"/>
    <w:rsid w:val="00621242"/>
    <w:rsid w:val="00622037"/>
    <w:rsid w:val="0062278C"/>
    <w:rsid w:val="00623A92"/>
    <w:rsid w:val="00623DF2"/>
    <w:rsid w:val="0062481F"/>
    <w:rsid w:val="00625392"/>
    <w:rsid w:val="00627539"/>
    <w:rsid w:val="0063048C"/>
    <w:rsid w:val="00631A6F"/>
    <w:rsid w:val="00631F28"/>
    <w:rsid w:val="006327EA"/>
    <w:rsid w:val="006340BC"/>
    <w:rsid w:val="006341ED"/>
    <w:rsid w:val="0063439D"/>
    <w:rsid w:val="00635DAB"/>
    <w:rsid w:val="00636B31"/>
    <w:rsid w:val="00636C63"/>
    <w:rsid w:val="006370DC"/>
    <w:rsid w:val="0064160C"/>
    <w:rsid w:val="00641BF7"/>
    <w:rsid w:val="00642339"/>
    <w:rsid w:val="006427E4"/>
    <w:rsid w:val="00642D6C"/>
    <w:rsid w:val="00644A6E"/>
    <w:rsid w:val="0064540A"/>
    <w:rsid w:val="00646672"/>
    <w:rsid w:val="006478F5"/>
    <w:rsid w:val="00647C28"/>
    <w:rsid w:val="00650142"/>
    <w:rsid w:val="00650A35"/>
    <w:rsid w:val="0065262C"/>
    <w:rsid w:val="00652808"/>
    <w:rsid w:val="006546B8"/>
    <w:rsid w:val="00654916"/>
    <w:rsid w:val="0065498A"/>
    <w:rsid w:val="006560AB"/>
    <w:rsid w:val="006562C0"/>
    <w:rsid w:val="0065653D"/>
    <w:rsid w:val="00656A04"/>
    <w:rsid w:val="00657542"/>
    <w:rsid w:val="00660E8C"/>
    <w:rsid w:val="0066112C"/>
    <w:rsid w:val="00661273"/>
    <w:rsid w:val="00664D30"/>
    <w:rsid w:val="0066576E"/>
    <w:rsid w:val="006660AC"/>
    <w:rsid w:val="00666A18"/>
    <w:rsid w:val="00666DD8"/>
    <w:rsid w:val="00667245"/>
    <w:rsid w:val="006678AB"/>
    <w:rsid w:val="00671875"/>
    <w:rsid w:val="00675C92"/>
    <w:rsid w:val="00677336"/>
    <w:rsid w:val="00677715"/>
    <w:rsid w:val="00677E1F"/>
    <w:rsid w:val="00680D0E"/>
    <w:rsid w:val="00680F6D"/>
    <w:rsid w:val="00682844"/>
    <w:rsid w:val="0068309E"/>
    <w:rsid w:val="00683CBF"/>
    <w:rsid w:val="00684320"/>
    <w:rsid w:val="00684C93"/>
    <w:rsid w:val="00685B30"/>
    <w:rsid w:val="00687337"/>
    <w:rsid w:val="00687587"/>
    <w:rsid w:val="00687E47"/>
    <w:rsid w:val="0069032E"/>
    <w:rsid w:val="0069059E"/>
    <w:rsid w:val="00690C5E"/>
    <w:rsid w:val="00690F27"/>
    <w:rsid w:val="00691302"/>
    <w:rsid w:val="006928FE"/>
    <w:rsid w:val="00692D6D"/>
    <w:rsid w:val="00693215"/>
    <w:rsid w:val="006932A2"/>
    <w:rsid w:val="00693C64"/>
    <w:rsid w:val="006941DC"/>
    <w:rsid w:val="00694C00"/>
    <w:rsid w:val="00696A20"/>
    <w:rsid w:val="006A0780"/>
    <w:rsid w:val="006A2520"/>
    <w:rsid w:val="006A2DC5"/>
    <w:rsid w:val="006A36BE"/>
    <w:rsid w:val="006A427C"/>
    <w:rsid w:val="006A49E8"/>
    <w:rsid w:val="006A73F2"/>
    <w:rsid w:val="006A782B"/>
    <w:rsid w:val="006A7A06"/>
    <w:rsid w:val="006B10EF"/>
    <w:rsid w:val="006B6736"/>
    <w:rsid w:val="006B6D80"/>
    <w:rsid w:val="006B7471"/>
    <w:rsid w:val="006C0329"/>
    <w:rsid w:val="006C0405"/>
    <w:rsid w:val="006C0AFD"/>
    <w:rsid w:val="006C1EF2"/>
    <w:rsid w:val="006C214F"/>
    <w:rsid w:val="006C2F8A"/>
    <w:rsid w:val="006C362F"/>
    <w:rsid w:val="006C5F73"/>
    <w:rsid w:val="006C5FB1"/>
    <w:rsid w:val="006C65E9"/>
    <w:rsid w:val="006C7B8C"/>
    <w:rsid w:val="006D0EC9"/>
    <w:rsid w:val="006D1255"/>
    <w:rsid w:val="006D1319"/>
    <w:rsid w:val="006D1F6D"/>
    <w:rsid w:val="006D4DDA"/>
    <w:rsid w:val="006D6368"/>
    <w:rsid w:val="006E0709"/>
    <w:rsid w:val="006E0E6B"/>
    <w:rsid w:val="006E2061"/>
    <w:rsid w:val="006E307E"/>
    <w:rsid w:val="006E378C"/>
    <w:rsid w:val="006E4800"/>
    <w:rsid w:val="006E6598"/>
    <w:rsid w:val="006F0B1D"/>
    <w:rsid w:val="006F101F"/>
    <w:rsid w:val="006F2BB1"/>
    <w:rsid w:val="006F2D58"/>
    <w:rsid w:val="006F31AC"/>
    <w:rsid w:val="006F394E"/>
    <w:rsid w:val="006F4B57"/>
    <w:rsid w:val="006F5EBD"/>
    <w:rsid w:val="006F63BE"/>
    <w:rsid w:val="006F7409"/>
    <w:rsid w:val="006F7725"/>
    <w:rsid w:val="00700FAE"/>
    <w:rsid w:val="00703843"/>
    <w:rsid w:val="007044F2"/>
    <w:rsid w:val="00704667"/>
    <w:rsid w:val="00704697"/>
    <w:rsid w:val="00704801"/>
    <w:rsid w:val="00705340"/>
    <w:rsid w:val="00705BD0"/>
    <w:rsid w:val="00705DD9"/>
    <w:rsid w:val="0070744E"/>
    <w:rsid w:val="007109B0"/>
    <w:rsid w:val="007129C9"/>
    <w:rsid w:val="00713059"/>
    <w:rsid w:val="00713EAB"/>
    <w:rsid w:val="00714E8A"/>
    <w:rsid w:val="0071576C"/>
    <w:rsid w:val="00715C39"/>
    <w:rsid w:val="00715CC6"/>
    <w:rsid w:val="00716BC3"/>
    <w:rsid w:val="00717196"/>
    <w:rsid w:val="00720243"/>
    <w:rsid w:val="0072070B"/>
    <w:rsid w:val="00720B23"/>
    <w:rsid w:val="00721781"/>
    <w:rsid w:val="00722789"/>
    <w:rsid w:val="007238CC"/>
    <w:rsid w:val="007240CE"/>
    <w:rsid w:val="00724AD8"/>
    <w:rsid w:val="00725470"/>
    <w:rsid w:val="00726A16"/>
    <w:rsid w:val="00727A9E"/>
    <w:rsid w:val="007316F2"/>
    <w:rsid w:val="007325CC"/>
    <w:rsid w:val="00733251"/>
    <w:rsid w:val="00733528"/>
    <w:rsid w:val="00737BFF"/>
    <w:rsid w:val="00737C2A"/>
    <w:rsid w:val="00740C46"/>
    <w:rsid w:val="00740C95"/>
    <w:rsid w:val="00741419"/>
    <w:rsid w:val="00742515"/>
    <w:rsid w:val="00742FDD"/>
    <w:rsid w:val="007436CF"/>
    <w:rsid w:val="00743843"/>
    <w:rsid w:val="00744774"/>
    <w:rsid w:val="00746353"/>
    <w:rsid w:val="00746C2A"/>
    <w:rsid w:val="0075071E"/>
    <w:rsid w:val="0075145A"/>
    <w:rsid w:val="00751FE8"/>
    <w:rsid w:val="007527F9"/>
    <w:rsid w:val="007529AC"/>
    <w:rsid w:val="00752D29"/>
    <w:rsid w:val="00752D97"/>
    <w:rsid w:val="00753438"/>
    <w:rsid w:val="00753556"/>
    <w:rsid w:val="007542DE"/>
    <w:rsid w:val="00757033"/>
    <w:rsid w:val="007605DE"/>
    <w:rsid w:val="007612E1"/>
    <w:rsid w:val="007615A3"/>
    <w:rsid w:val="00761AA2"/>
    <w:rsid w:val="0076361F"/>
    <w:rsid w:val="00767617"/>
    <w:rsid w:val="00773A96"/>
    <w:rsid w:val="00774CA4"/>
    <w:rsid w:val="007766F8"/>
    <w:rsid w:val="0077772E"/>
    <w:rsid w:val="00777E29"/>
    <w:rsid w:val="007801C9"/>
    <w:rsid w:val="00782679"/>
    <w:rsid w:val="00783988"/>
    <w:rsid w:val="007876EE"/>
    <w:rsid w:val="007878FA"/>
    <w:rsid w:val="007901AC"/>
    <w:rsid w:val="0079059D"/>
    <w:rsid w:val="00792EB3"/>
    <w:rsid w:val="007956AD"/>
    <w:rsid w:val="00796951"/>
    <w:rsid w:val="00796D95"/>
    <w:rsid w:val="007A055E"/>
    <w:rsid w:val="007A1297"/>
    <w:rsid w:val="007A1D60"/>
    <w:rsid w:val="007A2172"/>
    <w:rsid w:val="007A2A4B"/>
    <w:rsid w:val="007A3BB3"/>
    <w:rsid w:val="007A4230"/>
    <w:rsid w:val="007A4259"/>
    <w:rsid w:val="007B10DC"/>
    <w:rsid w:val="007B1701"/>
    <w:rsid w:val="007B255E"/>
    <w:rsid w:val="007B265B"/>
    <w:rsid w:val="007B34B6"/>
    <w:rsid w:val="007B37FB"/>
    <w:rsid w:val="007B3E8C"/>
    <w:rsid w:val="007B5108"/>
    <w:rsid w:val="007B6E4E"/>
    <w:rsid w:val="007C158E"/>
    <w:rsid w:val="007C2CE3"/>
    <w:rsid w:val="007C43FB"/>
    <w:rsid w:val="007D046A"/>
    <w:rsid w:val="007D0904"/>
    <w:rsid w:val="007D0E88"/>
    <w:rsid w:val="007D1016"/>
    <w:rsid w:val="007D1836"/>
    <w:rsid w:val="007D2290"/>
    <w:rsid w:val="007D2C73"/>
    <w:rsid w:val="007D671C"/>
    <w:rsid w:val="007D6D90"/>
    <w:rsid w:val="007E08BC"/>
    <w:rsid w:val="007E1E28"/>
    <w:rsid w:val="007E1F23"/>
    <w:rsid w:val="007E23A7"/>
    <w:rsid w:val="007E2E09"/>
    <w:rsid w:val="007E35F7"/>
    <w:rsid w:val="007E4602"/>
    <w:rsid w:val="007E4E1D"/>
    <w:rsid w:val="007E5DB4"/>
    <w:rsid w:val="007E6636"/>
    <w:rsid w:val="007E7772"/>
    <w:rsid w:val="007E7DA2"/>
    <w:rsid w:val="007F007B"/>
    <w:rsid w:val="007F1AAD"/>
    <w:rsid w:val="007F1CB5"/>
    <w:rsid w:val="007F1EF1"/>
    <w:rsid w:val="007F2E24"/>
    <w:rsid w:val="007F398B"/>
    <w:rsid w:val="007F3EB3"/>
    <w:rsid w:val="007F4300"/>
    <w:rsid w:val="007F6B16"/>
    <w:rsid w:val="007F7759"/>
    <w:rsid w:val="008002CD"/>
    <w:rsid w:val="00801C58"/>
    <w:rsid w:val="00801D3C"/>
    <w:rsid w:val="00803446"/>
    <w:rsid w:val="00804165"/>
    <w:rsid w:val="00806DBB"/>
    <w:rsid w:val="008072AF"/>
    <w:rsid w:val="00807B18"/>
    <w:rsid w:val="00807F6D"/>
    <w:rsid w:val="00810A87"/>
    <w:rsid w:val="00811575"/>
    <w:rsid w:val="0081295B"/>
    <w:rsid w:val="00815E32"/>
    <w:rsid w:val="00816E33"/>
    <w:rsid w:val="00820F58"/>
    <w:rsid w:val="00822778"/>
    <w:rsid w:val="00823CF7"/>
    <w:rsid w:val="008245DC"/>
    <w:rsid w:val="00826DDF"/>
    <w:rsid w:val="00827807"/>
    <w:rsid w:val="00827912"/>
    <w:rsid w:val="00827B51"/>
    <w:rsid w:val="008300C5"/>
    <w:rsid w:val="008302D1"/>
    <w:rsid w:val="0083070B"/>
    <w:rsid w:val="008318B4"/>
    <w:rsid w:val="0083227D"/>
    <w:rsid w:val="00833B97"/>
    <w:rsid w:val="0083575E"/>
    <w:rsid w:val="00836C0D"/>
    <w:rsid w:val="008378AF"/>
    <w:rsid w:val="00837928"/>
    <w:rsid w:val="00837C0A"/>
    <w:rsid w:val="00841B15"/>
    <w:rsid w:val="0084349A"/>
    <w:rsid w:val="00843613"/>
    <w:rsid w:val="0084413A"/>
    <w:rsid w:val="00845E13"/>
    <w:rsid w:val="00846C64"/>
    <w:rsid w:val="00846D04"/>
    <w:rsid w:val="008515A7"/>
    <w:rsid w:val="00851906"/>
    <w:rsid w:val="00852321"/>
    <w:rsid w:val="008533A4"/>
    <w:rsid w:val="008647BE"/>
    <w:rsid w:val="0086484F"/>
    <w:rsid w:val="00865842"/>
    <w:rsid w:val="0086591F"/>
    <w:rsid w:val="008659FD"/>
    <w:rsid w:val="00866747"/>
    <w:rsid w:val="0087067E"/>
    <w:rsid w:val="00871369"/>
    <w:rsid w:val="008715AE"/>
    <w:rsid w:val="0087237F"/>
    <w:rsid w:val="008741D5"/>
    <w:rsid w:val="00875A38"/>
    <w:rsid w:val="00880202"/>
    <w:rsid w:val="00881E85"/>
    <w:rsid w:val="0088484E"/>
    <w:rsid w:val="0088545B"/>
    <w:rsid w:val="0088550B"/>
    <w:rsid w:val="00886280"/>
    <w:rsid w:val="008871C6"/>
    <w:rsid w:val="008918ED"/>
    <w:rsid w:val="008927A3"/>
    <w:rsid w:val="00896136"/>
    <w:rsid w:val="00896828"/>
    <w:rsid w:val="008A0EC7"/>
    <w:rsid w:val="008A1251"/>
    <w:rsid w:val="008A1B0D"/>
    <w:rsid w:val="008A53FF"/>
    <w:rsid w:val="008A56A6"/>
    <w:rsid w:val="008A620C"/>
    <w:rsid w:val="008A64C3"/>
    <w:rsid w:val="008A7238"/>
    <w:rsid w:val="008A79B2"/>
    <w:rsid w:val="008A79ED"/>
    <w:rsid w:val="008B0519"/>
    <w:rsid w:val="008B5583"/>
    <w:rsid w:val="008B5717"/>
    <w:rsid w:val="008C0B54"/>
    <w:rsid w:val="008C1490"/>
    <w:rsid w:val="008C1B7A"/>
    <w:rsid w:val="008C2AFE"/>
    <w:rsid w:val="008C2C1B"/>
    <w:rsid w:val="008C2FD2"/>
    <w:rsid w:val="008C4810"/>
    <w:rsid w:val="008C49F4"/>
    <w:rsid w:val="008D5268"/>
    <w:rsid w:val="008D52EE"/>
    <w:rsid w:val="008D59B5"/>
    <w:rsid w:val="008D5FBF"/>
    <w:rsid w:val="008D6802"/>
    <w:rsid w:val="008E16E3"/>
    <w:rsid w:val="008E17A0"/>
    <w:rsid w:val="008E3AB2"/>
    <w:rsid w:val="008E4EDE"/>
    <w:rsid w:val="008E5476"/>
    <w:rsid w:val="008E6A70"/>
    <w:rsid w:val="008E6F94"/>
    <w:rsid w:val="008E70A5"/>
    <w:rsid w:val="008E7EDC"/>
    <w:rsid w:val="008F0153"/>
    <w:rsid w:val="008F1F7F"/>
    <w:rsid w:val="008F4C44"/>
    <w:rsid w:val="008F5639"/>
    <w:rsid w:val="008F75EA"/>
    <w:rsid w:val="008F7CD7"/>
    <w:rsid w:val="008F7EB0"/>
    <w:rsid w:val="008F7F25"/>
    <w:rsid w:val="00900090"/>
    <w:rsid w:val="00902152"/>
    <w:rsid w:val="00904BE4"/>
    <w:rsid w:val="00904BFA"/>
    <w:rsid w:val="00906660"/>
    <w:rsid w:val="00910CB2"/>
    <w:rsid w:val="0091156E"/>
    <w:rsid w:val="0091161C"/>
    <w:rsid w:val="0091289F"/>
    <w:rsid w:val="00912C84"/>
    <w:rsid w:val="00913A80"/>
    <w:rsid w:val="00913D7A"/>
    <w:rsid w:val="00914AC6"/>
    <w:rsid w:val="00914C03"/>
    <w:rsid w:val="009164B5"/>
    <w:rsid w:val="0092068F"/>
    <w:rsid w:val="00921292"/>
    <w:rsid w:val="00921FDF"/>
    <w:rsid w:val="00922830"/>
    <w:rsid w:val="00923964"/>
    <w:rsid w:val="00923DA4"/>
    <w:rsid w:val="0092431C"/>
    <w:rsid w:val="00924B71"/>
    <w:rsid w:val="0092549B"/>
    <w:rsid w:val="009264FB"/>
    <w:rsid w:val="0092727C"/>
    <w:rsid w:val="00927EC3"/>
    <w:rsid w:val="009325E2"/>
    <w:rsid w:val="00932E8A"/>
    <w:rsid w:val="009359C7"/>
    <w:rsid w:val="00935A9B"/>
    <w:rsid w:val="00935EC3"/>
    <w:rsid w:val="00940081"/>
    <w:rsid w:val="009404FF"/>
    <w:rsid w:val="00942CA5"/>
    <w:rsid w:val="00943925"/>
    <w:rsid w:val="00943927"/>
    <w:rsid w:val="0094572B"/>
    <w:rsid w:val="0094600D"/>
    <w:rsid w:val="009460B6"/>
    <w:rsid w:val="009469BA"/>
    <w:rsid w:val="00951031"/>
    <w:rsid w:val="00951853"/>
    <w:rsid w:val="00951EA7"/>
    <w:rsid w:val="00952D56"/>
    <w:rsid w:val="00953917"/>
    <w:rsid w:val="009556BB"/>
    <w:rsid w:val="009574B8"/>
    <w:rsid w:val="00957755"/>
    <w:rsid w:val="0096033E"/>
    <w:rsid w:val="0096080A"/>
    <w:rsid w:val="00962C19"/>
    <w:rsid w:val="00962D29"/>
    <w:rsid w:val="00962ED3"/>
    <w:rsid w:val="009641EB"/>
    <w:rsid w:val="00965420"/>
    <w:rsid w:val="009672E2"/>
    <w:rsid w:val="0097019F"/>
    <w:rsid w:val="00970F4D"/>
    <w:rsid w:val="00971B63"/>
    <w:rsid w:val="00971B80"/>
    <w:rsid w:val="00972F5E"/>
    <w:rsid w:val="00972F7C"/>
    <w:rsid w:val="0097400F"/>
    <w:rsid w:val="00974E17"/>
    <w:rsid w:val="00977929"/>
    <w:rsid w:val="00977C11"/>
    <w:rsid w:val="009812C9"/>
    <w:rsid w:val="00981ADE"/>
    <w:rsid w:val="0098496E"/>
    <w:rsid w:val="00985077"/>
    <w:rsid w:val="0098586C"/>
    <w:rsid w:val="0098655E"/>
    <w:rsid w:val="009869FC"/>
    <w:rsid w:val="0098785B"/>
    <w:rsid w:val="009928EB"/>
    <w:rsid w:val="00997845"/>
    <w:rsid w:val="00997C08"/>
    <w:rsid w:val="009A0F32"/>
    <w:rsid w:val="009A1D84"/>
    <w:rsid w:val="009A24EF"/>
    <w:rsid w:val="009A4428"/>
    <w:rsid w:val="009A46A6"/>
    <w:rsid w:val="009A46E7"/>
    <w:rsid w:val="009A4861"/>
    <w:rsid w:val="009A4B94"/>
    <w:rsid w:val="009A65A5"/>
    <w:rsid w:val="009A6C27"/>
    <w:rsid w:val="009A6D6F"/>
    <w:rsid w:val="009A6F38"/>
    <w:rsid w:val="009A72FF"/>
    <w:rsid w:val="009B1402"/>
    <w:rsid w:val="009B247A"/>
    <w:rsid w:val="009B2EB1"/>
    <w:rsid w:val="009B45B8"/>
    <w:rsid w:val="009B4B67"/>
    <w:rsid w:val="009B4DDE"/>
    <w:rsid w:val="009B5B7A"/>
    <w:rsid w:val="009B60F7"/>
    <w:rsid w:val="009B6CAE"/>
    <w:rsid w:val="009B70D2"/>
    <w:rsid w:val="009B725F"/>
    <w:rsid w:val="009B7954"/>
    <w:rsid w:val="009C0CB4"/>
    <w:rsid w:val="009C0DBB"/>
    <w:rsid w:val="009C0E71"/>
    <w:rsid w:val="009C1DD1"/>
    <w:rsid w:val="009C24CF"/>
    <w:rsid w:val="009C38A3"/>
    <w:rsid w:val="009C4420"/>
    <w:rsid w:val="009C5118"/>
    <w:rsid w:val="009C5B20"/>
    <w:rsid w:val="009C5B59"/>
    <w:rsid w:val="009C5FA4"/>
    <w:rsid w:val="009C72D6"/>
    <w:rsid w:val="009C7F08"/>
    <w:rsid w:val="009D10F2"/>
    <w:rsid w:val="009D2164"/>
    <w:rsid w:val="009D2222"/>
    <w:rsid w:val="009D284D"/>
    <w:rsid w:val="009D342F"/>
    <w:rsid w:val="009D3B54"/>
    <w:rsid w:val="009D5824"/>
    <w:rsid w:val="009D68BE"/>
    <w:rsid w:val="009D6BA0"/>
    <w:rsid w:val="009D6E8B"/>
    <w:rsid w:val="009D78B8"/>
    <w:rsid w:val="009E0234"/>
    <w:rsid w:val="009E23E3"/>
    <w:rsid w:val="009E247A"/>
    <w:rsid w:val="009E2743"/>
    <w:rsid w:val="009E3FA3"/>
    <w:rsid w:val="009E400F"/>
    <w:rsid w:val="009E4C8C"/>
    <w:rsid w:val="009E5ED6"/>
    <w:rsid w:val="009E6469"/>
    <w:rsid w:val="009E6F33"/>
    <w:rsid w:val="009F1296"/>
    <w:rsid w:val="009F148C"/>
    <w:rsid w:val="009F2FA5"/>
    <w:rsid w:val="009F3B5D"/>
    <w:rsid w:val="009F53A6"/>
    <w:rsid w:val="009F57F4"/>
    <w:rsid w:val="009F736B"/>
    <w:rsid w:val="009F756D"/>
    <w:rsid w:val="00A0072B"/>
    <w:rsid w:val="00A00A6F"/>
    <w:rsid w:val="00A01F4F"/>
    <w:rsid w:val="00A0308B"/>
    <w:rsid w:val="00A03729"/>
    <w:rsid w:val="00A04128"/>
    <w:rsid w:val="00A0543D"/>
    <w:rsid w:val="00A0682E"/>
    <w:rsid w:val="00A07989"/>
    <w:rsid w:val="00A07D32"/>
    <w:rsid w:val="00A126C1"/>
    <w:rsid w:val="00A12DC8"/>
    <w:rsid w:val="00A12E62"/>
    <w:rsid w:val="00A13189"/>
    <w:rsid w:val="00A13B7B"/>
    <w:rsid w:val="00A162D5"/>
    <w:rsid w:val="00A174AD"/>
    <w:rsid w:val="00A2110A"/>
    <w:rsid w:val="00A212BA"/>
    <w:rsid w:val="00A2231C"/>
    <w:rsid w:val="00A231AF"/>
    <w:rsid w:val="00A2452C"/>
    <w:rsid w:val="00A25820"/>
    <w:rsid w:val="00A25B30"/>
    <w:rsid w:val="00A26AA7"/>
    <w:rsid w:val="00A26F62"/>
    <w:rsid w:val="00A27163"/>
    <w:rsid w:val="00A27C07"/>
    <w:rsid w:val="00A31FB9"/>
    <w:rsid w:val="00A32FE7"/>
    <w:rsid w:val="00A33607"/>
    <w:rsid w:val="00A36FC4"/>
    <w:rsid w:val="00A4083D"/>
    <w:rsid w:val="00A40BBD"/>
    <w:rsid w:val="00A51927"/>
    <w:rsid w:val="00A52398"/>
    <w:rsid w:val="00A5310E"/>
    <w:rsid w:val="00A56768"/>
    <w:rsid w:val="00A571AC"/>
    <w:rsid w:val="00A57CAA"/>
    <w:rsid w:val="00A57EB7"/>
    <w:rsid w:val="00A60E1B"/>
    <w:rsid w:val="00A61826"/>
    <w:rsid w:val="00A62E91"/>
    <w:rsid w:val="00A6358A"/>
    <w:rsid w:val="00A64A3F"/>
    <w:rsid w:val="00A64B04"/>
    <w:rsid w:val="00A655B5"/>
    <w:rsid w:val="00A67D84"/>
    <w:rsid w:val="00A70160"/>
    <w:rsid w:val="00A70530"/>
    <w:rsid w:val="00A70CAB"/>
    <w:rsid w:val="00A71308"/>
    <w:rsid w:val="00A722AF"/>
    <w:rsid w:val="00A72447"/>
    <w:rsid w:val="00A729C4"/>
    <w:rsid w:val="00A740A1"/>
    <w:rsid w:val="00A752E2"/>
    <w:rsid w:val="00A761BB"/>
    <w:rsid w:val="00A76B71"/>
    <w:rsid w:val="00A76CBD"/>
    <w:rsid w:val="00A77819"/>
    <w:rsid w:val="00A807E9"/>
    <w:rsid w:val="00A810DA"/>
    <w:rsid w:val="00A82189"/>
    <w:rsid w:val="00A8222A"/>
    <w:rsid w:val="00A827B9"/>
    <w:rsid w:val="00A828FA"/>
    <w:rsid w:val="00A83A61"/>
    <w:rsid w:val="00A8492B"/>
    <w:rsid w:val="00A86980"/>
    <w:rsid w:val="00A903DA"/>
    <w:rsid w:val="00A909C5"/>
    <w:rsid w:val="00A94B51"/>
    <w:rsid w:val="00A94E7B"/>
    <w:rsid w:val="00A94F06"/>
    <w:rsid w:val="00A97701"/>
    <w:rsid w:val="00AA0C2C"/>
    <w:rsid w:val="00AA0CBF"/>
    <w:rsid w:val="00AA1323"/>
    <w:rsid w:val="00AA17F0"/>
    <w:rsid w:val="00AA19ED"/>
    <w:rsid w:val="00AA1A38"/>
    <w:rsid w:val="00AA1D05"/>
    <w:rsid w:val="00AA368E"/>
    <w:rsid w:val="00AA6D89"/>
    <w:rsid w:val="00AA748D"/>
    <w:rsid w:val="00AB122B"/>
    <w:rsid w:val="00AB2205"/>
    <w:rsid w:val="00AB325A"/>
    <w:rsid w:val="00AB354B"/>
    <w:rsid w:val="00AB427C"/>
    <w:rsid w:val="00AB46C8"/>
    <w:rsid w:val="00AB4B22"/>
    <w:rsid w:val="00AB58A0"/>
    <w:rsid w:val="00AB5B42"/>
    <w:rsid w:val="00AB5CA2"/>
    <w:rsid w:val="00AB75A3"/>
    <w:rsid w:val="00AC01BB"/>
    <w:rsid w:val="00AC0B4E"/>
    <w:rsid w:val="00AC2836"/>
    <w:rsid w:val="00AC3BF9"/>
    <w:rsid w:val="00AC444D"/>
    <w:rsid w:val="00AC5C3E"/>
    <w:rsid w:val="00AC63F3"/>
    <w:rsid w:val="00AD00AD"/>
    <w:rsid w:val="00AD07BD"/>
    <w:rsid w:val="00AD1E45"/>
    <w:rsid w:val="00AD363C"/>
    <w:rsid w:val="00AD36C5"/>
    <w:rsid w:val="00AD5757"/>
    <w:rsid w:val="00AD7B29"/>
    <w:rsid w:val="00AE1147"/>
    <w:rsid w:val="00AE28F9"/>
    <w:rsid w:val="00AE2D1C"/>
    <w:rsid w:val="00AE2DB7"/>
    <w:rsid w:val="00AE3EF2"/>
    <w:rsid w:val="00AE3F94"/>
    <w:rsid w:val="00AE42F5"/>
    <w:rsid w:val="00AE4EF7"/>
    <w:rsid w:val="00AE6EEE"/>
    <w:rsid w:val="00AF0767"/>
    <w:rsid w:val="00AF0A64"/>
    <w:rsid w:val="00AF0ED3"/>
    <w:rsid w:val="00AF10A2"/>
    <w:rsid w:val="00AF1776"/>
    <w:rsid w:val="00AF26EE"/>
    <w:rsid w:val="00AF3A15"/>
    <w:rsid w:val="00AF48B0"/>
    <w:rsid w:val="00AF4CB2"/>
    <w:rsid w:val="00AF4D65"/>
    <w:rsid w:val="00AF5280"/>
    <w:rsid w:val="00AF62D7"/>
    <w:rsid w:val="00AF63FF"/>
    <w:rsid w:val="00AF66B0"/>
    <w:rsid w:val="00AF6F8F"/>
    <w:rsid w:val="00B007E3"/>
    <w:rsid w:val="00B0098E"/>
    <w:rsid w:val="00B01DFA"/>
    <w:rsid w:val="00B041F1"/>
    <w:rsid w:val="00B04C53"/>
    <w:rsid w:val="00B04F5A"/>
    <w:rsid w:val="00B05B9A"/>
    <w:rsid w:val="00B05F87"/>
    <w:rsid w:val="00B05FB6"/>
    <w:rsid w:val="00B0620A"/>
    <w:rsid w:val="00B0654C"/>
    <w:rsid w:val="00B07AE8"/>
    <w:rsid w:val="00B10A48"/>
    <w:rsid w:val="00B1105A"/>
    <w:rsid w:val="00B1111F"/>
    <w:rsid w:val="00B1162C"/>
    <w:rsid w:val="00B12172"/>
    <w:rsid w:val="00B124E6"/>
    <w:rsid w:val="00B1282A"/>
    <w:rsid w:val="00B129B0"/>
    <w:rsid w:val="00B13A19"/>
    <w:rsid w:val="00B154DA"/>
    <w:rsid w:val="00B1660A"/>
    <w:rsid w:val="00B16861"/>
    <w:rsid w:val="00B16F6E"/>
    <w:rsid w:val="00B1799A"/>
    <w:rsid w:val="00B17CF1"/>
    <w:rsid w:val="00B20DCB"/>
    <w:rsid w:val="00B21831"/>
    <w:rsid w:val="00B23893"/>
    <w:rsid w:val="00B2389A"/>
    <w:rsid w:val="00B24ED4"/>
    <w:rsid w:val="00B2556D"/>
    <w:rsid w:val="00B25E92"/>
    <w:rsid w:val="00B26591"/>
    <w:rsid w:val="00B30A51"/>
    <w:rsid w:val="00B31FD2"/>
    <w:rsid w:val="00B32BA8"/>
    <w:rsid w:val="00B33027"/>
    <w:rsid w:val="00B3316D"/>
    <w:rsid w:val="00B3575C"/>
    <w:rsid w:val="00B364DA"/>
    <w:rsid w:val="00B369D6"/>
    <w:rsid w:val="00B40669"/>
    <w:rsid w:val="00B40DEE"/>
    <w:rsid w:val="00B41813"/>
    <w:rsid w:val="00B41DC2"/>
    <w:rsid w:val="00B43E2D"/>
    <w:rsid w:val="00B43F85"/>
    <w:rsid w:val="00B44470"/>
    <w:rsid w:val="00B45591"/>
    <w:rsid w:val="00B45A27"/>
    <w:rsid w:val="00B45C5E"/>
    <w:rsid w:val="00B45DE5"/>
    <w:rsid w:val="00B47FCB"/>
    <w:rsid w:val="00B5195E"/>
    <w:rsid w:val="00B531D5"/>
    <w:rsid w:val="00B54370"/>
    <w:rsid w:val="00B55240"/>
    <w:rsid w:val="00B555D6"/>
    <w:rsid w:val="00B561FB"/>
    <w:rsid w:val="00B563F4"/>
    <w:rsid w:val="00B564BE"/>
    <w:rsid w:val="00B56731"/>
    <w:rsid w:val="00B56F1F"/>
    <w:rsid w:val="00B57281"/>
    <w:rsid w:val="00B6100D"/>
    <w:rsid w:val="00B6313C"/>
    <w:rsid w:val="00B64B3C"/>
    <w:rsid w:val="00B64DC0"/>
    <w:rsid w:val="00B6551D"/>
    <w:rsid w:val="00B65865"/>
    <w:rsid w:val="00B66165"/>
    <w:rsid w:val="00B66732"/>
    <w:rsid w:val="00B71174"/>
    <w:rsid w:val="00B75B3B"/>
    <w:rsid w:val="00B76CAE"/>
    <w:rsid w:val="00B76FF9"/>
    <w:rsid w:val="00B77419"/>
    <w:rsid w:val="00B8034C"/>
    <w:rsid w:val="00B80DFE"/>
    <w:rsid w:val="00B82B35"/>
    <w:rsid w:val="00B83124"/>
    <w:rsid w:val="00B8792A"/>
    <w:rsid w:val="00B92CA3"/>
    <w:rsid w:val="00B92F10"/>
    <w:rsid w:val="00B949D2"/>
    <w:rsid w:val="00B95424"/>
    <w:rsid w:val="00B95B14"/>
    <w:rsid w:val="00B96618"/>
    <w:rsid w:val="00B96DE8"/>
    <w:rsid w:val="00B97EEF"/>
    <w:rsid w:val="00BA2D9C"/>
    <w:rsid w:val="00BA2DFF"/>
    <w:rsid w:val="00BA3606"/>
    <w:rsid w:val="00BA37FF"/>
    <w:rsid w:val="00BA3F71"/>
    <w:rsid w:val="00BA4B1B"/>
    <w:rsid w:val="00BA7226"/>
    <w:rsid w:val="00BA7E04"/>
    <w:rsid w:val="00BA7ED6"/>
    <w:rsid w:val="00BB0108"/>
    <w:rsid w:val="00BB0264"/>
    <w:rsid w:val="00BB1D1F"/>
    <w:rsid w:val="00BB1F0C"/>
    <w:rsid w:val="00BB32ED"/>
    <w:rsid w:val="00BB352F"/>
    <w:rsid w:val="00BB3649"/>
    <w:rsid w:val="00BB4097"/>
    <w:rsid w:val="00BB40AF"/>
    <w:rsid w:val="00BB4D51"/>
    <w:rsid w:val="00BB50F6"/>
    <w:rsid w:val="00BB530A"/>
    <w:rsid w:val="00BB5548"/>
    <w:rsid w:val="00BB593A"/>
    <w:rsid w:val="00BB5E40"/>
    <w:rsid w:val="00BB5E5C"/>
    <w:rsid w:val="00BB5FEC"/>
    <w:rsid w:val="00BB6CBF"/>
    <w:rsid w:val="00BB7878"/>
    <w:rsid w:val="00BC0223"/>
    <w:rsid w:val="00BD1C99"/>
    <w:rsid w:val="00BD29E9"/>
    <w:rsid w:val="00BD2CFC"/>
    <w:rsid w:val="00BD2DD4"/>
    <w:rsid w:val="00BD329E"/>
    <w:rsid w:val="00BD3EB3"/>
    <w:rsid w:val="00BD45F8"/>
    <w:rsid w:val="00BD469B"/>
    <w:rsid w:val="00BD695C"/>
    <w:rsid w:val="00BD6FF6"/>
    <w:rsid w:val="00BD72A2"/>
    <w:rsid w:val="00BD735E"/>
    <w:rsid w:val="00BE05AB"/>
    <w:rsid w:val="00BE170A"/>
    <w:rsid w:val="00BE2448"/>
    <w:rsid w:val="00BE2C68"/>
    <w:rsid w:val="00BE43B8"/>
    <w:rsid w:val="00BE57BE"/>
    <w:rsid w:val="00BE7917"/>
    <w:rsid w:val="00BE79A5"/>
    <w:rsid w:val="00BF0928"/>
    <w:rsid w:val="00BF0EE0"/>
    <w:rsid w:val="00BF1EF4"/>
    <w:rsid w:val="00BF285C"/>
    <w:rsid w:val="00BF3774"/>
    <w:rsid w:val="00BF39B0"/>
    <w:rsid w:val="00BF4553"/>
    <w:rsid w:val="00BF7E71"/>
    <w:rsid w:val="00C00C2F"/>
    <w:rsid w:val="00C014F3"/>
    <w:rsid w:val="00C022F7"/>
    <w:rsid w:val="00C044B7"/>
    <w:rsid w:val="00C055FC"/>
    <w:rsid w:val="00C05737"/>
    <w:rsid w:val="00C05E77"/>
    <w:rsid w:val="00C05EC0"/>
    <w:rsid w:val="00C0768A"/>
    <w:rsid w:val="00C11CC6"/>
    <w:rsid w:val="00C143CE"/>
    <w:rsid w:val="00C14510"/>
    <w:rsid w:val="00C14803"/>
    <w:rsid w:val="00C15661"/>
    <w:rsid w:val="00C15EB4"/>
    <w:rsid w:val="00C168DE"/>
    <w:rsid w:val="00C16EC1"/>
    <w:rsid w:val="00C16FD8"/>
    <w:rsid w:val="00C22A31"/>
    <w:rsid w:val="00C22BD3"/>
    <w:rsid w:val="00C248A0"/>
    <w:rsid w:val="00C24CAF"/>
    <w:rsid w:val="00C24DBE"/>
    <w:rsid w:val="00C269C5"/>
    <w:rsid w:val="00C2734F"/>
    <w:rsid w:val="00C3015A"/>
    <w:rsid w:val="00C3403F"/>
    <w:rsid w:val="00C34325"/>
    <w:rsid w:val="00C34E72"/>
    <w:rsid w:val="00C35556"/>
    <w:rsid w:val="00C4167C"/>
    <w:rsid w:val="00C41ABA"/>
    <w:rsid w:val="00C41C1E"/>
    <w:rsid w:val="00C41FF4"/>
    <w:rsid w:val="00C4493B"/>
    <w:rsid w:val="00C471FC"/>
    <w:rsid w:val="00C47332"/>
    <w:rsid w:val="00C4738F"/>
    <w:rsid w:val="00C47543"/>
    <w:rsid w:val="00C51E21"/>
    <w:rsid w:val="00C5532D"/>
    <w:rsid w:val="00C5643B"/>
    <w:rsid w:val="00C57CAD"/>
    <w:rsid w:val="00C60123"/>
    <w:rsid w:val="00C62042"/>
    <w:rsid w:val="00C6416C"/>
    <w:rsid w:val="00C65A68"/>
    <w:rsid w:val="00C67F85"/>
    <w:rsid w:val="00C71368"/>
    <w:rsid w:val="00C71433"/>
    <w:rsid w:val="00C7323B"/>
    <w:rsid w:val="00C73B96"/>
    <w:rsid w:val="00C74039"/>
    <w:rsid w:val="00C76C52"/>
    <w:rsid w:val="00C77362"/>
    <w:rsid w:val="00C774C3"/>
    <w:rsid w:val="00C77BB2"/>
    <w:rsid w:val="00C80EFA"/>
    <w:rsid w:val="00C8166C"/>
    <w:rsid w:val="00C826A3"/>
    <w:rsid w:val="00C83B01"/>
    <w:rsid w:val="00C83F3A"/>
    <w:rsid w:val="00C83F4F"/>
    <w:rsid w:val="00C841E5"/>
    <w:rsid w:val="00C84C21"/>
    <w:rsid w:val="00C85437"/>
    <w:rsid w:val="00C8545A"/>
    <w:rsid w:val="00C8577D"/>
    <w:rsid w:val="00C8742B"/>
    <w:rsid w:val="00C87D84"/>
    <w:rsid w:val="00C903C0"/>
    <w:rsid w:val="00C905EF"/>
    <w:rsid w:val="00C90F36"/>
    <w:rsid w:val="00C92A3B"/>
    <w:rsid w:val="00C92D27"/>
    <w:rsid w:val="00C93E5D"/>
    <w:rsid w:val="00C93E90"/>
    <w:rsid w:val="00C94876"/>
    <w:rsid w:val="00C95EC6"/>
    <w:rsid w:val="00CA08D3"/>
    <w:rsid w:val="00CA2454"/>
    <w:rsid w:val="00CA2F5F"/>
    <w:rsid w:val="00CA40DD"/>
    <w:rsid w:val="00CA42C4"/>
    <w:rsid w:val="00CA4B3B"/>
    <w:rsid w:val="00CA5F7C"/>
    <w:rsid w:val="00CA78DA"/>
    <w:rsid w:val="00CB01F2"/>
    <w:rsid w:val="00CB3FEC"/>
    <w:rsid w:val="00CB4314"/>
    <w:rsid w:val="00CB5C2F"/>
    <w:rsid w:val="00CB7C8E"/>
    <w:rsid w:val="00CC0512"/>
    <w:rsid w:val="00CC2247"/>
    <w:rsid w:val="00CC3B83"/>
    <w:rsid w:val="00CC3BFA"/>
    <w:rsid w:val="00CC5E69"/>
    <w:rsid w:val="00CC61D0"/>
    <w:rsid w:val="00CC6C04"/>
    <w:rsid w:val="00CD0B6E"/>
    <w:rsid w:val="00CD1A3E"/>
    <w:rsid w:val="00CD1FB3"/>
    <w:rsid w:val="00CD32A3"/>
    <w:rsid w:val="00CD3727"/>
    <w:rsid w:val="00CD377E"/>
    <w:rsid w:val="00CD4856"/>
    <w:rsid w:val="00CD48AB"/>
    <w:rsid w:val="00CD7592"/>
    <w:rsid w:val="00CD7966"/>
    <w:rsid w:val="00CD7B93"/>
    <w:rsid w:val="00CE00D5"/>
    <w:rsid w:val="00CE306A"/>
    <w:rsid w:val="00CE46B7"/>
    <w:rsid w:val="00CE7F4E"/>
    <w:rsid w:val="00CF09E1"/>
    <w:rsid w:val="00CF1988"/>
    <w:rsid w:val="00CF224E"/>
    <w:rsid w:val="00CF2353"/>
    <w:rsid w:val="00CF2FCB"/>
    <w:rsid w:val="00CF538A"/>
    <w:rsid w:val="00CF625D"/>
    <w:rsid w:val="00CF7497"/>
    <w:rsid w:val="00D02D66"/>
    <w:rsid w:val="00D0458F"/>
    <w:rsid w:val="00D0596B"/>
    <w:rsid w:val="00D06E06"/>
    <w:rsid w:val="00D0755F"/>
    <w:rsid w:val="00D079C9"/>
    <w:rsid w:val="00D07EED"/>
    <w:rsid w:val="00D11AA7"/>
    <w:rsid w:val="00D1261D"/>
    <w:rsid w:val="00D14645"/>
    <w:rsid w:val="00D147AF"/>
    <w:rsid w:val="00D15B9C"/>
    <w:rsid w:val="00D20820"/>
    <w:rsid w:val="00D20919"/>
    <w:rsid w:val="00D2157D"/>
    <w:rsid w:val="00D216E5"/>
    <w:rsid w:val="00D21E57"/>
    <w:rsid w:val="00D2464B"/>
    <w:rsid w:val="00D24654"/>
    <w:rsid w:val="00D25007"/>
    <w:rsid w:val="00D25C05"/>
    <w:rsid w:val="00D304DF"/>
    <w:rsid w:val="00D3059D"/>
    <w:rsid w:val="00D32898"/>
    <w:rsid w:val="00D36A82"/>
    <w:rsid w:val="00D40E18"/>
    <w:rsid w:val="00D412DB"/>
    <w:rsid w:val="00D42809"/>
    <w:rsid w:val="00D44F43"/>
    <w:rsid w:val="00D4520B"/>
    <w:rsid w:val="00D45CC7"/>
    <w:rsid w:val="00D468C5"/>
    <w:rsid w:val="00D46DDB"/>
    <w:rsid w:val="00D475BB"/>
    <w:rsid w:val="00D513DD"/>
    <w:rsid w:val="00D53BF8"/>
    <w:rsid w:val="00D56221"/>
    <w:rsid w:val="00D572E4"/>
    <w:rsid w:val="00D57A49"/>
    <w:rsid w:val="00D603EB"/>
    <w:rsid w:val="00D61154"/>
    <w:rsid w:val="00D6348F"/>
    <w:rsid w:val="00D64CBD"/>
    <w:rsid w:val="00D6673B"/>
    <w:rsid w:val="00D6715F"/>
    <w:rsid w:val="00D713B5"/>
    <w:rsid w:val="00D71B65"/>
    <w:rsid w:val="00D7228E"/>
    <w:rsid w:val="00D72EEE"/>
    <w:rsid w:val="00D74CF9"/>
    <w:rsid w:val="00D752FC"/>
    <w:rsid w:val="00D76326"/>
    <w:rsid w:val="00D764F3"/>
    <w:rsid w:val="00D767D9"/>
    <w:rsid w:val="00D769C7"/>
    <w:rsid w:val="00D777B8"/>
    <w:rsid w:val="00D77A23"/>
    <w:rsid w:val="00D808BD"/>
    <w:rsid w:val="00D80A64"/>
    <w:rsid w:val="00D80F51"/>
    <w:rsid w:val="00D81DC9"/>
    <w:rsid w:val="00D81FC4"/>
    <w:rsid w:val="00D864C3"/>
    <w:rsid w:val="00D872CA"/>
    <w:rsid w:val="00D874B5"/>
    <w:rsid w:val="00D87F27"/>
    <w:rsid w:val="00D908D1"/>
    <w:rsid w:val="00D912CC"/>
    <w:rsid w:val="00D95440"/>
    <w:rsid w:val="00D9590B"/>
    <w:rsid w:val="00D95DC5"/>
    <w:rsid w:val="00D966C1"/>
    <w:rsid w:val="00DA1017"/>
    <w:rsid w:val="00DA21C9"/>
    <w:rsid w:val="00DA21F5"/>
    <w:rsid w:val="00DA23E6"/>
    <w:rsid w:val="00DA3250"/>
    <w:rsid w:val="00DA46B7"/>
    <w:rsid w:val="00DA5A78"/>
    <w:rsid w:val="00DA713B"/>
    <w:rsid w:val="00DA75CE"/>
    <w:rsid w:val="00DA7F9D"/>
    <w:rsid w:val="00DB0DE4"/>
    <w:rsid w:val="00DB13DB"/>
    <w:rsid w:val="00DB1C98"/>
    <w:rsid w:val="00DB4C85"/>
    <w:rsid w:val="00DB5143"/>
    <w:rsid w:val="00DB52E6"/>
    <w:rsid w:val="00DB6BA7"/>
    <w:rsid w:val="00DB7B96"/>
    <w:rsid w:val="00DB7C48"/>
    <w:rsid w:val="00DC19D8"/>
    <w:rsid w:val="00DC1FA7"/>
    <w:rsid w:val="00DC3C4F"/>
    <w:rsid w:val="00DC4C60"/>
    <w:rsid w:val="00DC50AA"/>
    <w:rsid w:val="00DC5FE1"/>
    <w:rsid w:val="00DC666C"/>
    <w:rsid w:val="00DC7488"/>
    <w:rsid w:val="00DC7611"/>
    <w:rsid w:val="00DC7DE2"/>
    <w:rsid w:val="00DC7F65"/>
    <w:rsid w:val="00DD251E"/>
    <w:rsid w:val="00DD35EB"/>
    <w:rsid w:val="00DD6059"/>
    <w:rsid w:val="00DD69F4"/>
    <w:rsid w:val="00DD6F1D"/>
    <w:rsid w:val="00DD7829"/>
    <w:rsid w:val="00DE0480"/>
    <w:rsid w:val="00DE0587"/>
    <w:rsid w:val="00DE0660"/>
    <w:rsid w:val="00DE069A"/>
    <w:rsid w:val="00DE14F1"/>
    <w:rsid w:val="00DE341E"/>
    <w:rsid w:val="00DE3850"/>
    <w:rsid w:val="00DE3C0C"/>
    <w:rsid w:val="00DE3D34"/>
    <w:rsid w:val="00DE5539"/>
    <w:rsid w:val="00DE5582"/>
    <w:rsid w:val="00DE595D"/>
    <w:rsid w:val="00DE5DEB"/>
    <w:rsid w:val="00DE67F2"/>
    <w:rsid w:val="00DE6862"/>
    <w:rsid w:val="00DE7684"/>
    <w:rsid w:val="00DE7DB3"/>
    <w:rsid w:val="00DF2ED5"/>
    <w:rsid w:val="00DF4664"/>
    <w:rsid w:val="00DF5DE0"/>
    <w:rsid w:val="00DF6FB1"/>
    <w:rsid w:val="00E00980"/>
    <w:rsid w:val="00E06BE7"/>
    <w:rsid w:val="00E073BD"/>
    <w:rsid w:val="00E07C52"/>
    <w:rsid w:val="00E117BE"/>
    <w:rsid w:val="00E119F7"/>
    <w:rsid w:val="00E13423"/>
    <w:rsid w:val="00E13760"/>
    <w:rsid w:val="00E139B2"/>
    <w:rsid w:val="00E14D92"/>
    <w:rsid w:val="00E15CCD"/>
    <w:rsid w:val="00E16314"/>
    <w:rsid w:val="00E20A90"/>
    <w:rsid w:val="00E210E6"/>
    <w:rsid w:val="00E212CA"/>
    <w:rsid w:val="00E2329F"/>
    <w:rsid w:val="00E26170"/>
    <w:rsid w:val="00E264D8"/>
    <w:rsid w:val="00E264E8"/>
    <w:rsid w:val="00E26AE8"/>
    <w:rsid w:val="00E27748"/>
    <w:rsid w:val="00E319A6"/>
    <w:rsid w:val="00E319B2"/>
    <w:rsid w:val="00E32B52"/>
    <w:rsid w:val="00E3338E"/>
    <w:rsid w:val="00E35F46"/>
    <w:rsid w:val="00E37919"/>
    <w:rsid w:val="00E37952"/>
    <w:rsid w:val="00E40D6E"/>
    <w:rsid w:val="00E410C9"/>
    <w:rsid w:val="00E4143A"/>
    <w:rsid w:val="00E41454"/>
    <w:rsid w:val="00E4184B"/>
    <w:rsid w:val="00E426DB"/>
    <w:rsid w:val="00E427A2"/>
    <w:rsid w:val="00E42BBC"/>
    <w:rsid w:val="00E43511"/>
    <w:rsid w:val="00E43A82"/>
    <w:rsid w:val="00E4420F"/>
    <w:rsid w:val="00E4482A"/>
    <w:rsid w:val="00E448DA"/>
    <w:rsid w:val="00E44AFD"/>
    <w:rsid w:val="00E45866"/>
    <w:rsid w:val="00E45FEB"/>
    <w:rsid w:val="00E472FA"/>
    <w:rsid w:val="00E47C19"/>
    <w:rsid w:val="00E51E5E"/>
    <w:rsid w:val="00E547AE"/>
    <w:rsid w:val="00E55204"/>
    <w:rsid w:val="00E56B32"/>
    <w:rsid w:val="00E57E9C"/>
    <w:rsid w:val="00E57EF1"/>
    <w:rsid w:val="00E60D3F"/>
    <w:rsid w:val="00E61EB2"/>
    <w:rsid w:val="00E61F16"/>
    <w:rsid w:val="00E63B38"/>
    <w:rsid w:val="00E641A3"/>
    <w:rsid w:val="00E67305"/>
    <w:rsid w:val="00E713E1"/>
    <w:rsid w:val="00E723CE"/>
    <w:rsid w:val="00E724A6"/>
    <w:rsid w:val="00E72DAB"/>
    <w:rsid w:val="00E72FEC"/>
    <w:rsid w:val="00E743A1"/>
    <w:rsid w:val="00E76C11"/>
    <w:rsid w:val="00E77083"/>
    <w:rsid w:val="00E813F4"/>
    <w:rsid w:val="00E8198E"/>
    <w:rsid w:val="00E82238"/>
    <w:rsid w:val="00E83126"/>
    <w:rsid w:val="00E842DF"/>
    <w:rsid w:val="00E84DF0"/>
    <w:rsid w:val="00E857EE"/>
    <w:rsid w:val="00E86042"/>
    <w:rsid w:val="00E8611B"/>
    <w:rsid w:val="00E8671D"/>
    <w:rsid w:val="00E8742D"/>
    <w:rsid w:val="00E87718"/>
    <w:rsid w:val="00E91F7F"/>
    <w:rsid w:val="00E9222D"/>
    <w:rsid w:val="00E92B72"/>
    <w:rsid w:val="00E95990"/>
    <w:rsid w:val="00E96616"/>
    <w:rsid w:val="00E96E2C"/>
    <w:rsid w:val="00E96EC1"/>
    <w:rsid w:val="00E97FE3"/>
    <w:rsid w:val="00EA042D"/>
    <w:rsid w:val="00EA0AB6"/>
    <w:rsid w:val="00EA0CFC"/>
    <w:rsid w:val="00EA188E"/>
    <w:rsid w:val="00EA3E0B"/>
    <w:rsid w:val="00EA3EF8"/>
    <w:rsid w:val="00EA4B64"/>
    <w:rsid w:val="00EA540E"/>
    <w:rsid w:val="00EA6B31"/>
    <w:rsid w:val="00EA6E39"/>
    <w:rsid w:val="00EA709F"/>
    <w:rsid w:val="00EA7A9D"/>
    <w:rsid w:val="00EB395B"/>
    <w:rsid w:val="00EB418D"/>
    <w:rsid w:val="00EB4798"/>
    <w:rsid w:val="00EB48F6"/>
    <w:rsid w:val="00EB56A7"/>
    <w:rsid w:val="00EB5B47"/>
    <w:rsid w:val="00EB6673"/>
    <w:rsid w:val="00EB733C"/>
    <w:rsid w:val="00EC2417"/>
    <w:rsid w:val="00EC3EB0"/>
    <w:rsid w:val="00EC42AD"/>
    <w:rsid w:val="00EC4CF3"/>
    <w:rsid w:val="00EC4E78"/>
    <w:rsid w:val="00EC5F43"/>
    <w:rsid w:val="00EC6F0D"/>
    <w:rsid w:val="00ED15CD"/>
    <w:rsid w:val="00ED1BD3"/>
    <w:rsid w:val="00ED364B"/>
    <w:rsid w:val="00ED5377"/>
    <w:rsid w:val="00ED53B3"/>
    <w:rsid w:val="00ED5A08"/>
    <w:rsid w:val="00ED60DE"/>
    <w:rsid w:val="00ED6944"/>
    <w:rsid w:val="00EE0560"/>
    <w:rsid w:val="00EE0B25"/>
    <w:rsid w:val="00EE10BA"/>
    <w:rsid w:val="00EE2002"/>
    <w:rsid w:val="00EE2125"/>
    <w:rsid w:val="00EE2401"/>
    <w:rsid w:val="00EE25E7"/>
    <w:rsid w:val="00EE28C0"/>
    <w:rsid w:val="00EE2FDB"/>
    <w:rsid w:val="00EE307D"/>
    <w:rsid w:val="00EE3F1E"/>
    <w:rsid w:val="00EE4425"/>
    <w:rsid w:val="00EE4440"/>
    <w:rsid w:val="00EE4EC1"/>
    <w:rsid w:val="00EE6D67"/>
    <w:rsid w:val="00EF0D58"/>
    <w:rsid w:val="00EF185F"/>
    <w:rsid w:val="00EF1C73"/>
    <w:rsid w:val="00EF23B6"/>
    <w:rsid w:val="00EF2753"/>
    <w:rsid w:val="00EF4C0F"/>
    <w:rsid w:val="00EF5B31"/>
    <w:rsid w:val="00EF610A"/>
    <w:rsid w:val="00EF65EF"/>
    <w:rsid w:val="00F0036A"/>
    <w:rsid w:val="00F02176"/>
    <w:rsid w:val="00F027C1"/>
    <w:rsid w:val="00F02913"/>
    <w:rsid w:val="00F02C79"/>
    <w:rsid w:val="00F03A00"/>
    <w:rsid w:val="00F03ABC"/>
    <w:rsid w:val="00F0437C"/>
    <w:rsid w:val="00F064EB"/>
    <w:rsid w:val="00F06732"/>
    <w:rsid w:val="00F0680B"/>
    <w:rsid w:val="00F07E71"/>
    <w:rsid w:val="00F10185"/>
    <w:rsid w:val="00F10D56"/>
    <w:rsid w:val="00F123A8"/>
    <w:rsid w:val="00F12892"/>
    <w:rsid w:val="00F15EC1"/>
    <w:rsid w:val="00F212D6"/>
    <w:rsid w:val="00F22210"/>
    <w:rsid w:val="00F23A96"/>
    <w:rsid w:val="00F2409E"/>
    <w:rsid w:val="00F249D8"/>
    <w:rsid w:val="00F24A36"/>
    <w:rsid w:val="00F2556F"/>
    <w:rsid w:val="00F25838"/>
    <w:rsid w:val="00F26A4C"/>
    <w:rsid w:val="00F34B8D"/>
    <w:rsid w:val="00F34D4B"/>
    <w:rsid w:val="00F34D84"/>
    <w:rsid w:val="00F35603"/>
    <w:rsid w:val="00F35EED"/>
    <w:rsid w:val="00F36625"/>
    <w:rsid w:val="00F36E54"/>
    <w:rsid w:val="00F37306"/>
    <w:rsid w:val="00F37BE7"/>
    <w:rsid w:val="00F405B6"/>
    <w:rsid w:val="00F40E96"/>
    <w:rsid w:val="00F41897"/>
    <w:rsid w:val="00F41AAC"/>
    <w:rsid w:val="00F4200B"/>
    <w:rsid w:val="00F42711"/>
    <w:rsid w:val="00F4685F"/>
    <w:rsid w:val="00F47FED"/>
    <w:rsid w:val="00F50BA5"/>
    <w:rsid w:val="00F5112F"/>
    <w:rsid w:val="00F530F2"/>
    <w:rsid w:val="00F53188"/>
    <w:rsid w:val="00F533A0"/>
    <w:rsid w:val="00F5360E"/>
    <w:rsid w:val="00F548D2"/>
    <w:rsid w:val="00F560E6"/>
    <w:rsid w:val="00F561F4"/>
    <w:rsid w:val="00F56D08"/>
    <w:rsid w:val="00F571F3"/>
    <w:rsid w:val="00F6239F"/>
    <w:rsid w:val="00F644CD"/>
    <w:rsid w:val="00F65925"/>
    <w:rsid w:val="00F65DF7"/>
    <w:rsid w:val="00F706B2"/>
    <w:rsid w:val="00F71FFE"/>
    <w:rsid w:val="00F74415"/>
    <w:rsid w:val="00F7488F"/>
    <w:rsid w:val="00F74BEC"/>
    <w:rsid w:val="00F7506B"/>
    <w:rsid w:val="00F7561B"/>
    <w:rsid w:val="00F7758E"/>
    <w:rsid w:val="00F800D7"/>
    <w:rsid w:val="00F80DDC"/>
    <w:rsid w:val="00F815D5"/>
    <w:rsid w:val="00F82321"/>
    <w:rsid w:val="00F82B49"/>
    <w:rsid w:val="00F843C4"/>
    <w:rsid w:val="00F855F9"/>
    <w:rsid w:val="00F85C3F"/>
    <w:rsid w:val="00F8782A"/>
    <w:rsid w:val="00F912FB"/>
    <w:rsid w:val="00F92139"/>
    <w:rsid w:val="00F92FCA"/>
    <w:rsid w:val="00F9470C"/>
    <w:rsid w:val="00F94806"/>
    <w:rsid w:val="00F94D41"/>
    <w:rsid w:val="00F96C1B"/>
    <w:rsid w:val="00F970C6"/>
    <w:rsid w:val="00FA21FD"/>
    <w:rsid w:val="00FA38CD"/>
    <w:rsid w:val="00FA6FF0"/>
    <w:rsid w:val="00FB13EB"/>
    <w:rsid w:val="00FB18FD"/>
    <w:rsid w:val="00FB5683"/>
    <w:rsid w:val="00FB5A65"/>
    <w:rsid w:val="00FB5AFF"/>
    <w:rsid w:val="00FC0541"/>
    <w:rsid w:val="00FC2C3F"/>
    <w:rsid w:val="00FC35A4"/>
    <w:rsid w:val="00FC3A3E"/>
    <w:rsid w:val="00FC3C28"/>
    <w:rsid w:val="00FC3CE9"/>
    <w:rsid w:val="00FC555E"/>
    <w:rsid w:val="00FC6F65"/>
    <w:rsid w:val="00FD106A"/>
    <w:rsid w:val="00FD10F7"/>
    <w:rsid w:val="00FD215C"/>
    <w:rsid w:val="00FD287F"/>
    <w:rsid w:val="00FD509F"/>
    <w:rsid w:val="00FD68C5"/>
    <w:rsid w:val="00FE1EE3"/>
    <w:rsid w:val="00FE4D1F"/>
    <w:rsid w:val="00FE5292"/>
    <w:rsid w:val="00FE5679"/>
    <w:rsid w:val="00FE6F12"/>
    <w:rsid w:val="00FF0032"/>
    <w:rsid w:val="00FF0804"/>
    <w:rsid w:val="00FF0E22"/>
    <w:rsid w:val="00FF51D1"/>
    <w:rsid w:val="00FF5A41"/>
    <w:rsid w:val="00FF70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5B78F"/>
  <w15:docId w15:val="{4782EDA5-DAB2-430C-A0BF-82D2C264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F6D"/>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link w:val="ListParagraphChar"/>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numbering" w:customStyle="1" w:styleId="Smartformnumberedliststyle">
    <w:name w:val="Smart form numbered list style"/>
    <w:uiPriority w:val="99"/>
    <w:rsid w:val="00A0072B"/>
    <w:pPr>
      <w:numPr>
        <w:numId w:val="2"/>
      </w:numPr>
    </w:pPr>
  </w:style>
  <w:style w:type="paragraph" w:customStyle="1" w:styleId="Smartformnumberedlist">
    <w:name w:val="Smart form numbered list"/>
    <w:basedOn w:val="ListParagraph"/>
    <w:link w:val="SmartformnumberedlistChar"/>
    <w:rsid w:val="00A0072B"/>
    <w:pPr>
      <w:spacing w:before="60" w:after="60"/>
    </w:pPr>
    <w:rPr>
      <w:rFonts w:cs="Arial"/>
      <w:szCs w:val="20"/>
    </w:rPr>
  </w:style>
  <w:style w:type="paragraph" w:customStyle="1" w:styleId="SFnumbullet1">
    <w:name w:val="SF num bullet 1"/>
    <w:basedOn w:val="ListParagraph"/>
    <w:link w:val="SFnumbullet1Char"/>
    <w:rsid w:val="00A0072B"/>
    <w:pPr>
      <w:spacing w:before="60" w:after="60"/>
    </w:pPr>
    <w:rPr>
      <w:rFonts w:cs="Arial"/>
      <w:szCs w:val="20"/>
    </w:rPr>
  </w:style>
  <w:style w:type="character" w:customStyle="1" w:styleId="ListParagraphChar">
    <w:name w:val="List Paragraph Char"/>
    <w:basedOn w:val="DefaultParagraphFont"/>
    <w:link w:val="ListParagraph"/>
    <w:uiPriority w:val="34"/>
    <w:rsid w:val="00A07D32"/>
    <w:rPr>
      <w:rFonts w:ascii="Arial" w:hAnsi="Arial"/>
      <w:szCs w:val="22"/>
      <w:lang w:eastAsia="en-US"/>
    </w:rPr>
  </w:style>
  <w:style w:type="character" w:customStyle="1" w:styleId="SmartformnumberedlistChar">
    <w:name w:val="Smart form numbered list Char"/>
    <w:basedOn w:val="ListParagraphChar"/>
    <w:link w:val="Smartformnumberedlist"/>
    <w:rsid w:val="00A07D32"/>
    <w:rPr>
      <w:rFonts w:ascii="Arial" w:hAnsi="Arial" w:cs="Arial"/>
      <w:szCs w:val="22"/>
      <w:lang w:eastAsia="en-US"/>
    </w:rPr>
  </w:style>
  <w:style w:type="paragraph" w:customStyle="1" w:styleId="SFnumbullet2">
    <w:name w:val="SF num bullet 2"/>
    <w:basedOn w:val="ListParagraph"/>
    <w:link w:val="SFnumbullet2Char"/>
    <w:rsid w:val="00A0072B"/>
    <w:pPr>
      <w:spacing w:before="60" w:after="60"/>
    </w:pPr>
    <w:rPr>
      <w:rFonts w:cs="Arial"/>
      <w:szCs w:val="20"/>
    </w:rPr>
  </w:style>
  <w:style w:type="character" w:customStyle="1" w:styleId="SFnumbullet1Char">
    <w:name w:val="SF num bullet 1 Char"/>
    <w:basedOn w:val="ListParagraphChar"/>
    <w:link w:val="SFnumbullet1"/>
    <w:rsid w:val="00A07D32"/>
    <w:rPr>
      <w:rFonts w:ascii="Arial" w:hAnsi="Arial" w:cs="Arial"/>
      <w:szCs w:val="22"/>
      <w:lang w:eastAsia="en-US"/>
    </w:rPr>
  </w:style>
  <w:style w:type="paragraph" w:customStyle="1" w:styleId="SFnumbullet3">
    <w:name w:val="SF num bullet 3"/>
    <w:basedOn w:val="ListParagraph"/>
    <w:link w:val="SFnumbullet3Char"/>
    <w:rsid w:val="00A0072B"/>
    <w:pPr>
      <w:spacing w:before="60" w:after="60"/>
    </w:pPr>
    <w:rPr>
      <w:rFonts w:cs="Arial"/>
      <w:szCs w:val="20"/>
    </w:rPr>
  </w:style>
  <w:style w:type="character" w:customStyle="1" w:styleId="SFnumbullet2Char">
    <w:name w:val="SF num bullet 2 Char"/>
    <w:basedOn w:val="ListParagraphChar"/>
    <w:link w:val="SFnumbullet2"/>
    <w:rsid w:val="00A07D32"/>
    <w:rPr>
      <w:rFonts w:ascii="Arial" w:hAnsi="Arial" w:cs="Arial"/>
      <w:szCs w:val="22"/>
      <w:lang w:eastAsia="en-US"/>
    </w:rPr>
  </w:style>
  <w:style w:type="paragraph" w:customStyle="1" w:styleId="SFnumbullet4">
    <w:name w:val="SF num bullet 4"/>
    <w:basedOn w:val="ListParagraph"/>
    <w:link w:val="SFnumbullet4Char"/>
    <w:rsid w:val="00A0072B"/>
    <w:pPr>
      <w:spacing w:before="60" w:after="60"/>
    </w:pPr>
    <w:rPr>
      <w:rFonts w:cs="Arial"/>
      <w:szCs w:val="20"/>
    </w:rPr>
  </w:style>
  <w:style w:type="character" w:customStyle="1" w:styleId="SFnumbullet3Char">
    <w:name w:val="SF num bullet 3 Char"/>
    <w:basedOn w:val="ListParagraphChar"/>
    <w:link w:val="SFnumbullet3"/>
    <w:rsid w:val="00A07D32"/>
    <w:rPr>
      <w:rFonts w:ascii="Arial" w:hAnsi="Arial" w:cs="Arial"/>
      <w:szCs w:val="22"/>
      <w:lang w:eastAsia="en-US"/>
    </w:rPr>
  </w:style>
  <w:style w:type="paragraph" w:customStyle="1" w:styleId="SFnumbullet5">
    <w:name w:val="SF num bullet 5"/>
    <w:basedOn w:val="SFnumbullet4"/>
    <w:link w:val="SFnumbullet5Char"/>
    <w:rsid w:val="00A0072B"/>
    <w:pPr>
      <w:numPr>
        <w:ilvl w:val="5"/>
      </w:numPr>
    </w:pPr>
  </w:style>
  <w:style w:type="character" w:customStyle="1" w:styleId="SFnumbullet4Char">
    <w:name w:val="SF num bullet 4 Char"/>
    <w:basedOn w:val="ListParagraphChar"/>
    <w:link w:val="SFnumbullet4"/>
    <w:rsid w:val="00A07D32"/>
    <w:rPr>
      <w:rFonts w:ascii="Arial" w:hAnsi="Arial" w:cs="Arial"/>
      <w:szCs w:val="22"/>
      <w:lang w:eastAsia="en-US"/>
    </w:rPr>
  </w:style>
  <w:style w:type="paragraph" w:customStyle="1" w:styleId="SFnumbullet6">
    <w:name w:val="SF num bullet 6"/>
    <w:basedOn w:val="SFnumbullet4"/>
    <w:link w:val="SFnumbullet6Char"/>
    <w:rsid w:val="00A0072B"/>
    <w:pPr>
      <w:numPr>
        <w:ilvl w:val="6"/>
      </w:numPr>
    </w:pPr>
  </w:style>
  <w:style w:type="character" w:customStyle="1" w:styleId="SFnumbullet5Char">
    <w:name w:val="SF num bullet 5 Char"/>
    <w:basedOn w:val="SFnumbullet4Char"/>
    <w:link w:val="SFnumbullet5"/>
    <w:rsid w:val="00A07D32"/>
    <w:rPr>
      <w:rFonts w:ascii="Arial" w:hAnsi="Arial" w:cs="Arial"/>
      <w:szCs w:val="22"/>
      <w:lang w:eastAsia="en-US"/>
    </w:rPr>
  </w:style>
  <w:style w:type="paragraph" w:customStyle="1" w:styleId="SFnumbullet7">
    <w:name w:val="SF num bullet 7"/>
    <w:basedOn w:val="SFnumbullet4"/>
    <w:link w:val="SFnumbullet7Char"/>
    <w:rsid w:val="00A0072B"/>
    <w:pPr>
      <w:numPr>
        <w:ilvl w:val="7"/>
      </w:numPr>
    </w:pPr>
  </w:style>
  <w:style w:type="character" w:customStyle="1" w:styleId="SFnumbullet6Char">
    <w:name w:val="SF num bullet 6 Char"/>
    <w:basedOn w:val="SFnumbullet4Char"/>
    <w:link w:val="SFnumbullet6"/>
    <w:rsid w:val="00A07D32"/>
    <w:rPr>
      <w:rFonts w:ascii="Arial" w:hAnsi="Arial" w:cs="Arial"/>
      <w:szCs w:val="22"/>
      <w:lang w:eastAsia="en-US"/>
    </w:rPr>
  </w:style>
  <w:style w:type="paragraph" w:customStyle="1" w:styleId="SFnumbullet8">
    <w:name w:val="SF num bullet 8"/>
    <w:basedOn w:val="SFnumbullet4"/>
    <w:link w:val="SFnumbullet8Char"/>
    <w:rsid w:val="00A0072B"/>
    <w:pPr>
      <w:numPr>
        <w:ilvl w:val="8"/>
      </w:numPr>
    </w:pPr>
  </w:style>
  <w:style w:type="character" w:customStyle="1" w:styleId="SFnumbullet7Char">
    <w:name w:val="SF num bullet 7 Char"/>
    <w:basedOn w:val="SFnumbullet4Char"/>
    <w:link w:val="SFnumbullet7"/>
    <w:rsid w:val="00A07D32"/>
    <w:rPr>
      <w:rFonts w:ascii="Arial" w:hAnsi="Arial" w:cs="Arial"/>
      <w:szCs w:val="22"/>
      <w:lang w:eastAsia="en-US"/>
    </w:rPr>
  </w:style>
  <w:style w:type="paragraph" w:customStyle="1" w:styleId="80917B24287F4A8098516C6DE8DC92AB">
    <w:name w:val="80917B24287F4A8098516C6DE8DC92AB"/>
    <w:rsid w:val="00B154DA"/>
    <w:rPr>
      <w:rFonts w:ascii="Arial" w:hAnsi="Arial"/>
      <w:sz w:val="24"/>
      <w:szCs w:val="22"/>
      <w:lang w:eastAsia="en-US"/>
    </w:rPr>
  </w:style>
  <w:style w:type="character" w:customStyle="1" w:styleId="SFnumbullet8Char">
    <w:name w:val="SF num bullet 8 Char"/>
    <w:basedOn w:val="SFnumbullet4Char"/>
    <w:link w:val="SFnumbullet8"/>
    <w:rsid w:val="00A07D32"/>
    <w:rPr>
      <w:rFonts w:ascii="Arial" w:hAnsi="Arial" w:cs="Arial"/>
      <w:szCs w:val="22"/>
      <w:lang w:eastAsia="en-US"/>
    </w:rPr>
  </w:style>
  <w:style w:type="paragraph" w:customStyle="1" w:styleId="2F9953097D6148D78DBE8DE3874E15DF">
    <w:name w:val="2F9953097D6148D78DBE8DE3874E15DF"/>
    <w:rsid w:val="00B154DA"/>
    <w:pPr>
      <w:ind w:left="720"/>
      <w:contextualSpacing/>
    </w:pPr>
    <w:rPr>
      <w:rFonts w:ascii="Arial" w:eastAsia="Palatino Linotype" w:hAnsi="Arial"/>
      <w:sz w:val="24"/>
      <w:szCs w:val="22"/>
      <w:lang w:eastAsia="en-US"/>
    </w:rPr>
  </w:style>
  <w:style w:type="paragraph" w:customStyle="1" w:styleId="BodyA">
    <w:name w:val="Body A"/>
    <w:rsid w:val="00067DFC"/>
    <w:rPr>
      <w:rFonts w:ascii="Helvetica" w:eastAsia="ヒラギノ角ゴ Pro W3" w:hAnsi="Helvetica"/>
      <w:color w:val="000000"/>
      <w:sz w:val="24"/>
      <w:szCs w:val="24"/>
      <w:lang w:val="en-US" w:eastAsia="en-US"/>
    </w:rPr>
  </w:style>
  <w:style w:type="character" w:styleId="Hyperlink">
    <w:name w:val="Hyperlink"/>
    <w:basedOn w:val="DefaultParagraphFont"/>
    <w:uiPriority w:val="99"/>
    <w:unhideWhenUsed/>
    <w:rsid w:val="006F2BB1"/>
    <w:rPr>
      <w:color w:val="0000FF" w:themeColor="hyperlink"/>
      <w:u w:val="single"/>
    </w:rPr>
  </w:style>
  <w:style w:type="paragraph" w:styleId="NormalWeb">
    <w:name w:val="Normal (Web)"/>
    <w:basedOn w:val="Normal"/>
    <w:uiPriority w:val="99"/>
    <w:semiHidden/>
    <w:unhideWhenUsed/>
    <w:rsid w:val="006F2BB1"/>
    <w:pPr>
      <w:spacing w:before="100" w:beforeAutospacing="1" w:after="100" w:afterAutospacing="1"/>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6F2BB1"/>
    <w:rPr>
      <w:color w:val="605E5C"/>
      <w:shd w:val="clear" w:color="auto" w:fill="E1DFDD"/>
    </w:rPr>
  </w:style>
  <w:style w:type="character" w:customStyle="1" w:styleId="UnresolvedMention2">
    <w:name w:val="Unresolved Mention2"/>
    <w:basedOn w:val="DefaultParagraphFont"/>
    <w:uiPriority w:val="99"/>
    <w:semiHidden/>
    <w:unhideWhenUsed/>
    <w:rsid w:val="00D56221"/>
    <w:rPr>
      <w:color w:val="605E5C"/>
      <w:shd w:val="clear" w:color="auto" w:fill="E1DFDD"/>
    </w:rPr>
  </w:style>
  <w:style w:type="character" w:customStyle="1" w:styleId="apple-converted-space">
    <w:name w:val="apple-converted-space"/>
    <w:basedOn w:val="DefaultParagraphFont"/>
    <w:rsid w:val="006C6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419">
      <w:bodyDiv w:val="1"/>
      <w:marLeft w:val="0"/>
      <w:marRight w:val="0"/>
      <w:marTop w:val="0"/>
      <w:marBottom w:val="0"/>
      <w:divBdr>
        <w:top w:val="none" w:sz="0" w:space="0" w:color="auto"/>
        <w:left w:val="none" w:sz="0" w:space="0" w:color="auto"/>
        <w:bottom w:val="none" w:sz="0" w:space="0" w:color="auto"/>
        <w:right w:val="none" w:sz="0" w:space="0" w:color="auto"/>
      </w:divBdr>
    </w:div>
    <w:div w:id="25835267">
      <w:bodyDiv w:val="1"/>
      <w:marLeft w:val="0"/>
      <w:marRight w:val="0"/>
      <w:marTop w:val="0"/>
      <w:marBottom w:val="0"/>
      <w:divBdr>
        <w:top w:val="none" w:sz="0" w:space="0" w:color="auto"/>
        <w:left w:val="none" w:sz="0" w:space="0" w:color="auto"/>
        <w:bottom w:val="none" w:sz="0" w:space="0" w:color="auto"/>
        <w:right w:val="none" w:sz="0" w:space="0" w:color="auto"/>
      </w:divBdr>
    </w:div>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261694217">
      <w:bodyDiv w:val="1"/>
      <w:marLeft w:val="0"/>
      <w:marRight w:val="0"/>
      <w:marTop w:val="0"/>
      <w:marBottom w:val="0"/>
      <w:divBdr>
        <w:top w:val="none" w:sz="0" w:space="0" w:color="auto"/>
        <w:left w:val="none" w:sz="0" w:space="0" w:color="auto"/>
        <w:bottom w:val="none" w:sz="0" w:space="0" w:color="auto"/>
        <w:right w:val="none" w:sz="0" w:space="0" w:color="auto"/>
      </w:divBdr>
    </w:div>
    <w:div w:id="330111774">
      <w:bodyDiv w:val="1"/>
      <w:marLeft w:val="0"/>
      <w:marRight w:val="0"/>
      <w:marTop w:val="0"/>
      <w:marBottom w:val="0"/>
      <w:divBdr>
        <w:top w:val="none" w:sz="0" w:space="0" w:color="auto"/>
        <w:left w:val="none" w:sz="0" w:space="0" w:color="auto"/>
        <w:bottom w:val="none" w:sz="0" w:space="0" w:color="auto"/>
        <w:right w:val="none" w:sz="0" w:space="0" w:color="auto"/>
      </w:divBdr>
    </w:div>
    <w:div w:id="368069723">
      <w:bodyDiv w:val="1"/>
      <w:marLeft w:val="0"/>
      <w:marRight w:val="0"/>
      <w:marTop w:val="0"/>
      <w:marBottom w:val="0"/>
      <w:divBdr>
        <w:top w:val="none" w:sz="0" w:space="0" w:color="auto"/>
        <w:left w:val="none" w:sz="0" w:space="0" w:color="auto"/>
        <w:bottom w:val="none" w:sz="0" w:space="0" w:color="auto"/>
        <w:right w:val="none" w:sz="0" w:space="0" w:color="auto"/>
      </w:divBdr>
      <w:divsChild>
        <w:div w:id="803036367">
          <w:marLeft w:val="0"/>
          <w:marRight w:val="0"/>
          <w:marTop w:val="0"/>
          <w:marBottom w:val="0"/>
          <w:divBdr>
            <w:top w:val="none" w:sz="0" w:space="0" w:color="auto"/>
            <w:left w:val="none" w:sz="0" w:space="0" w:color="auto"/>
            <w:bottom w:val="none" w:sz="0" w:space="0" w:color="auto"/>
            <w:right w:val="none" w:sz="0" w:space="0" w:color="auto"/>
          </w:divBdr>
          <w:divsChild>
            <w:div w:id="143471287">
              <w:marLeft w:val="0"/>
              <w:marRight w:val="0"/>
              <w:marTop w:val="0"/>
              <w:marBottom w:val="0"/>
              <w:divBdr>
                <w:top w:val="none" w:sz="0" w:space="0" w:color="auto"/>
                <w:left w:val="none" w:sz="0" w:space="0" w:color="auto"/>
                <w:bottom w:val="none" w:sz="0" w:space="0" w:color="auto"/>
                <w:right w:val="none" w:sz="0" w:space="0" w:color="auto"/>
              </w:divBdr>
            </w:div>
            <w:div w:id="1018778680">
              <w:marLeft w:val="0"/>
              <w:marRight w:val="0"/>
              <w:marTop w:val="0"/>
              <w:marBottom w:val="0"/>
              <w:divBdr>
                <w:top w:val="none" w:sz="0" w:space="0" w:color="auto"/>
                <w:left w:val="none" w:sz="0" w:space="0" w:color="auto"/>
                <w:bottom w:val="none" w:sz="0" w:space="0" w:color="auto"/>
                <w:right w:val="none" w:sz="0" w:space="0" w:color="auto"/>
              </w:divBdr>
            </w:div>
            <w:div w:id="168637573">
              <w:marLeft w:val="0"/>
              <w:marRight w:val="0"/>
              <w:marTop w:val="0"/>
              <w:marBottom w:val="0"/>
              <w:divBdr>
                <w:top w:val="none" w:sz="0" w:space="0" w:color="auto"/>
                <w:left w:val="none" w:sz="0" w:space="0" w:color="auto"/>
                <w:bottom w:val="none" w:sz="0" w:space="0" w:color="auto"/>
                <w:right w:val="none" w:sz="0" w:space="0" w:color="auto"/>
              </w:divBdr>
            </w:div>
            <w:div w:id="1788697057">
              <w:marLeft w:val="0"/>
              <w:marRight w:val="0"/>
              <w:marTop w:val="0"/>
              <w:marBottom w:val="0"/>
              <w:divBdr>
                <w:top w:val="none" w:sz="0" w:space="0" w:color="auto"/>
                <w:left w:val="none" w:sz="0" w:space="0" w:color="auto"/>
                <w:bottom w:val="none" w:sz="0" w:space="0" w:color="auto"/>
                <w:right w:val="none" w:sz="0" w:space="0" w:color="auto"/>
              </w:divBdr>
            </w:div>
            <w:div w:id="9213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2648">
      <w:bodyDiv w:val="1"/>
      <w:marLeft w:val="0"/>
      <w:marRight w:val="0"/>
      <w:marTop w:val="0"/>
      <w:marBottom w:val="0"/>
      <w:divBdr>
        <w:top w:val="none" w:sz="0" w:space="0" w:color="auto"/>
        <w:left w:val="none" w:sz="0" w:space="0" w:color="auto"/>
        <w:bottom w:val="none" w:sz="0" w:space="0" w:color="auto"/>
        <w:right w:val="none" w:sz="0" w:space="0" w:color="auto"/>
      </w:divBdr>
      <w:divsChild>
        <w:div w:id="1181243639">
          <w:marLeft w:val="0"/>
          <w:marRight w:val="0"/>
          <w:marTop w:val="0"/>
          <w:marBottom w:val="0"/>
          <w:divBdr>
            <w:top w:val="none" w:sz="0" w:space="0" w:color="auto"/>
            <w:left w:val="none" w:sz="0" w:space="0" w:color="auto"/>
            <w:bottom w:val="none" w:sz="0" w:space="0" w:color="auto"/>
            <w:right w:val="none" w:sz="0" w:space="0" w:color="auto"/>
          </w:divBdr>
          <w:divsChild>
            <w:div w:id="1769428120">
              <w:marLeft w:val="0"/>
              <w:marRight w:val="0"/>
              <w:marTop w:val="0"/>
              <w:marBottom w:val="0"/>
              <w:divBdr>
                <w:top w:val="none" w:sz="0" w:space="0" w:color="auto"/>
                <w:left w:val="none" w:sz="0" w:space="0" w:color="auto"/>
                <w:bottom w:val="none" w:sz="0" w:space="0" w:color="auto"/>
                <w:right w:val="none" w:sz="0" w:space="0" w:color="auto"/>
              </w:divBdr>
            </w:div>
            <w:div w:id="1989284252">
              <w:marLeft w:val="0"/>
              <w:marRight w:val="0"/>
              <w:marTop w:val="0"/>
              <w:marBottom w:val="0"/>
              <w:divBdr>
                <w:top w:val="none" w:sz="0" w:space="0" w:color="auto"/>
                <w:left w:val="none" w:sz="0" w:space="0" w:color="auto"/>
                <w:bottom w:val="none" w:sz="0" w:space="0" w:color="auto"/>
                <w:right w:val="none" w:sz="0" w:space="0" w:color="auto"/>
              </w:divBdr>
            </w:div>
            <w:div w:id="465395279">
              <w:marLeft w:val="0"/>
              <w:marRight w:val="0"/>
              <w:marTop w:val="0"/>
              <w:marBottom w:val="0"/>
              <w:divBdr>
                <w:top w:val="none" w:sz="0" w:space="0" w:color="auto"/>
                <w:left w:val="none" w:sz="0" w:space="0" w:color="auto"/>
                <w:bottom w:val="none" w:sz="0" w:space="0" w:color="auto"/>
                <w:right w:val="none" w:sz="0" w:space="0" w:color="auto"/>
              </w:divBdr>
            </w:div>
            <w:div w:id="436872107">
              <w:marLeft w:val="0"/>
              <w:marRight w:val="0"/>
              <w:marTop w:val="0"/>
              <w:marBottom w:val="0"/>
              <w:divBdr>
                <w:top w:val="none" w:sz="0" w:space="0" w:color="auto"/>
                <w:left w:val="none" w:sz="0" w:space="0" w:color="auto"/>
                <w:bottom w:val="none" w:sz="0" w:space="0" w:color="auto"/>
                <w:right w:val="none" w:sz="0" w:space="0" w:color="auto"/>
              </w:divBdr>
            </w:div>
            <w:div w:id="16872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2738">
      <w:bodyDiv w:val="1"/>
      <w:marLeft w:val="0"/>
      <w:marRight w:val="0"/>
      <w:marTop w:val="0"/>
      <w:marBottom w:val="0"/>
      <w:divBdr>
        <w:top w:val="none" w:sz="0" w:space="0" w:color="auto"/>
        <w:left w:val="none" w:sz="0" w:space="0" w:color="auto"/>
        <w:bottom w:val="none" w:sz="0" w:space="0" w:color="auto"/>
        <w:right w:val="none" w:sz="0" w:space="0" w:color="auto"/>
      </w:divBdr>
    </w:div>
    <w:div w:id="718743077">
      <w:bodyDiv w:val="1"/>
      <w:marLeft w:val="0"/>
      <w:marRight w:val="0"/>
      <w:marTop w:val="0"/>
      <w:marBottom w:val="0"/>
      <w:divBdr>
        <w:top w:val="none" w:sz="0" w:space="0" w:color="auto"/>
        <w:left w:val="none" w:sz="0" w:space="0" w:color="auto"/>
        <w:bottom w:val="none" w:sz="0" w:space="0" w:color="auto"/>
        <w:right w:val="none" w:sz="0" w:space="0" w:color="auto"/>
      </w:divBdr>
    </w:div>
    <w:div w:id="801462008">
      <w:bodyDiv w:val="1"/>
      <w:marLeft w:val="0"/>
      <w:marRight w:val="0"/>
      <w:marTop w:val="0"/>
      <w:marBottom w:val="0"/>
      <w:divBdr>
        <w:top w:val="none" w:sz="0" w:space="0" w:color="auto"/>
        <w:left w:val="none" w:sz="0" w:space="0" w:color="auto"/>
        <w:bottom w:val="none" w:sz="0" w:space="0" w:color="auto"/>
        <w:right w:val="none" w:sz="0" w:space="0" w:color="auto"/>
      </w:divBdr>
    </w:div>
    <w:div w:id="817185557">
      <w:bodyDiv w:val="1"/>
      <w:marLeft w:val="0"/>
      <w:marRight w:val="0"/>
      <w:marTop w:val="0"/>
      <w:marBottom w:val="0"/>
      <w:divBdr>
        <w:top w:val="none" w:sz="0" w:space="0" w:color="auto"/>
        <w:left w:val="none" w:sz="0" w:space="0" w:color="auto"/>
        <w:bottom w:val="none" w:sz="0" w:space="0" w:color="auto"/>
        <w:right w:val="none" w:sz="0" w:space="0" w:color="auto"/>
      </w:divBdr>
    </w:div>
    <w:div w:id="991952980">
      <w:bodyDiv w:val="1"/>
      <w:marLeft w:val="0"/>
      <w:marRight w:val="0"/>
      <w:marTop w:val="0"/>
      <w:marBottom w:val="0"/>
      <w:divBdr>
        <w:top w:val="none" w:sz="0" w:space="0" w:color="auto"/>
        <w:left w:val="none" w:sz="0" w:space="0" w:color="auto"/>
        <w:bottom w:val="none" w:sz="0" w:space="0" w:color="auto"/>
        <w:right w:val="none" w:sz="0" w:space="0" w:color="auto"/>
      </w:divBdr>
    </w:div>
    <w:div w:id="1004209046">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203906015">
      <w:bodyDiv w:val="1"/>
      <w:marLeft w:val="0"/>
      <w:marRight w:val="0"/>
      <w:marTop w:val="0"/>
      <w:marBottom w:val="0"/>
      <w:divBdr>
        <w:top w:val="none" w:sz="0" w:space="0" w:color="auto"/>
        <w:left w:val="none" w:sz="0" w:space="0" w:color="auto"/>
        <w:bottom w:val="none" w:sz="0" w:space="0" w:color="auto"/>
        <w:right w:val="none" w:sz="0" w:space="0" w:color="auto"/>
      </w:divBdr>
    </w:div>
    <w:div w:id="1229728174">
      <w:bodyDiv w:val="1"/>
      <w:marLeft w:val="0"/>
      <w:marRight w:val="0"/>
      <w:marTop w:val="0"/>
      <w:marBottom w:val="0"/>
      <w:divBdr>
        <w:top w:val="none" w:sz="0" w:space="0" w:color="auto"/>
        <w:left w:val="none" w:sz="0" w:space="0" w:color="auto"/>
        <w:bottom w:val="none" w:sz="0" w:space="0" w:color="auto"/>
        <w:right w:val="none" w:sz="0" w:space="0" w:color="auto"/>
      </w:divBdr>
    </w:div>
    <w:div w:id="1275330597">
      <w:bodyDiv w:val="1"/>
      <w:marLeft w:val="0"/>
      <w:marRight w:val="0"/>
      <w:marTop w:val="0"/>
      <w:marBottom w:val="0"/>
      <w:divBdr>
        <w:top w:val="none" w:sz="0" w:space="0" w:color="auto"/>
        <w:left w:val="none" w:sz="0" w:space="0" w:color="auto"/>
        <w:bottom w:val="none" w:sz="0" w:space="0" w:color="auto"/>
        <w:right w:val="none" w:sz="0" w:space="0" w:color="auto"/>
      </w:divBdr>
    </w:div>
    <w:div w:id="1303652943">
      <w:bodyDiv w:val="1"/>
      <w:marLeft w:val="0"/>
      <w:marRight w:val="0"/>
      <w:marTop w:val="0"/>
      <w:marBottom w:val="0"/>
      <w:divBdr>
        <w:top w:val="none" w:sz="0" w:space="0" w:color="auto"/>
        <w:left w:val="none" w:sz="0" w:space="0" w:color="auto"/>
        <w:bottom w:val="none" w:sz="0" w:space="0" w:color="auto"/>
        <w:right w:val="none" w:sz="0" w:space="0" w:color="auto"/>
      </w:divBdr>
    </w:div>
    <w:div w:id="1353219189">
      <w:bodyDiv w:val="1"/>
      <w:marLeft w:val="0"/>
      <w:marRight w:val="0"/>
      <w:marTop w:val="0"/>
      <w:marBottom w:val="0"/>
      <w:divBdr>
        <w:top w:val="none" w:sz="0" w:space="0" w:color="auto"/>
        <w:left w:val="none" w:sz="0" w:space="0" w:color="auto"/>
        <w:bottom w:val="none" w:sz="0" w:space="0" w:color="auto"/>
        <w:right w:val="none" w:sz="0" w:space="0" w:color="auto"/>
      </w:divBdr>
      <w:divsChild>
        <w:div w:id="1801026023">
          <w:marLeft w:val="446"/>
          <w:marRight w:val="0"/>
          <w:marTop w:val="0"/>
          <w:marBottom w:val="0"/>
          <w:divBdr>
            <w:top w:val="none" w:sz="0" w:space="0" w:color="auto"/>
            <w:left w:val="none" w:sz="0" w:space="0" w:color="auto"/>
            <w:bottom w:val="none" w:sz="0" w:space="0" w:color="auto"/>
            <w:right w:val="none" w:sz="0" w:space="0" w:color="auto"/>
          </w:divBdr>
        </w:div>
      </w:divsChild>
    </w:div>
    <w:div w:id="1434670372">
      <w:bodyDiv w:val="1"/>
      <w:marLeft w:val="0"/>
      <w:marRight w:val="0"/>
      <w:marTop w:val="0"/>
      <w:marBottom w:val="0"/>
      <w:divBdr>
        <w:top w:val="none" w:sz="0" w:space="0" w:color="auto"/>
        <w:left w:val="none" w:sz="0" w:space="0" w:color="auto"/>
        <w:bottom w:val="none" w:sz="0" w:space="0" w:color="auto"/>
        <w:right w:val="none" w:sz="0" w:space="0" w:color="auto"/>
      </w:divBdr>
      <w:divsChild>
        <w:div w:id="333606565">
          <w:marLeft w:val="446"/>
          <w:marRight w:val="0"/>
          <w:marTop w:val="0"/>
          <w:marBottom w:val="0"/>
          <w:divBdr>
            <w:top w:val="none" w:sz="0" w:space="0" w:color="auto"/>
            <w:left w:val="none" w:sz="0" w:space="0" w:color="auto"/>
            <w:bottom w:val="none" w:sz="0" w:space="0" w:color="auto"/>
            <w:right w:val="none" w:sz="0" w:space="0" w:color="auto"/>
          </w:divBdr>
        </w:div>
      </w:divsChild>
    </w:div>
    <w:div w:id="1474634953">
      <w:bodyDiv w:val="1"/>
      <w:marLeft w:val="0"/>
      <w:marRight w:val="0"/>
      <w:marTop w:val="0"/>
      <w:marBottom w:val="0"/>
      <w:divBdr>
        <w:top w:val="none" w:sz="0" w:space="0" w:color="auto"/>
        <w:left w:val="none" w:sz="0" w:space="0" w:color="auto"/>
        <w:bottom w:val="none" w:sz="0" w:space="0" w:color="auto"/>
        <w:right w:val="none" w:sz="0" w:space="0" w:color="auto"/>
      </w:divBdr>
      <w:divsChild>
        <w:div w:id="109132009">
          <w:marLeft w:val="0"/>
          <w:marRight w:val="0"/>
          <w:marTop w:val="0"/>
          <w:marBottom w:val="0"/>
          <w:divBdr>
            <w:top w:val="none" w:sz="0" w:space="0" w:color="auto"/>
            <w:left w:val="none" w:sz="0" w:space="0" w:color="auto"/>
            <w:bottom w:val="none" w:sz="0" w:space="0" w:color="auto"/>
            <w:right w:val="none" w:sz="0" w:space="0" w:color="auto"/>
          </w:divBdr>
          <w:divsChild>
            <w:div w:id="976496605">
              <w:marLeft w:val="0"/>
              <w:marRight w:val="0"/>
              <w:marTop w:val="0"/>
              <w:marBottom w:val="0"/>
              <w:divBdr>
                <w:top w:val="none" w:sz="0" w:space="0" w:color="auto"/>
                <w:left w:val="none" w:sz="0" w:space="0" w:color="auto"/>
                <w:bottom w:val="none" w:sz="0" w:space="0" w:color="auto"/>
                <w:right w:val="none" w:sz="0" w:space="0" w:color="auto"/>
              </w:divBdr>
            </w:div>
            <w:div w:id="1385180964">
              <w:marLeft w:val="0"/>
              <w:marRight w:val="0"/>
              <w:marTop w:val="0"/>
              <w:marBottom w:val="0"/>
              <w:divBdr>
                <w:top w:val="none" w:sz="0" w:space="0" w:color="auto"/>
                <w:left w:val="none" w:sz="0" w:space="0" w:color="auto"/>
                <w:bottom w:val="none" w:sz="0" w:space="0" w:color="auto"/>
                <w:right w:val="none" w:sz="0" w:space="0" w:color="auto"/>
              </w:divBdr>
            </w:div>
            <w:div w:id="61609596">
              <w:marLeft w:val="0"/>
              <w:marRight w:val="0"/>
              <w:marTop w:val="0"/>
              <w:marBottom w:val="0"/>
              <w:divBdr>
                <w:top w:val="none" w:sz="0" w:space="0" w:color="auto"/>
                <w:left w:val="none" w:sz="0" w:space="0" w:color="auto"/>
                <w:bottom w:val="none" w:sz="0" w:space="0" w:color="auto"/>
                <w:right w:val="none" w:sz="0" w:space="0" w:color="auto"/>
              </w:divBdr>
            </w:div>
            <w:div w:id="711536426">
              <w:marLeft w:val="0"/>
              <w:marRight w:val="0"/>
              <w:marTop w:val="0"/>
              <w:marBottom w:val="0"/>
              <w:divBdr>
                <w:top w:val="none" w:sz="0" w:space="0" w:color="auto"/>
                <w:left w:val="none" w:sz="0" w:space="0" w:color="auto"/>
                <w:bottom w:val="none" w:sz="0" w:space="0" w:color="auto"/>
                <w:right w:val="none" w:sz="0" w:space="0" w:color="auto"/>
              </w:divBdr>
            </w:div>
            <w:div w:id="17707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664">
      <w:bodyDiv w:val="1"/>
      <w:marLeft w:val="0"/>
      <w:marRight w:val="0"/>
      <w:marTop w:val="0"/>
      <w:marBottom w:val="0"/>
      <w:divBdr>
        <w:top w:val="none" w:sz="0" w:space="0" w:color="auto"/>
        <w:left w:val="none" w:sz="0" w:space="0" w:color="auto"/>
        <w:bottom w:val="none" w:sz="0" w:space="0" w:color="auto"/>
        <w:right w:val="none" w:sz="0" w:space="0" w:color="auto"/>
      </w:divBdr>
    </w:div>
    <w:div w:id="1574969332">
      <w:bodyDiv w:val="1"/>
      <w:marLeft w:val="0"/>
      <w:marRight w:val="0"/>
      <w:marTop w:val="0"/>
      <w:marBottom w:val="0"/>
      <w:divBdr>
        <w:top w:val="none" w:sz="0" w:space="0" w:color="auto"/>
        <w:left w:val="none" w:sz="0" w:space="0" w:color="auto"/>
        <w:bottom w:val="none" w:sz="0" w:space="0" w:color="auto"/>
        <w:right w:val="none" w:sz="0" w:space="0" w:color="auto"/>
      </w:divBdr>
    </w:div>
    <w:div w:id="1582987624">
      <w:bodyDiv w:val="1"/>
      <w:marLeft w:val="0"/>
      <w:marRight w:val="0"/>
      <w:marTop w:val="0"/>
      <w:marBottom w:val="0"/>
      <w:divBdr>
        <w:top w:val="none" w:sz="0" w:space="0" w:color="auto"/>
        <w:left w:val="none" w:sz="0" w:space="0" w:color="auto"/>
        <w:bottom w:val="none" w:sz="0" w:space="0" w:color="auto"/>
        <w:right w:val="none" w:sz="0" w:space="0" w:color="auto"/>
      </w:divBdr>
    </w:div>
    <w:div w:id="1652372502">
      <w:bodyDiv w:val="1"/>
      <w:marLeft w:val="0"/>
      <w:marRight w:val="0"/>
      <w:marTop w:val="0"/>
      <w:marBottom w:val="0"/>
      <w:divBdr>
        <w:top w:val="none" w:sz="0" w:space="0" w:color="auto"/>
        <w:left w:val="none" w:sz="0" w:space="0" w:color="auto"/>
        <w:bottom w:val="none" w:sz="0" w:space="0" w:color="auto"/>
        <w:right w:val="none" w:sz="0" w:space="0" w:color="auto"/>
      </w:divBdr>
    </w:div>
    <w:div w:id="1855999013">
      <w:bodyDiv w:val="1"/>
      <w:marLeft w:val="0"/>
      <w:marRight w:val="0"/>
      <w:marTop w:val="0"/>
      <w:marBottom w:val="0"/>
      <w:divBdr>
        <w:top w:val="none" w:sz="0" w:space="0" w:color="auto"/>
        <w:left w:val="none" w:sz="0" w:space="0" w:color="auto"/>
        <w:bottom w:val="none" w:sz="0" w:space="0" w:color="auto"/>
        <w:right w:val="none" w:sz="0" w:space="0" w:color="auto"/>
      </w:divBdr>
    </w:div>
    <w:div w:id="1918202209">
      <w:bodyDiv w:val="1"/>
      <w:marLeft w:val="0"/>
      <w:marRight w:val="0"/>
      <w:marTop w:val="0"/>
      <w:marBottom w:val="0"/>
      <w:divBdr>
        <w:top w:val="none" w:sz="0" w:space="0" w:color="auto"/>
        <w:left w:val="none" w:sz="0" w:space="0" w:color="auto"/>
        <w:bottom w:val="none" w:sz="0" w:space="0" w:color="auto"/>
        <w:right w:val="none" w:sz="0" w:space="0" w:color="auto"/>
      </w:divBdr>
      <w:divsChild>
        <w:div w:id="317921284">
          <w:marLeft w:val="0"/>
          <w:marRight w:val="0"/>
          <w:marTop w:val="0"/>
          <w:marBottom w:val="0"/>
          <w:divBdr>
            <w:top w:val="none" w:sz="0" w:space="0" w:color="auto"/>
            <w:left w:val="none" w:sz="0" w:space="0" w:color="auto"/>
            <w:bottom w:val="none" w:sz="0" w:space="0" w:color="auto"/>
            <w:right w:val="none" w:sz="0" w:space="0" w:color="auto"/>
          </w:divBdr>
          <w:divsChild>
            <w:div w:id="628126252">
              <w:marLeft w:val="0"/>
              <w:marRight w:val="0"/>
              <w:marTop w:val="0"/>
              <w:marBottom w:val="0"/>
              <w:divBdr>
                <w:top w:val="none" w:sz="0" w:space="0" w:color="auto"/>
                <w:left w:val="none" w:sz="0" w:space="0" w:color="auto"/>
                <w:bottom w:val="none" w:sz="0" w:space="0" w:color="auto"/>
                <w:right w:val="none" w:sz="0" w:space="0" w:color="auto"/>
              </w:divBdr>
            </w:div>
            <w:div w:id="723524827">
              <w:marLeft w:val="0"/>
              <w:marRight w:val="0"/>
              <w:marTop w:val="0"/>
              <w:marBottom w:val="0"/>
              <w:divBdr>
                <w:top w:val="none" w:sz="0" w:space="0" w:color="auto"/>
                <w:left w:val="none" w:sz="0" w:space="0" w:color="auto"/>
                <w:bottom w:val="none" w:sz="0" w:space="0" w:color="auto"/>
                <w:right w:val="none" w:sz="0" w:space="0" w:color="auto"/>
              </w:divBdr>
            </w:div>
            <w:div w:id="110712804">
              <w:marLeft w:val="0"/>
              <w:marRight w:val="0"/>
              <w:marTop w:val="0"/>
              <w:marBottom w:val="0"/>
              <w:divBdr>
                <w:top w:val="none" w:sz="0" w:space="0" w:color="auto"/>
                <w:left w:val="none" w:sz="0" w:space="0" w:color="auto"/>
                <w:bottom w:val="none" w:sz="0" w:space="0" w:color="auto"/>
                <w:right w:val="none" w:sz="0" w:space="0" w:color="auto"/>
              </w:divBdr>
            </w:div>
            <w:div w:id="1500461967">
              <w:marLeft w:val="0"/>
              <w:marRight w:val="0"/>
              <w:marTop w:val="0"/>
              <w:marBottom w:val="0"/>
              <w:divBdr>
                <w:top w:val="none" w:sz="0" w:space="0" w:color="auto"/>
                <w:left w:val="none" w:sz="0" w:space="0" w:color="auto"/>
                <w:bottom w:val="none" w:sz="0" w:space="0" w:color="auto"/>
                <w:right w:val="none" w:sz="0" w:space="0" w:color="auto"/>
              </w:divBdr>
            </w:div>
            <w:div w:id="1116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50270">
      <w:bodyDiv w:val="1"/>
      <w:marLeft w:val="0"/>
      <w:marRight w:val="0"/>
      <w:marTop w:val="0"/>
      <w:marBottom w:val="0"/>
      <w:divBdr>
        <w:top w:val="none" w:sz="0" w:space="0" w:color="auto"/>
        <w:left w:val="none" w:sz="0" w:space="0" w:color="auto"/>
        <w:bottom w:val="none" w:sz="0" w:space="0" w:color="auto"/>
        <w:right w:val="none" w:sz="0" w:space="0" w:color="auto"/>
      </w:divBdr>
    </w:div>
    <w:div w:id="2122263832">
      <w:bodyDiv w:val="1"/>
      <w:marLeft w:val="0"/>
      <w:marRight w:val="0"/>
      <w:marTop w:val="0"/>
      <w:marBottom w:val="0"/>
      <w:divBdr>
        <w:top w:val="none" w:sz="0" w:space="0" w:color="auto"/>
        <w:left w:val="none" w:sz="0" w:space="0" w:color="auto"/>
        <w:bottom w:val="none" w:sz="0" w:space="0" w:color="auto"/>
        <w:right w:val="none" w:sz="0" w:space="0" w:color="auto"/>
      </w:divBdr>
      <w:divsChild>
        <w:div w:id="1319729914">
          <w:marLeft w:val="0"/>
          <w:marRight w:val="0"/>
          <w:marTop w:val="0"/>
          <w:marBottom w:val="0"/>
          <w:divBdr>
            <w:top w:val="none" w:sz="0" w:space="0" w:color="auto"/>
            <w:left w:val="none" w:sz="0" w:space="0" w:color="auto"/>
            <w:bottom w:val="none" w:sz="0" w:space="0" w:color="auto"/>
            <w:right w:val="none" w:sz="0" w:space="0" w:color="auto"/>
          </w:divBdr>
          <w:divsChild>
            <w:div w:id="575165518">
              <w:marLeft w:val="0"/>
              <w:marRight w:val="0"/>
              <w:marTop w:val="0"/>
              <w:marBottom w:val="0"/>
              <w:divBdr>
                <w:top w:val="none" w:sz="0" w:space="0" w:color="auto"/>
                <w:left w:val="none" w:sz="0" w:space="0" w:color="auto"/>
                <w:bottom w:val="none" w:sz="0" w:space="0" w:color="auto"/>
                <w:right w:val="none" w:sz="0" w:space="0" w:color="auto"/>
              </w:divBdr>
            </w:div>
            <w:div w:id="1689598973">
              <w:marLeft w:val="0"/>
              <w:marRight w:val="0"/>
              <w:marTop w:val="0"/>
              <w:marBottom w:val="0"/>
              <w:divBdr>
                <w:top w:val="none" w:sz="0" w:space="0" w:color="auto"/>
                <w:left w:val="none" w:sz="0" w:space="0" w:color="auto"/>
                <w:bottom w:val="none" w:sz="0" w:space="0" w:color="auto"/>
                <w:right w:val="none" w:sz="0" w:space="0" w:color="auto"/>
              </w:divBdr>
            </w:div>
            <w:div w:id="1847329542">
              <w:marLeft w:val="0"/>
              <w:marRight w:val="0"/>
              <w:marTop w:val="0"/>
              <w:marBottom w:val="0"/>
              <w:divBdr>
                <w:top w:val="none" w:sz="0" w:space="0" w:color="auto"/>
                <w:left w:val="none" w:sz="0" w:space="0" w:color="auto"/>
                <w:bottom w:val="none" w:sz="0" w:space="0" w:color="auto"/>
                <w:right w:val="none" w:sz="0" w:space="0" w:color="auto"/>
              </w:divBdr>
            </w:div>
            <w:div w:id="267156559">
              <w:marLeft w:val="0"/>
              <w:marRight w:val="0"/>
              <w:marTop w:val="0"/>
              <w:marBottom w:val="0"/>
              <w:divBdr>
                <w:top w:val="none" w:sz="0" w:space="0" w:color="auto"/>
                <w:left w:val="none" w:sz="0" w:space="0" w:color="auto"/>
                <w:bottom w:val="none" w:sz="0" w:space="0" w:color="auto"/>
                <w:right w:val="none" w:sz="0" w:space="0" w:color="auto"/>
              </w:divBdr>
            </w:div>
            <w:div w:id="18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CAIT\Teaching\T&amp;L\Templates_Guideline_Standards\2020%20Templates\DRAFT_2020\190923_CRS180_Assess_D102_11_For%20TES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C4A7138E4D40BE98F495ED7D968070"/>
        <w:category>
          <w:name w:val="General"/>
          <w:gallery w:val="placeholder"/>
        </w:category>
        <w:types>
          <w:type w:val="bbPlcHdr"/>
        </w:types>
        <w:behaviors>
          <w:behavior w:val="content"/>
        </w:behaviors>
        <w:guid w:val="{84B361D1-A980-492F-B8AD-8E6099BB4A25}"/>
      </w:docPartPr>
      <w:docPartBody>
        <w:p w:rsidR="009C052D" w:rsidRDefault="009C052D">
          <w:pPr>
            <w:pStyle w:val="DAC4A7138E4D40BE98F495ED7D968070"/>
          </w:pPr>
          <w:r w:rsidRPr="000A63A7">
            <w:rPr>
              <w:rStyle w:val="PlaceholderText"/>
            </w:rPr>
            <w:t>Click here to enter text.</w:t>
          </w:r>
        </w:p>
      </w:docPartBody>
    </w:docPart>
    <w:docPart>
      <w:docPartPr>
        <w:name w:val="212150EDA053425EBA223FABE4F1E4FA"/>
        <w:category>
          <w:name w:val="General"/>
          <w:gallery w:val="placeholder"/>
        </w:category>
        <w:types>
          <w:type w:val="bbPlcHdr"/>
        </w:types>
        <w:behaviors>
          <w:behavior w:val="content"/>
        </w:behaviors>
        <w:guid w:val="{8F646756-3208-4F55-8029-D58F5007E260}"/>
      </w:docPartPr>
      <w:docPartBody>
        <w:p w:rsidR="009C052D" w:rsidRDefault="009C052D">
          <w:pPr>
            <w:pStyle w:val="212150EDA053425EBA223FABE4F1E4FA"/>
          </w:pPr>
          <w:r>
            <w:rPr>
              <w:rStyle w:val="PlaceholderText"/>
              <w:color w:val="000000" w:themeColor="text1"/>
              <w:shd w:val="clear" w:color="auto" w:fill="FFFFCC"/>
            </w:rPr>
            <w:t>Code</w:t>
          </w:r>
        </w:p>
      </w:docPartBody>
    </w:docPart>
    <w:docPart>
      <w:docPartPr>
        <w:name w:val="EF84788AFC6E4C5697C22953CA7B2461"/>
        <w:category>
          <w:name w:val="General"/>
          <w:gallery w:val="placeholder"/>
        </w:category>
        <w:types>
          <w:type w:val="bbPlcHdr"/>
        </w:types>
        <w:behaviors>
          <w:behavior w:val="content"/>
        </w:behaviors>
        <w:guid w:val="{6FD829FB-B46F-453E-8AA6-7A802ABF2742}"/>
      </w:docPartPr>
      <w:docPartBody>
        <w:p w:rsidR="009C052D" w:rsidRDefault="009C052D">
          <w:pPr>
            <w:pStyle w:val="EF84788AFC6E4C5697C22953CA7B2461"/>
          </w:pPr>
          <w:r>
            <w:rPr>
              <w:rStyle w:val="PlaceholderText"/>
              <w:color w:val="000000" w:themeColor="text1"/>
              <w:shd w:val="clear" w:color="auto" w:fill="FFFFCC"/>
            </w:rPr>
            <w:t>Title</w:t>
          </w:r>
        </w:p>
      </w:docPartBody>
    </w:docPart>
    <w:docPart>
      <w:docPartPr>
        <w:name w:val="647FD4CEF4444E378CD80915C1F30159"/>
        <w:category>
          <w:name w:val="General"/>
          <w:gallery w:val="placeholder"/>
        </w:category>
        <w:types>
          <w:type w:val="bbPlcHdr"/>
        </w:types>
        <w:behaviors>
          <w:behavior w:val="content"/>
        </w:behaviors>
        <w:guid w:val="{CD1C7913-56C5-4B12-A870-36B9CD752890}"/>
      </w:docPartPr>
      <w:docPartBody>
        <w:p w:rsidR="009C052D" w:rsidRDefault="009C052D">
          <w:pPr>
            <w:pStyle w:val="647FD4CEF4444E378CD80915C1F30159"/>
          </w:pPr>
          <w:r>
            <w:rPr>
              <w:rStyle w:val="PlaceholderText"/>
              <w:color w:val="000000" w:themeColor="text1"/>
              <w:shd w:val="clear" w:color="auto" w:fill="FFFFCC"/>
            </w:rPr>
            <w:t>Unit code</w:t>
          </w:r>
        </w:p>
      </w:docPartBody>
    </w:docPart>
    <w:docPart>
      <w:docPartPr>
        <w:name w:val="3402D96843664E5D928418F0210FEC20"/>
        <w:category>
          <w:name w:val="General"/>
          <w:gallery w:val="placeholder"/>
        </w:category>
        <w:types>
          <w:type w:val="bbPlcHdr"/>
        </w:types>
        <w:behaviors>
          <w:behavior w:val="content"/>
        </w:behaviors>
        <w:guid w:val="{66917FE9-1696-45C7-A86D-6AEC221EE500}"/>
      </w:docPartPr>
      <w:docPartBody>
        <w:p w:rsidR="009C052D" w:rsidRDefault="009C052D">
          <w:pPr>
            <w:pStyle w:val="3402D96843664E5D928418F0210FEC20"/>
          </w:pPr>
          <w:r>
            <w:rPr>
              <w:rStyle w:val="PlaceholderText"/>
              <w:color w:val="000000" w:themeColor="text1"/>
              <w:shd w:val="clear" w:color="auto" w:fill="FFFFCC"/>
            </w:rPr>
            <w:t>Unit title</w:t>
          </w:r>
        </w:p>
      </w:docPartBody>
    </w:docPart>
    <w:docPart>
      <w:docPartPr>
        <w:name w:val="A4DBCEEC42C34708ABB8B3700DE8F6AF"/>
        <w:category>
          <w:name w:val="General"/>
          <w:gallery w:val="placeholder"/>
        </w:category>
        <w:types>
          <w:type w:val="bbPlcHdr"/>
        </w:types>
        <w:behaviors>
          <w:behavior w:val="content"/>
        </w:behaviors>
        <w:guid w:val="{AB67AA94-83AE-408F-A7DE-D6E49EB4A890}"/>
      </w:docPartPr>
      <w:docPartBody>
        <w:p w:rsidR="009C052D" w:rsidRDefault="009C052D">
          <w:pPr>
            <w:pStyle w:val="A4DBCEEC42C34708ABB8B3700DE8F6AF"/>
          </w:pPr>
          <w:r>
            <w:rPr>
              <w:rStyle w:val="PlaceholderText"/>
            </w:rPr>
            <w:t>Choose an item.</w:t>
          </w:r>
        </w:p>
      </w:docPartBody>
    </w:docPart>
    <w:docPart>
      <w:docPartPr>
        <w:name w:val="AB8F4A5C54D84406B7D9410829567EA8"/>
        <w:category>
          <w:name w:val="General"/>
          <w:gallery w:val="placeholder"/>
        </w:category>
        <w:types>
          <w:type w:val="bbPlcHdr"/>
        </w:types>
        <w:behaviors>
          <w:behavior w:val="content"/>
        </w:behaviors>
        <w:guid w:val="{A1355F65-BF91-4357-900A-8B4E1311C4AE}"/>
      </w:docPartPr>
      <w:docPartBody>
        <w:p w:rsidR="009C052D" w:rsidRDefault="009C052D">
          <w:pPr>
            <w:pStyle w:val="AB8F4A5C54D84406B7D9410829567EA8"/>
          </w:pPr>
          <w:r>
            <w:rPr>
              <w:rFonts w:cs="Arial"/>
              <w:color w:val="000000" w:themeColor="text1"/>
              <w:szCs w:val="20"/>
              <w:shd w:val="clear" w:color="auto" w:fill="FFFFCC"/>
            </w:rPr>
            <w:t>Enter CRN number</w:t>
          </w:r>
        </w:p>
      </w:docPartBody>
    </w:docPart>
    <w:docPart>
      <w:docPartPr>
        <w:name w:val="43225C2F6A9F4436B17178FDA282284F"/>
        <w:category>
          <w:name w:val="General"/>
          <w:gallery w:val="placeholder"/>
        </w:category>
        <w:types>
          <w:type w:val="bbPlcHdr"/>
        </w:types>
        <w:behaviors>
          <w:behavior w:val="content"/>
        </w:behaviors>
        <w:guid w:val="{54A4BF38-DD6F-43B9-A032-EA1FE86663B9}"/>
      </w:docPartPr>
      <w:docPartBody>
        <w:p w:rsidR="009C052D" w:rsidRDefault="009C052D">
          <w:pPr>
            <w:pStyle w:val="43225C2F6A9F4436B17178FDA282284F"/>
          </w:pPr>
          <w:r>
            <w:rPr>
              <w:rStyle w:val="PlaceholderText"/>
              <w:color w:val="000000" w:themeColor="text1"/>
              <w:shd w:val="clear" w:color="auto" w:fill="FFFFCC"/>
            </w:rPr>
            <w:t>Assessment no</w:t>
          </w:r>
        </w:p>
      </w:docPartBody>
    </w:docPart>
    <w:docPart>
      <w:docPartPr>
        <w:name w:val="38619CE28E00468385841197AB24E660"/>
        <w:category>
          <w:name w:val="General"/>
          <w:gallery w:val="placeholder"/>
        </w:category>
        <w:types>
          <w:type w:val="bbPlcHdr"/>
        </w:types>
        <w:behaviors>
          <w:behavior w:val="content"/>
        </w:behaviors>
        <w:guid w:val="{91F11AD6-C38E-4830-B965-3C42FDE10B66}"/>
      </w:docPartPr>
      <w:docPartBody>
        <w:p w:rsidR="009C052D" w:rsidRDefault="009C052D">
          <w:pPr>
            <w:pStyle w:val="38619CE28E00468385841197AB24E660"/>
          </w:pPr>
          <w:r>
            <w:rPr>
              <w:rStyle w:val="PlaceholderText"/>
              <w:shd w:val="clear" w:color="auto" w:fill="FFFFCC"/>
            </w:rPr>
            <w:t>Semester/Year</w:t>
          </w:r>
        </w:p>
      </w:docPartBody>
    </w:docPart>
    <w:docPart>
      <w:docPartPr>
        <w:name w:val="1376BF324E7F4BF397FC97717A6AFFA5"/>
        <w:category>
          <w:name w:val="General"/>
          <w:gallery w:val="placeholder"/>
        </w:category>
        <w:types>
          <w:type w:val="bbPlcHdr"/>
        </w:types>
        <w:behaviors>
          <w:behavior w:val="content"/>
        </w:behaviors>
        <w:guid w:val="{05E00A5B-2CF0-4F07-8FAA-7CE4209021E2}"/>
      </w:docPartPr>
      <w:docPartBody>
        <w:p w:rsidR="009C052D" w:rsidRDefault="009C052D">
          <w:pPr>
            <w:pStyle w:val="1376BF324E7F4BF397FC97717A6AFFA5"/>
          </w:pPr>
          <w:r>
            <w:rPr>
              <w:rFonts w:cs="Arial"/>
              <w:color w:val="000000" w:themeColor="text1"/>
              <w:szCs w:val="20"/>
              <w:shd w:val="clear" w:color="auto" w:fill="FFFFCC"/>
            </w:rPr>
            <w:t>Provide due date to students on starting this unit.</w:t>
          </w:r>
        </w:p>
      </w:docPartBody>
    </w:docPart>
    <w:docPart>
      <w:docPartPr>
        <w:name w:val="B64E5647B31C4D3A9121790873BF3E8A"/>
        <w:category>
          <w:name w:val="General"/>
          <w:gallery w:val="placeholder"/>
        </w:category>
        <w:types>
          <w:type w:val="bbPlcHdr"/>
        </w:types>
        <w:behaviors>
          <w:behavior w:val="content"/>
        </w:behaviors>
        <w:guid w:val="{2FFA4D89-1B1B-4170-9ABB-BEFBA4969444}"/>
      </w:docPartPr>
      <w:docPartBody>
        <w:p w:rsidR="009C052D" w:rsidRDefault="009C052D">
          <w:pPr>
            <w:pStyle w:val="B64E5647B31C4D3A9121790873BF3E8A"/>
          </w:pPr>
          <w:r>
            <w:rPr>
              <w:rFonts w:cs="Arial"/>
              <w:color w:val="000000" w:themeColor="text1"/>
              <w:szCs w:val="20"/>
              <w:shd w:val="clear" w:color="auto" w:fill="FFFFCC"/>
            </w:rPr>
            <w:t>Express in time, days, weeks etc</w:t>
          </w:r>
        </w:p>
      </w:docPartBody>
    </w:docPart>
    <w:docPart>
      <w:docPartPr>
        <w:name w:val="5250C363415744798C30E8E393185B63"/>
        <w:category>
          <w:name w:val="General"/>
          <w:gallery w:val="placeholder"/>
        </w:category>
        <w:types>
          <w:type w:val="bbPlcHdr"/>
        </w:types>
        <w:behaviors>
          <w:behavior w:val="content"/>
        </w:behaviors>
        <w:guid w:val="{11F65BBF-E2F1-4BC4-B93D-F28C4EEB3580}"/>
      </w:docPartPr>
      <w:docPartBody>
        <w:p w:rsidR="009C052D" w:rsidRDefault="009C052D">
          <w:pPr>
            <w:pStyle w:val="5250C363415744798C30E8E393185B63"/>
          </w:pPr>
          <w:r w:rsidRPr="004078E1">
            <w:rPr>
              <w:rStyle w:val="PlaceholderText"/>
              <w:shd w:val="clear" w:color="auto" w:fill="FFFFCC"/>
            </w:rPr>
            <w:t>Choose an item.</w:t>
          </w:r>
        </w:p>
      </w:docPartBody>
    </w:docPart>
    <w:docPart>
      <w:docPartPr>
        <w:name w:val="198DCD36A94347749D4981345043C024"/>
        <w:category>
          <w:name w:val="General"/>
          <w:gallery w:val="placeholder"/>
        </w:category>
        <w:types>
          <w:type w:val="bbPlcHdr"/>
        </w:types>
        <w:behaviors>
          <w:behavior w:val="content"/>
        </w:behaviors>
        <w:guid w:val="{888DC380-467E-4786-B36B-7A32F0A9F226}"/>
      </w:docPartPr>
      <w:docPartBody>
        <w:p w:rsidR="009C052D" w:rsidRDefault="009C052D">
          <w:pPr>
            <w:pStyle w:val="198DCD36A94347749D4981345043C024"/>
          </w:pPr>
          <w:r w:rsidRPr="00A71308">
            <w:rPr>
              <w:rStyle w:val="PlaceholderText"/>
              <w:color w:val="000000" w:themeColor="text1"/>
              <w:shd w:val="clear" w:color="auto" w:fill="FFFFCC"/>
            </w:rPr>
            <w:t>Click here to enter text.</w:t>
          </w:r>
        </w:p>
      </w:docPartBody>
    </w:docPart>
    <w:docPart>
      <w:docPartPr>
        <w:name w:val="171789FABBCA4836829F0A311DB3FC46"/>
        <w:category>
          <w:name w:val="General"/>
          <w:gallery w:val="placeholder"/>
        </w:category>
        <w:types>
          <w:type w:val="bbPlcHdr"/>
        </w:types>
        <w:behaviors>
          <w:behavior w:val="content"/>
        </w:behaviors>
        <w:guid w:val="{EB0DB717-AAED-4E13-B744-EBADE705D0AF}"/>
      </w:docPartPr>
      <w:docPartBody>
        <w:p w:rsidR="009C052D" w:rsidRDefault="009C052D">
          <w:pPr>
            <w:pStyle w:val="171789FABBCA4836829F0A311DB3FC46"/>
          </w:pPr>
          <w:r>
            <w:rPr>
              <w:shd w:val="clear" w:color="auto" w:fill="FFFFCC"/>
            </w:rPr>
            <w:t>Add task Instructions to students here. Include clear information about what they have to do, where assessment will take place and how they will be assessed</w:t>
          </w:r>
          <w:r w:rsidRPr="00DA74E5">
            <w:rPr>
              <w:rStyle w:val="PlaceholderText"/>
            </w:rPr>
            <w:t>.</w:t>
          </w:r>
        </w:p>
      </w:docPartBody>
    </w:docPart>
    <w:docPart>
      <w:docPartPr>
        <w:name w:val="0864842BDC9841B4A59BD528EB17B3D3"/>
        <w:category>
          <w:name w:val="General"/>
          <w:gallery w:val="placeholder"/>
        </w:category>
        <w:types>
          <w:type w:val="bbPlcHdr"/>
        </w:types>
        <w:behaviors>
          <w:behavior w:val="content"/>
        </w:behaviors>
        <w:guid w:val="{81ED86CB-D480-4E81-A8FF-E4E3149C53FD}"/>
      </w:docPartPr>
      <w:docPartBody>
        <w:p w:rsidR="009C052D" w:rsidRDefault="009C052D" w:rsidP="009C052D">
          <w:pPr>
            <w:spacing w:before="60" w:after="60"/>
            <w:rPr>
              <w:rFonts w:cs="Arial"/>
              <w:szCs w:val="20"/>
            </w:rPr>
          </w:pPr>
          <w:r>
            <w:rPr>
              <w:rFonts w:cs="Arial"/>
              <w:szCs w:val="20"/>
              <w:shd w:val="clear" w:color="auto" w:fill="FFFFCC"/>
            </w:rPr>
            <w:t>Add conditions of assessment here</w:t>
          </w:r>
          <w:r>
            <w:rPr>
              <w:rFonts w:cs="Arial"/>
              <w:szCs w:val="20"/>
            </w:rPr>
            <w:t>.</w:t>
          </w:r>
        </w:p>
        <w:p w:rsidR="009C052D" w:rsidRDefault="009C052D" w:rsidP="009C052D">
          <w:pPr>
            <w:spacing w:before="60" w:after="60"/>
            <w:rPr>
              <w:rFonts w:cs="Arial"/>
              <w:szCs w:val="20"/>
            </w:rPr>
          </w:pPr>
          <w:r>
            <w:rPr>
              <w:rFonts w:cs="Arial"/>
              <w:szCs w:val="20"/>
              <w:shd w:val="clear" w:color="auto" w:fill="FFFFCC"/>
            </w:rPr>
            <w:t>Include general instructions that are appropriate for the task, such as</w:t>
          </w:r>
          <w:r>
            <w:rPr>
              <w:rFonts w:cs="Arial"/>
              <w:szCs w:val="20"/>
            </w:rPr>
            <w:t>:</w:t>
          </w:r>
        </w:p>
        <w:p w:rsidR="009C052D" w:rsidRDefault="009C052D" w:rsidP="009C052D">
          <w:pPr>
            <w:spacing w:before="60" w:after="60"/>
            <w:rPr>
              <w:rFonts w:cs="Arial"/>
              <w:szCs w:val="20"/>
            </w:rPr>
          </w:pPr>
          <w:r>
            <w:rPr>
              <w:rFonts w:cs="Arial"/>
              <w:szCs w:val="20"/>
              <w:shd w:val="clear" w:color="auto" w:fill="FFFFCC"/>
            </w:rPr>
            <w:t>-    This is an individual assessment</w:t>
          </w:r>
          <w:r>
            <w:rPr>
              <w:rFonts w:cs="Arial"/>
              <w:szCs w:val="20"/>
            </w:rPr>
            <w:t>.</w:t>
          </w:r>
        </w:p>
        <w:p w:rsidR="009C052D" w:rsidRDefault="009C052D" w:rsidP="009C052D">
          <w:pPr>
            <w:spacing w:before="60" w:after="60"/>
            <w:rPr>
              <w:rFonts w:cs="Arial"/>
              <w:szCs w:val="20"/>
            </w:rPr>
          </w:pPr>
          <w:r>
            <w:rPr>
              <w:rFonts w:cs="Arial"/>
              <w:szCs w:val="20"/>
              <w:shd w:val="clear" w:color="auto" w:fill="FFFFCC"/>
            </w:rPr>
            <w:t>-    Discuss with your assessor if you feel you require special consideration or adjustment for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Any options for negotiating assessment tasks</w:t>
          </w:r>
          <w:r>
            <w:rPr>
              <w:rFonts w:cs="Arial"/>
              <w:szCs w:val="20"/>
            </w:rPr>
            <w:t>.</w:t>
          </w:r>
        </w:p>
        <w:p w:rsidR="009C052D" w:rsidRDefault="009C052D" w:rsidP="009C052D">
          <w:pPr>
            <w:spacing w:before="60" w:after="60"/>
            <w:rPr>
              <w:rFonts w:cs="Arial"/>
              <w:szCs w:val="20"/>
            </w:rPr>
          </w:pPr>
          <w:r>
            <w:rPr>
              <w:rFonts w:cs="Arial"/>
              <w:szCs w:val="20"/>
            </w:rPr>
            <w:t xml:space="preserve">-    </w:t>
          </w:r>
          <w:r>
            <w:rPr>
              <w:rFonts w:cs="Arial"/>
              <w:szCs w:val="20"/>
              <w:shd w:val="clear" w:color="auto" w:fill="FFFFCC"/>
            </w:rPr>
            <w:t>Students must meet all criteria listed in the marking guide to be satisfactory in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Students may resubmit this task if not successful within the enrolment period as per Holmesglen conducting</w:t>
          </w:r>
          <w:r>
            <w:rPr>
              <w:rFonts w:cs="Arial"/>
              <w:szCs w:val="20"/>
              <w:shd w:val="clear" w:color="auto" w:fill="FFFFCC"/>
            </w:rPr>
            <w:br/>
            <w:t xml:space="preserve">     assessment procedure</w:t>
          </w:r>
          <w:r>
            <w:rPr>
              <w:rFonts w:cs="Arial"/>
              <w:szCs w:val="20"/>
            </w:rPr>
            <w:t>.</w:t>
          </w:r>
        </w:p>
        <w:p w:rsidR="009C052D" w:rsidRDefault="009C052D">
          <w:pPr>
            <w:pStyle w:val="0864842BDC9841B4A59BD528EB17B3D3"/>
          </w:pPr>
          <w:r>
            <w:rPr>
              <w:rFonts w:cs="Arial"/>
              <w:szCs w:val="20"/>
              <w:shd w:val="clear" w:color="auto" w:fill="FFFFCC"/>
            </w:rPr>
            <w:t>-    If it is open or closed book</w:t>
          </w:r>
          <w:r>
            <w:rPr>
              <w:rFonts w:cs="Arial"/>
              <w:szCs w:val="20"/>
            </w:rPr>
            <w:t>.</w:t>
          </w:r>
        </w:p>
      </w:docPartBody>
    </w:docPart>
    <w:docPart>
      <w:docPartPr>
        <w:name w:val="DB1B424FF0FB4D74898D6311CC0C57CD"/>
        <w:category>
          <w:name w:val="General"/>
          <w:gallery w:val="placeholder"/>
        </w:category>
        <w:types>
          <w:type w:val="bbPlcHdr"/>
        </w:types>
        <w:behaviors>
          <w:behavior w:val="content"/>
        </w:behaviors>
        <w:guid w:val="{4925F0AC-3E42-4C9E-B3D2-2A8BBADDC4DA}"/>
      </w:docPartPr>
      <w:docPartBody>
        <w:p w:rsidR="009C052D" w:rsidRDefault="009C052D">
          <w:pPr>
            <w:pStyle w:val="DB1B424FF0FB4D74898D6311CC0C57CD"/>
          </w:pPr>
          <w:r>
            <w:rPr>
              <w:rStyle w:val="PlaceholderText"/>
              <w:color w:val="000000" w:themeColor="text1"/>
              <w:shd w:val="clear" w:color="auto" w:fill="FFFFCC"/>
            </w:rPr>
            <w:t>Add equipment/resources here</w:t>
          </w:r>
          <w:r w:rsidRPr="00DA74E5">
            <w:rPr>
              <w:rStyle w:val="PlaceholderText"/>
            </w:rPr>
            <w:t>.</w:t>
          </w:r>
        </w:p>
      </w:docPartBody>
    </w:docPart>
    <w:docPart>
      <w:docPartPr>
        <w:name w:val="1672D5E0B6284ECC94B25E0A820436F9"/>
        <w:category>
          <w:name w:val="General"/>
          <w:gallery w:val="placeholder"/>
        </w:category>
        <w:types>
          <w:type w:val="bbPlcHdr"/>
        </w:types>
        <w:behaviors>
          <w:behavior w:val="content"/>
        </w:behaviors>
        <w:guid w:val="{2F3E08F5-AF3A-4580-826F-D831113EFCE7}"/>
      </w:docPartPr>
      <w:docPartBody>
        <w:p w:rsidR="009C052D" w:rsidRDefault="009C052D">
          <w:pPr>
            <w:pStyle w:val="1672D5E0B6284ECC94B25E0A820436F9"/>
          </w:pPr>
          <w:r>
            <w:rPr>
              <w:rStyle w:val="PlaceholderText"/>
              <w:color w:val="000000" w:themeColor="text1"/>
              <w:shd w:val="clear" w:color="auto" w:fill="FFFFCC"/>
            </w:rPr>
            <w:t>Add equipment/resources here</w:t>
          </w:r>
        </w:p>
      </w:docPartBody>
    </w:docPart>
    <w:docPart>
      <w:docPartPr>
        <w:name w:val="7DA62016DA0A443BA5E1D95E77524E53"/>
        <w:category>
          <w:name w:val="General"/>
          <w:gallery w:val="placeholder"/>
        </w:category>
        <w:types>
          <w:type w:val="bbPlcHdr"/>
        </w:types>
        <w:behaviors>
          <w:behavior w:val="content"/>
        </w:behaviors>
        <w:guid w:val="{36528F63-F4C5-49FD-B228-A369E98B2251}"/>
      </w:docPartPr>
      <w:docPartBody>
        <w:p w:rsidR="009C052D" w:rsidRDefault="009C052D">
          <w:pPr>
            <w:pStyle w:val="7DA62016DA0A443BA5E1D95E77524E53"/>
          </w:pPr>
          <w:r>
            <w:rPr>
              <w:shd w:val="clear" w:color="auto" w:fill="FFFFCC"/>
            </w:rPr>
            <w:t>Insert title of supporting document</w:t>
          </w:r>
          <w:r>
            <w:rPr>
              <w:rStyle w:val="PlaceholderText"/>
            </w:rPr>
            <w:t>.</w:t>
          </w:r>
        </w:p>
      </w:docPartBody>
    </w:docPart>
    <w:docPart>
      <w:docPartPr>
        <w:name w:val="507C5879268942DAAFBE949CE9F37524"/>
        <w:category>
          <w:name w:val="General"/>
          <w:gallery w:val="placeholder"/>
        </w:category>
        <w:types>
          <w:type w:val="bbPlcHdr"/>
        </w:types>
        <w:behaviors>
          <w:behavior w:val="content"/>
        </w:behaviors>
        <w:guid w:val="{1C987964-C498-4334-9C8D-7975710678D4}"/>
      </w:docPartPr>
      <w:docPartBody>
        <w:p w:rsidR="009C052D" w:rsidRDefault="009C052D">
          <w:pPr>
            <w:pStyle w:val="507C5879268942DAAFBE949CE9F37524"/>
          </w:pPr>
          <w:r>
            <w:rPr>
              <w:rStyle w:val="PlaceholderText"/>
              <w:color w:val="000000" w:themeColor="text1"/>
              <w:shd w:val="clear" w:color="auto" w:fill="FFFFCC"/>
            </w:rPr>
            <w:t>Unit code</w:t>
          </w:r>
        </w:p>
      </w:docPartBody>
    </w:docPart>
    <w:docPart>
      <w:docPartPr>
        <w:name w:val="705BF061875D43C292BDAB1420CA55BA"/>
        <w:category>
          <w:name w:val="General"/>
          <w:gallery w:val="placeholder"/>
        </w:category>
        <w:types>
          <w:type w:val="bbPlcHdr"/>
        </w:types>
        <w:behaviors>
          <w:behavior w:val="content"/>
        </w:behaviors>
        <w:guid w:val="{E6ED90B8-77DA-4D3D-9F78-16F365A6894D}"/>
      </w:docPartPr>
      <w:docPartBody>
        <w:p w:rsidR="009C052D" w:rsidRDefault="009C052D">
          <w:pPr>
            <w:pStyle w:val="705BF061875D43C292BDAB1420CA55BA"/>
          </w:pPr>
          <w:r>
            <w:rPr>
              <w:rStyle w:val="PlaceholderText"/>
              <w:color w:val="000000" w:themeColor="text1"/>
              <w:shd w:val="clear" w:color="auto" w:fill="FFFFCC"/>
            </w:rPr>
            <w:t>Unit title</w:t>
          </w:r>
        </w:p>
      </w:docPartBody>
    </w:docPart>
    <w:docPart>
      <w:docPartPr>
        <w:name w:val="C491EB3B3DFD4B4AB2D971E5CB5238BF"/>
        <w:category>
          <w:name w:val="General"/>
          <w:gallery w:val="placeholder"/>
        </w:category>
        <w:types>
          <w:type w:val="bbPlcHdr"/>
        </w:types>
        <w:behaviors>
          <w:behavior w:val="content"/>
        </w:behaviors>
        <w:guid w:val="{E88AD5F2-357C-46AA-9548-00F1F6E94A66}"/>
      </w:docPartPr>
      <w:docPartBody>
        <w:p w:rsidR="009C052D" w:rsidRDefault="009C052D" w:rsidP="009C052D">
          <w:pPr>
            <w:pStyle w:val="C491EB3B3DFD4B4AB2D971E5CB5238BF"/>
          </w:pPr>
          <w:r w:rsidRPr="00BD1C99">
            <w:rPr>
              <w:rFonts w:ascii="Arial" w:hAnsi="Arial" w:cs="Arial"/>
              <w:b/>
              <w:color w:val="000000"/>
              <w:shd w:val="clear" w:color="auto" w:fill="FFFFCC"/>
            </w:rPr>
            <w:t>Insert questions to show how they can apply required knowledge to this task.</w:t>
          </w:r>
        </w:p>
      </w:docPartBody>
    </w:docPart>
    <w:docPart>
      <w:docPartPr>
        <w:name w:val="80834465AEA44A16A787907F09223AED"/>
        <w:category>
          <w:name w:val="General"/>
          <w:gallery w:val="placeholder"/>
        </w:category>
        <w:types>
          <w:type w:val="bbPlcHdr"/>
        </w:types>
        <w:behaviors>
          <w:behavior w:val="content"/>
        </w:behaviors>
        <w:guid w:val="{E2DD0915-5F49-4E47-8ED5-63CF4053C669}"/>
      </w:docPartPr>
      <w:docPartBody>
        <w:p w:rsidR="009C052D" w:rsidRDefault="009C052D" w:rsidP="009C052D">
          <w:pPr>
            <w:pStyle w:val="80834465AEA44A16A787907F09223AED"/>
          </w:pPr>
          <w:r w:rsidRPr="00BD1C99">
            <w:rPr>
              <w:rFonts w:ascii="Arial" w:hAnsi="Arial" w:cs="Arial"/>
              <w:b/>
              <w:color w:val="000000"/>
              <w:szCs w:val="20"/>
              <w:shd w:val="clear" w:color="auto" w:fill="FFFFCC"/>
            </w:rPr>
            <w:t>Insert question here.</w:t>
          </w:r>
        </w:p>
      </w:docPartBody>
    </w:docPart>
    <w:docPart>
      <w:docPartPr>
        <w:name w:val="68DE7F2E559C4EE0B18D2551B51195FE"/>
        <w:category>
          <w:name w:val="General"/>
          <w:gallery w:val="placeholder"/>
        </w:category>
        <w:types>
          <w:type w:val="bbPlcHdr"/>
        </w:types>
        <w:behaviors>
          <w:behavior w:val="content"/>
        </w:behaviors>
        <w:guid w:val="{FD1659FF-C496-40C9-89A1-8591C44BC4BB}"/>
      </w:docPartPr>
      <w:docPartBody>
        <w:p w:rsidR="00E35429" w:rsidRDefault="00BE5FB5" w:rsidP="00BE5FB5">
          <w:pPr>
            <w:pStyle w:val="68DE7F2E559C4EE0B18D2551B51195FE"/>
          </w:pPr>
          <w:r>
            <w:rPr>
              <w:rStyle w:val="PlaceholderText"/>
              <w:color w:val="000000" w:themeColor="text1"/>
              <w:shd w:val="clear" w:color="auto" w:fill="FFFFCC"/>
            </w:rPr>
            <w:t>Add equipment/resources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52D"/>
    <w:rsid w:val="000177C3"/>
    <w:rsid w:val="0008793F"/>
    <w:rsid w:val="00114E8A"/>
    <w:rsid w:val="0018247A"/>
    <w:rsid w:val="001C734C"/>
    <w:rsid w:val="001D00B9"/>
    <w:rsid w:val="001E051D"/>
    <w:rsid w:val="001E633E"/>
    <w:rsid w:val="002269C1"/>
    <w:rsid w:val="00231709"/>
    <w:rsid w:val="0023251E"/>
    <w:rsid w:val="00266926"/>
    <w:rsid w:val="002A2ABE"/>
    <w:rsid w:val="002A42A2"/>
    <w:rsid w:val="002D004E"/>
    <w:rsid w:val="00346941"/>
    <w:rsid w:val="00377E72"/>
    <w:rsid w:val="0048620A"/>
    <w:rsid w:val="004C2A69"/>
    <w:rsid w:val="004D5D2A"/>
    <w:rsid w:val="005201A5"/>
    <w:rsid w:val="005306B6"/>
    <w:rsid w:val="005665D7"/>
    <w:rsid w:val="00580A03"/>
    <w:rsid w:val="005A57FA"/>
    <w:rsid w:val="00646D61"/>
    <w:rsid w:val="00707900"/>
    <w:rsid w:val="00712365"/>
    <w:rsid w:val="00713C13"/>
    <w:rsid w:val="00756B96"/>
    <w:rsid w:val="007A1A59"/>
    <w:rsid w:val="007A1C82"/>
    <w:rsid w:val="008058C3"/>
    <w:rsid w:val="00873621"/>
    <w:rsid w:val="00875A43"/>
    <w:rsid w:val="0088640C"/>
    <w:rsid w:val="00937314"/>
    <w:rsid w:val="00956806"/>
    <w:rsid w:val="0096433A"/>
    <w:rsid w:val="009B54F8"/>
    <w:rsid w:val="009C052D"/>
    <w:rsid w:val="009E360B"/>
    <w:rsid w:val="00B1386B"/>
    <w:rsid w:val="00BA59F0"/>
    <w:rsid w:val="00BE5FB5"/>
    <w:rsid w:val="00C31D3F"/>
    <w:rsid w:val="00C73976"/>
    <w:rsid w:val="00CA0FF7"/>
    <w:rsid w:val="00CE447B"/>
    <w:rsid w:val="00D20712"/>
    <w:rsid w:val="00D31A79"/>
    <w:rsid w:val="00D54224"/>
    <w:rsid w:val="00DE5457"/>
    <w:rsid w:val="00E072B4"/>
    <w:rsid w:val="00E35429"/>
    <w:rsid w:val="00E54EC6"/>
    <w:rsid w:val="00EB63CC"/>
    <w:rsid w:val="00EF0098"/>
    <w:rsid w:val="00EF206F"/>
    <w:rsid w:val="00F44639"/>
    <w:rsid w:val="00F72BA4"/>
    <w:rsid w:val="00F77D88"/>
    <w:rsid w:val="00FB7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BE5FB5"/>
    <w:rPr>
      <w:color w:val="808080"/>
    </w:rPr>
  </w:style>
  <w:style w:type="paragraph" w:customStyle="1" w:styleId="DAC4A7138E4D40BE98F495ED7D968070">
    <w:name w:val="DAC4A7138E4D40BE98F495ED7D968070"/>
  </w:style>
  <w:style w:type="paragraph" w:customStyle="1" w:styleId="28183841C21A47289DBE665FA5B52204">
    <w:name w:val="28183841C21A47289DBE665FA5B52204"/>
    <w:rsid w:val="005201A5"/>
  </w:style>
  <w:style w:type="paragraph" w:customStyle="1" w:styleId="212150EDA053425EBA223FABE4F1E4FA">
    <w:name w:val="212150EDA053425EBA223FABE4F1E4FA"/>
  </w:style>
  <w:style w:type="paragraph" w:customStyle="1" w:styleId="EF84788AFC6E4C5697C22953CA7B2461">
    <w:name w:val="EF84788AFC6E4C5697C22953CA7B2461"/>
  </w:style>
  <w:style w:type="paragraph" w:customStyle="1" w:styleId="647FD4CEF4444E378CD80915C1F30159">
    <w:name w:val="647FD4CEF4444E378CD80915C1F30159"/>
  </w:style>
  <w:style w:type="paragraph" w:customStyle="1" w:styleId="3402D96843664E5D928418F0210FEC20">
    <w:name w:val="3402D96843664E5D928418F0210FEC20"/>
  </w:style>
  <w:style w:type="paragraph" w:customStyle="1" w:styleId="A4DBCEEC42C34708ABB8B3700DE8F6AF">
    <w:name w:val="A4DBCEEC42C34708ABB8B3700DE8F6AF"/>
  </w:style>
  <w:style w:type="paragraph" w:customStyle="1" w:styleId="AB8F4A5C54D84406B7D9410829567EA8">
    <w:name w:val="AB8F4A5C54D84406B7D9410829567EA8"/>
  </w:style>
  <w:style w:type="paragraph" w:customStyle="1" w:styleId="43225C2F6A9F4436B17178FDA282284F">
    <w:name w:val="43225C2F6A9F4436B17178FDA282284F"/>
  </w:style>
  <w:style w:type="paragraph" w:customStyle="1" w:styleId="38619CE28E00468385841197AB24E660">
    <w:name w:val="38619CE28E00468385841197AB24E660"/>
  </w:style>
  <w:style w:type="paragraph" w:customStyle="1" w:styleId="1376BF324E7F4BF397FC97717A6AFFA5">
    <w:name w:val="1376BF324E7F4BF397FC97717A6AFFA5"/>
  </w:style>
  <w:style w:type="paragraph" w:customStyle="1" w:styleId="B64E5647B31C4D3A9121790873BF3E8A">
    <w:name w:val="B64E5647B31C4D3A9121790873BF3E8A"/>
  </w:style>
  <w:style w:type="paragraph" w:customStyle="1" w:styleId="5250C363415744798C30E8E393185B63">
    <w:name w:val="5250C363415744798C30E8E393185B63"/>
  </w:style>
  <w:style w:type="paragraph" w:customStyle="1" w:styleId="198DCD36A94347749D4981345043C024">
    <w:name w:val="198DCD36A94347749D4981345043C024"/>
  </w:style>
  <w:style w:type="paragraph" w:customStyle="1" w:styleId="171789FABBCA4836829F0A311DB3FC46">
    <w:name w:val="171789FABBCA4836829F0A311DB3FC46"/>
  </w:style>
  <w:style w:type="paragraph" w:customStyle="1" w:styleId="0864842BDC9841B4A59BD528EB17B3D3">
    <w:name w:val="0864842BDC9841B4A59BD528EB17B3D3"/>
  </w:style>
  <w:style w:type="paragraph" w:customStyle="1" w:styleId="DB1B424FF0FB4D74898D6311CC0C57CD">
    <w:name w:val="DB1B424FF0FB4D74898D6311CC0C57CD"/>
  </w:style>
  <w:style w:type="paragraph" w:customStyle="1" w:styleId="1672D5E0B6284ECC94B25E0A820436F9">
    <w:name w:val="1672D5E0B6284ECC94B25E0A820436F9"/>
  </w:style>
  <w:style w:type="paragraph" w:customStyle="1" w:styleId="7DA62016DA0A443BA5E1D95E77524E53">
    <w:name w:val="7DA62016DA0A443BA5E1D95E77524E53"/>
  </w:style>
  <w:style w:type="paragraph" w:customStyle="1" w:styleId="507C5879268942DAAFBE949CE9F37524">
    <w:name w:val="507C5879268942DAAFBE949CE9F37524"/>
  </w:style>
  <w:style w:type="paragraph" w:customStyle="1" w:styleId="705BF061875D43C292BDAB1420CA55BA">
    <w:name w:val="705BF061875D43C292BDAB1420CA55BA"/>
  </w:style>
  <w:style w:type="paragraph" w:customStyle="1" w:styleId="C491EB3B3DFD4B4AB2D971E5CB5238BF">
    <w:name w:val="C491EB3B3DFD4B4AB2D971E5CB5238BF"/>
    <w:rsid w:val="009C052D"/>
  </w:style>
  <w:style w:type="paragraph" w:customStyle="1" w:styleId="80834465AEA44A16A787907F09223AED">
    <w:name w:val="80834465AEA44A16A787907F09223AED"/>
    <w:rsid w:val="009C052D"/>
  </w:style>
  <w:style w:type="paragraph" w:styleId="ListParagraph">
    <w:name w:val="List Paragraph"/>
    <w:basedOn w:val="Normal"/>
    <w:uiPriority w:val="34"/>
    <w:qFormat/>
    <w:rsid w:val="001E051D"/>
    <w:pPr>
      <w:spacing w:after="0" w:line="240" w:lineRule="auto"/>
      <w:contextualSpacing/>
    </w:pPr>
    <w:rPr>
      <w:rFonts w:ascii="Arial" w:eastAsia="Calibri" w:hAnsi="Arial" w:cs="Times New Roman"/>
      <w:sz w:val="20"/>
      <w:lang w:eastAsia="en-US"/>
    </w:rPr>
  </w:style>
  <w:style w:type="paragraph" w:customStyle="1" w:styleId="9A26BA4B2DFB4D4BB8974E27E260A4C1">
    <w:name w:val="9A26BA4B2DFB4D4BB8974E27E260A4C1"/>
    <w:rsid w:val="001D00B9"/>
  </w:style>
  <w:style w:type="paragraph" w:customStyle="1" w:styleId="68DE7F2E559C4EE0B18D2551B51195FE">
    <w:name w:val="68DE7F2E559C4EE0B18D2551B51195FE"/>
    <w:rsid w:val="00BE5FB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Session 16</PublishDate>
  <Abstract>ICT40120</Abstract>
  <CompanyAddress>1&amp;2/2022</CompanyAddress>
  <CompanyPhone/>
  <CompanyFax/>
  <CompanyEmail>6 Weeks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Fcrs180_4XMLNode xmlns="CRS180_4">
  <DeptName>BDIT, Computing &amp; Information Technology</DeptName>
</Fcrs180_4XMLNode>
</file>

<file path=customXml/item4.xml><?xml version="1.0" encoding="utf-8"?>
<Fcrs180XMLNode xmlns="CRS180">
  <SName/>
  <SID/>
  <KnowlBox>false</KnowlBox>
  <ObsBox/>
  <RptBox/>
  <PjtBox/>
  <PotBox/>
  <UGResultBox>true</UGResultBox>
  <OthRmk>   </OthRmk>
  <SInstruct/>
  <AssessCon/>
</Fcrs180XMLNode>
</file>

<file path=customXml/item5.xml><?xml version="1.0" encoding="utf-8"?>
<Fcrs180_7XMLNode xmlns="CRS180_7">
  <TaskIn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w14:paraId="60FF5383" w14:textId="77777777" w:rsidR="00140964" w:rsidRPr="00F000CC" w:rsidRDefault="00140964" w:rsidP="0050366F"&gt;&lt;w:pPr&gt;&lt;w:rPr&gt;&lt;w:color w:val="000000" w:themeColor="text1"/&gt;&lt;/w:rPr&gt;&lt;/w:pPr&gt;&lt;w:r w:rsidRPr="00F000CC"&gt;&lt;w:rPr&gt;&lt;w:color w:val="000000" w:themeColor="text1"/&gt;&lt;/w:rPr&gt;&lt;w:t&gt;This assessment task requires learners to build a&lt;/w:t&gt;&lt;/w:r&gt;&lt;w:r&gt;&lt;w:rPr&gt;&lt;w:color w:val="000000" w:themeColor="text1"/&gt;&lt;/w:rPr&gt;&lt;w:t xml:space="preserve"&gt; front-end JavaScript Application&lt;/w:t&gt;&lt;/w:r&gt;&lt;w:r w:rsidRPr="00F000CC"&gt;&lt;w:rPr&gt;&lt;w:color w:val="000000" w:themeColor="text1"/&gt;&lt;/w:rPr&gt;&lt;w:t&gt;,&lt;/w:t&gt;&lt;/w:r&gt;&lt;w:r&gt;&lt;w:rPr&gt;&lt;w:color w:val="000000" w:themeColor="text1"/&gt;&lt;/w:rPr&gt;&lt;w:t xml:space="preserve"&gt; using JavaScript and JavaScript libraries&lt;/w:t&gt;&lt;/w:r&gt;&lt;w:r w:rsidRPr="00F000CC"&gt;&lt;w:rPr&gt;&lt;w:color w:val="000000" w:themeColor="text1"/&gt;&lt;/w:rPr&gt;&lt;w:t xml:space="preserve"&gt;. &lt;/w:t&gt;&lt;/w:r&gt;&lt;w:r&gt;&lt;w:rPr&gt;&lt;w:color w:val="000000" w:themeColor="text1"/&gt;&lt;/w:rPr&gt;&lt;w:t xml:space="preserve"&gt;The purpose and the features of the application are completely up to the learner. &lt;/w:t&gt;&lt;/w:r&gt;&lt;w:r w:rsidRPr="00F000CC"&gt;&lt;w:rPr&gt;&lt;w:color w:val="000000" w:themeColor="text1"/&gt;&lt;/w:rPr&gt;&lt;w:t xml:space="preserve"&gt;The scripts &lt;/w:t&gt;&lt;/w:r&gt;&lt;w:r&gt;&lt;w:rPr&gt;&lt;w:color w:val="000000" w:themeColor="text1"/&gt;&lt;/w:rPr&gt;&lt;w:t xml:space="preserve"&gt;used to develop the Application &lt;/w:t&gt;&lt;/w:r&gt;&lt;w:r w:rsidRPr="00F000CC"&gt;&lt;w:rPr&gt;&lt;w:color w:val="000000" w:themeColor="text1"/&gt;&lt;/w:rPr&gt;&lt;w:t&gt;will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project.&lt;/w:t&gt;&lt;/w:r&gt;&lt;/w:p&gt;&lt;w:p w14:paraId="3E33C3D9" w14:textId="77777777" w:rsidR="00140964" w:rsidRPr="00F000CC" w:rsidRDefault="00140964" w:rsidP="0053641A"&gt;&lt;w:pPr&gt;&lt;w:rPr&gt;&lt;w:color w:val="000000" w:themeColor="text1"/&gt;&lt;/w:rPr&gt;&lt;/w:pPr&gt;&lt;/w:p&gt;&lt;w:p w14:paraId="62ED2DF4" w14:textId="77777777" w:rsidR="00140964" w:rsidRPr="00F000CC" w:rsidRDefault="00140964" w:rsidP="0053641A"&gt;&lt;w:pPr&gt;&lt;w:rPr&gt;&lt;w:color w:val="000000" w:themeColor="text1"/&gt;&lt;/w:rPr&gt;&lt;/w:pPr&gt;&lt;w:r w:rsidRPr="00F000CC"&gt;&lt;w:rPr&gt;&lt;w:color w:val="000000" w:themeColor="text1"/&gt;&lt;/w:rPr&gt;&lt;w:t xml:space="preserve"&gt;This assessment has been divided into &lt;/w:t&gt;&lt;/w:r&gt;&lt;w:r&gt;&lt;w:rPr&gt;&lt;w:color w:val="000000" w:themeColor="text1"/&gt;&lt;/w:rPr&gt;&lt;w:t&gt;5&lt;/w:t&gt;&lt;/w:r&gt;&lt;w:r w:rsidRPr="00F000CC"&gt;&lt;w:rPr&gt;&lt;w:color w:val="000000" w:themeColor="text1"/&gt;&lt;/w:rPr&gt;&lt;w:t xml:space="preserve"&gt; key parts:&lt;/w:t&gt;&lt;/w:r&gt;&lt;/w:p&gt;&lt;w:p w14:paraId="4008C67A" w14:textId="77777777" w:rsidR="00140964" w:rsidRPr="00F000CC" w:rsidRDefault="00140964" w:rsidP="0053641A"&gt;&lt;w:pPr&gt;&lt;w:rPr&gt;&lt;w:color w:val="000000" w:themeColor="text1"/&gt;&lt;/w:rPr&gt;&lt;/w:pPr&gt;&lt;/w:p&gt;&lt;w:p w14:paraId="2BB3122F" w14:textId="77777777" w:rsidR="00140964" w:rsidRPr="00F000CC" w:rsidRDefault="00140964" w:rsidP="0053641A"&gt;&lt;w:pPr&gt;&lt;w:rPr&gt;&lt;w:color w:val="000000" w:themeColor="text1"/&gt;&lt;/w:rPr&gt;&lt;/w:pPr&gt;&lt;w:r w:rsidRPr="00F000CC"&gt;&lt;w:rPr&gt;&lt;w:color w:val="000000" w:themeColor="text1"/&gt;&lt;/w:rPr&gt;&lt;w:t xml:space="preserve"&gt;Part 1 - &lt;/w:t&gt;&lt;/w:r&gt;&lt;w:r&gt;&lt;w:rPr&gt;&lt;w:rFonts w:cs="Arial"/&gt;&lt;w:szCs w:val="20"/&gt;&lt;/w:rPr&gt;&lt;w:t&gt;Research and Planning&lt;/w:t&gt;&lt;/w:r&gt;&lt;/w:p&gt;&lt;w:p w14:paraId="0FCD6314" w14:textId="243FB946" w:rsidR="00140964" w:rsidRPr="00F000CC" w:rsidRDefault="00140964" w:rsidP="0053641A"&gt;&lt;w:pPr&gt;&lt;w:rPr&gt;&lt;w:color w:val="000000" w:themeColor="text1"/&gt;&lt;/w:rPr&gt;&lt;/w:pPr&gt;&lt;w:r w:rsidRPr="00965420"&gt;&lt;w:rPr&gt;&lt;w:bCs/&gt;&lt;w:color w:val="000000" w:themeColor="text1"/&gt;&lt;/w:rPr&gt;&lt;w:t xml:space="preserve"&gt;Part 2 - &lt;/w:t&gt;&lt;/w:r&gt;&lt;w:r&gt;&lt;w:rPr&gt;&lt;w:rFonts w:cs="Arial"/&gt;&lt;w:szCs w:val="20"/&gt;&lt;/w:rPr&gt;&lt;w:t&gt;Develop&lt;/w:t&gt;&lt;/w:r&gt;&lt;w:r w:rsidRPr="00965420"&gt;&lt;w:rPr&gt;&lt;w:bCs/&gt;&lt;w:color w:val="000000" w:themeColor="text1"/&gt;&lt;/w:rPr&gt;&lt;w:br/&gt;&lt;w:t&gt;Part 3 - Testing&lt;/w:t&gt;&lt;/w:r&gt;&lt;w:r w:rsidRPr="00965420"&gt;&lt;w:rPr&gt;&lt;w:bCs/&gt;&lt;w:color w:val="000000" w:themeColor="text1"/&gt;&lt;/w:rPr&gt;&lt;w:br/&gt;&lt;w:t xml:space="preserve"&gt;Part 4 - &lt;/w:t&gt;&lt;/w:r&gt;&lt;w:r&gt;&lt;w:rPr&gt;&lt;w:rFonts w:cs="Arial"/&gt;&lt;w:szCs w:val="20"/&gt;&lt;/w:rPr&gt;&lt;w:t xml:space="preserve"&gt;Documentation &lt;/w:t&gt;&lt;/w:r&gt;&lt;w:r&gt;&lt;w:rPr&gt;&lt;w:rFonts w:cs="Arial"/&gt;&lt;w:szCs w:val="20"/&gt;&lt;/w:rPr&gt;&lt;w:br/&gt;&lt;/w:r&gt;&lt;w:r w:rsidRPr="00965420"&gt;&lt;w:rPr&gt;&lt;w:color w:val="000000" w:themeColor="text1"/&gt;&lt;/w:rPr&gt;&lt;w:t xml:space="preserve"&gt;Part 5 – &lt;/w:t&gt;&lt;/w:r&gt;&lt;w:r w:rsidRPr="00572663"&gt;&lt;w:rPr&gt;&lt;w:rFonts w:cs="Arial"/&gt;&lt;w:color w:val="000000" w:themeColor="text1"/&gt;&lt;w:szCs w:val="20"/&gt;&lt;/w:rPr&gt;&lt;w:t&gt;Hand Over&lt;/w:t&gt;&lt;/w:r&gt;&lt;w:r&gt;&lt;w:rPr&gt;&lt;w:rFonts w:cs="Arial"/&gt;&lt;w:color w:val="000000" w:themeColor="text1"/&gt;&lt;w:szCs w:val="20"/&gt;&lt;/w:rPr&gt;&lt;w:t xml:space="preserve"&gt; and Sign Off&lt;/w:t&gt;&lt;/w:r&gt;&lt;w:r&gt;&lt;w:rPr&gt;&lt;w:color w:val="000000" w:themeColor="text1"/&gt;&lt;/w:rPr&gt;&lt;w:br/&gt;&lt;/w:r&gt;&lt;/w:p&gt;&lt;w:p w14:paraId="555EAD1D" w14:textId="77777777" w:rsidR="00140964" w:rsidRDefault="00140964" w:rsidP="000B1090"&gt;&lt;w:pPr&gt;&lt;w:rPr&gt;&lt;w:color w:val="000000" w:themeColor="text1"/&gt;&lt;/w:rPr&gt;&lt;/w:pPr&gt;&lt;w:r w:rsidRPr="00EE2401"&gt;&lt;w:rPr&gt;&lt;w:color w:val="000000" w:themeColor="text1"/&gt;&lt;/w:rPr&gt;&lt;w:t&gt;You are required to correctly provide/answer all questions&lt;/w:t&gt;&lt;/w:r&gt;&lt;w:r&gt;&lt;w:rPr&gt;&lt;w:color w:val="000000" w:themeColor="text1"/&gt;&lt;/w:rPr&gt;&lt;w:t&gt;/&lt;/w:t&gt;&lt;/w:r&gt;&lt;w:r w:rsidRPr="00EE2401"&gt;&lt;w:rPr&gt;&lt;w:color w:val="000000" w:themeColor="text1"/&gt;&lt;/w:rPr&gt;&lt;w:t&gt;tasks as per instructions&lt;/w:t&gt;&lt;/w:r&gt;&lt;w:r&gt;&lt;w:rPr&gt;&lt;w:color w:val="000000" w:themeColor="text1"/&gt;&lt;/w:rPr&gt;&lt;w:t xml:space="preserve"&gt; and assessment criteria&lt;/w:t&gt;&lt;/w:r&gt;&lt;w:r w:rsidRPr="00EE2401"&gt;&lt;w:rPr&gt;&lt;w:color w:val="000000" w:themeColor="text1"/&gt;&lt;/w:rPr&gt;&lt;w:t xml:space="preserve"&gt; to a satisfactory level for each question/task of this assessment to be given a satisfactory result by the assessor. If this is not achieved on the first attempt, then an opportunity to resubmit is allowed.&lt;/w:t&gt;&lt;/w:r&gt;&lt;/w:p&gt;&lt;w:p w14:paraId="2C2409E1" w14:textId="77777777" w:rsidR="00140964" w:rsidRPr="00F000CC" w:rsidRDefault="00140964" w:rsidP="000B1090"&gt;&lt;w:pPr&gt;&lt;w:rPr&gt;&lt;w:color w:val="000000" w:themeColor="text1"/&gt;&lt;/w:rPr&gt;&lt;/w:pPr&gt;&lt;/w:p&gt;&lt;w:p w:rsidR="00000000" w:rsidRDefault="00140964"&gt;&lt;w:r w:rsidRPr="00F000CC"&gt;&lt;w:rPr&gt;&lt;w:color w:val="000000" w:themeColor="text1"/&gt;&lt;/w:rPr&gt;&lt;w:t&gt;REFER TO SUPPORTING DOCUMENTS FOR DETAILED INSTRUCTIONS&lt;/w:t&gt;&lt;/w:r&gt;&lt;/w:p&gt;&lt;w:sectPr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TaskInsZg>
  <ACond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w14:paraId="0B0934E8" w14:textId="77777777" w:rsidR="004B37F5" w:rsidRDefault="004B37F5" w:rsidP="00067DFC"&gt;&lt;w:pPr&gt;&lt;w:spacing w:before="60" w:after="60"/&gt;&lt;/w:pPr&gt;&lt;w:r&gt;&lt;w:t&gt;-    This assessment is to be completed individually.&lt;/w:t&gt;&lt;/w:r&gt;&lt;/w:p&gt;&lt;w:p w14:paraId="7B3F4D4B" w14:textId="77777777" w:rsidR="004B37F5" w:rsidRDefault="004B37F5" w:rsidP="00067DFC"&gt;&lt;w:pPr&gt;&lt;w:spacing w:before="60" w:after="60"/&gt;&lt;/w:pPr&gt;&lt;w:r&gt;&lt;w:t&gt;-    You must meet all criteria listed in the marking guide to be marked satisfactory in this task.&lt;/w:t&gt;&lt;/w:r&gt;&lt;/w:p&gt;&lt;w:p w14:paraId="46852C1C" w14:textId="77777777" w:rsidR="004B37F5" w:rsidRDefault="004B37F5" w:rsidP="00067DFC"&gt;&lt;w:pPr&gt;&lt;w:spacing w:before="60" w:after="60"/&gt;&lt;/w:pPr&gt;&lt;w:r&gt;&lt;w:t&gt;-    You may resubmit this task if not successful within the enrolment period as per Holmesglen conducting&lt;/w:t&gt;&lt;/w:r&gt;&lt;/w:p&gt;&lt;w:p w14:paraId="7DF9FD5E" w14:textId="77777777" w:rsidR="004B37F5" w:rsidRDefault="004B37F5" w:rsidP="00067DFC"&gt;&lt;w:pPr&gt;&lt;w:spacing w:before="60" w:after="60"/&gt;&lt;/w:pPr&gt;&lt;w:r&gt;&lt;w:t xml:space="preserve"&gt;     assessment procedure.&lt;/w:t&gt;&lt;/w:r&gt;&lt;/w:p&gt;&lt;w:p w14:paraId="7A79FF1F" w14:textId="77777777" w:rsidR="004B37F5" w:rsidRDefault="004B37F5" w:rsidP="00067DFC"&gt;&lt;w:pPr&gt;&lt;w:spacing w:before="60" w:after="60"/&gt;&lt;/w:pPr&gt;&lt;w:r&gt;&lt;w:t&gt;-  You will have the opportunity to resubmit if any part of the assessment is deemed unsatisfactory (one resubmit allowed per task).&lt;/w:t&gt;&lt;/w:r&gt;&lt;/w:p&gt;&lt;w:p w14:paraId="353D51C2" w14:textId="77777777" w:rsidR="004B37F5" w:rsidRDefault="004B37F5" w:rsidP="00067DFC"&gt;&lt;w:pPr&gt;&lt;w:spacing w:before="60" w:after="60"/&gt;&lt;/w:pPr&gt;&lt;w:r&gt;&lt;w:t&gt;-    The learner may use the internet for research.&lt;/w:t&gt;&lt;/w:r&gt;&lt;/w:p&gt;&lt;w:p w14:paraId="0C763EF2" w14:textId="77777777" w:rsidR="004B37F5" w:rsidRDefault="004B37F5" w:rsidP="00067DFC"&gt;&lt;w:pPr&gt;&lt;w:spacing w:before="60" w:after="60"/&gt;&lt;/w:pPr&gt;&lt;w:r&gt;&lt;w:t&gt;-    You are expected to dedicate time to developing this assessment task both in and out of the classroom.&lt;/w:t&gt;&lt;/w:r&gt;&lt;/w:p&gt;&lt;w:p w14:paraId="2F59779F" w14:textId="10AFC359" w:rsidR="004B37F5" w:rsidRDefault="004B37F5" w:rsidP="00067DFC"&gt;&lt;w:pPr&gt;&lt;w:spacing w:before="60" w:after="60"/&gt;&lt;/w:pPr&gt;&lt;w:r&gt;&lt;w:t&gt;-    Development tools should include but are not limited to&lt;/w:t&gt;&lt;/w:r&gt;&lt;w:r w:rsidR="00B17CF1"&gt;&lt;w:t&gt;:&lt;/w:t&gt;&lt;/w:r&gt;&lt;w:r&gt;&lt;w:t xml:space="preserve"&gt; Visual Studio Code, Chrome or Fire Fox&lt;/w:t&gt;&lt;/w:r&gt;&lt;/w:p&gt;&lt;w:p w14:paraId="164EE0F6" w14:textId="77777777" w:rsidR="004B37F5" w:rsidRDefault="004B37F5" w:rsidP="00067DFC"&gt;&lt;w:pPr&gt;&lt;w:spacing w:before="60" w:after="60"/&gt;&lt;/w:pPr&gt;&lt;w:r&gt;&lt;w:t xml:space="preserve"&gt;    (You have access to these tools in labs or they can be downloaded).&lt;/w:t&gt;&lt;/w:r&gt;&lt;/w:p&gt;&lt;w:p w14:paraId="6B18FACE" w14:textId="77777777" w:rsidR="004B37F5" w:rsidRDefault="004B37F5" w:rsidP="00067DFC"&gt;&lt;w:pPr&gt;&lt;w:spacing w:before="60" w:after="60"/&gt;&lt;/w:pPr&gt;&lt;w:r&gt;&lt;w:t&gt;-    You must submit; All required working files, documentation and any other assets that you feel may be required in a zipped file.&lt;/w:t&gt;&lt;/w:r&gt;&lt;/w:p&gt;&lt;w:p w14:paraId="385AAEF1" w14:textId="77777777" w:rsidR="004B37F5" w:rsidRDefault="004B37F5" w:rsidP="00067DFC"&gt;&lt;w:pPr&gt;&lt;w:spacing w:before="60" w:after="60"/&gt;&lt;/w:pPr&gt;&lt;w:r&gt;&lt;w:t xml:space="preserve"&gt;-    This Assessment task must be uploaded to Brightspace along with a complete and signed coversheet. &lt;/w:t&gt;&lt;/w:r&gt;&lt;/w:p&gt;&lt;w:p w14:paraId="09F62201" w14:textId="77777777" w:rsidR="004B37F5" w:rsidRDefault="004B37F5" w:rsidP="00067DFC"&gt;&lt;w:pPr&gt;&lt;w:spacing w:before="60" w:after="60"/&gt;&lt;/w:pPr&gt;&lt;w:r&gt;&lt;w:t xml:space="preserve"&gt;-    This is an individual task. However, you are required to get information, feedback and ideas from your assessor, peers and industry to help complete the assessment planning guide. &lt;/w:t&gt;&lt;/w:r&gt;&lt;/w:p&gt;&lt;w:p w14:paraId="42833AA8" w14:textId="77777777" w:rsidR="004B37F5" w:rsidRDefault="004B37F5" w:rsidP="00067DFC"&gt;&lt;w:pPr&gt;&lt;w:spacing w:before="60" w:after="60"/&gt;&lt;/w:pPr&gt;&lt;w:r&gt;&lt;w:t&gt;-    It is expected all documents will be completed and submitted electronically but if this is not possible, make alternative arrangements for submitting the documents with your assessor.&lt;/w:t&gt;&lt;/w:r&gt;&lt;/w:p&gt;&lt;w:p w14:paraId="3F6E2502" w14:textId="77777777" w:rsidR="004B37F5" w:rsidRDefault="004B37F5" w:rsidP="00067DFC"&gt;&lt;w:pPr&gt;&lt;w:spacing w:before="60" w:after="60"/&gt;&lt;/w:pPr&gt;&lt;w:r&gt;&lt;w:t&gt;-  You can appeal an assessment decision according to the Holmesglen Assessment Complaints and Appeals Procedure.&lt;/w:t&gt;&lt;/w:r&gt;&lt;/w:p&gt;&lt;w:p w:rsidR="00000000" w:rsidRDefault="004B37F5"&gt;&lt;w:r&gt;&lt;w:t&gt;- If you feel you require special allowance or adjustment to this task, please discuss with your assessor within one week of commencing this assessment.&lt;/w:t&gt;&lt;/w:r&gt;&lt;/w:p&gt;&lt;w:sectPr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w:val="006C65E9"/&gt;&lt;/w:style&gt;&lt;/w:styles&gt;&lt;/pkg:xmlData&gt;&lt;/pkg:part&gt;&lt;/pkg:package&gt;
</ACondZg>
  <Stu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wp14"&gt;&lt;w:body&gt;&lt;w:sdt&gt;&lt;w:sdtPr&gt;&lt;w:rPr&gt;&lt;w:rFonts w:eastAsia="Times New Roman" w:cs="Arial"/&gt;&lt;w:szCs w:val="20"/&gt;&lt;/w:rPr&gt;&lt;w:alias w:val="RTOResZg_2r"/&gt;&lt;w:tag w:val="RTOResZg_2r"/&gt;&lt;w:id w:val="738675368"/&gt;&lt;w:placeholder&gt;&lt;w:docPart w:val="7991DACFE7BF4E969530954F394C04DA"/&gt;&lt;/w:placeholder&gt;&lt;w15:dataBinding w:prefixMappings="xmlns:ns0='CRS180_7' " w:xpath="/ns0:Fcrs180_7XMLNode[1]/ns0:RTOResosZg[1]" w:storeItemID="{A857893F-BA1F-4824-92C9-9F78524F5D87}"/&gt;&lt;/w:sdtPr&gt;&lt;w:sdtContent&gt;&lt;w:p w14:paraId="381E0270" w14:textId="77777777" w:rsidR="00140964" w:rsidRPr="00790918" w:rsidRDefault="00140964" w:rsidP="00453E25"&gt;&lt;w:pPr&gt;&lt;w:spacing w:before="60" w:after="60"/&gt;&lt;w:rPr&gt;&lt;w:rFonts w:eastAsia="Times New Roman" w:cs="Arial"/&gt;&lt;w:szCs w:val="20"/&gt;&lt;/w:rPr&gt;&lt;/w:pPr&gt;&lt;w:r w:rsidRPr="00790918"&gt;&lt;w:rPr&gt;&lt;w:rFonts w:eastAsia="Times New Roman" w:cs="Arial"/&gt;&lt;w:szCs w:val="20"/&gt;&lt;/w:rPr&gt;&lt;w:t xml:space="preserve"&gt;Student attending LIVE remote sessions must have access to: &lt;/w:t&gt;&lt;/w:r&gt;&lt;/w:p&gt;&lt;w:p w14:paraId="67771556" w14:textId="77777777" w:rsidR="00140964" w:rsidRPr="00917D03" w:rsidRDefault="00140964" w:rsidP="00140964"&gt;&lt;w:pPr&gt;&lt;w:rPr&gt;&lt;w:rFonts w:eastAsia="Times New Roman"/&gt;&lt;w:szCs w:val="20"/&gt;&lt;/w:rPr&gt;&lt;/w:pPr&gt;&lt;w:r w:rsidRPr="00917D03"&gt;&lt;w:rPr&gt;&lt;w:rFonts w:eastAsia="Times New Roman"/&gt;&lt;w:szCs w:val="20"/&gt;&lt;/w:rPr&gt;&lt;w:t xml:space="preserve"&gt;A Mac or PC/laptop with the following minimum specification: &lt;/w:t&gt;&lt;/w:r&gt;&lt;w:r w:rsidRPr="00917D03"&gt;&lt;w:rPr&gt;&lt;w:rFonts w:eastAsia="Times New Roman"/&gt;&lt;w:szCs w:val="20"/&gt;&lt;/w:rPr&gt;&lt;w:br/&gt;&lt;w:t xml:space="preserve"&gt;Quad Core CPU &lt;/w:t&gt;&lt;/w:r&gt;&lt;w:r w:rsidRPr="00917D03"&gt;&lt;w:rPr&gt;&lt;w:rFonts w:eastAsia="Times New Roman"/&gt;&lt;w:szCs w:val="20"/&gt;&lt;/w:rPr&gt;&lt;w:br/&gt;&lt;w:t xml:space="preserve"&gt;•       8GB of RAM &lt;/w:t&gt;&lt;/w:r&gt;&lt;w:r w:rsidRPr="00917D03"&gt;&lt;w:rPr&gt;&lt;w:rFonts w:eastAsia="Times New Roman"/&gt;&lt;w:szCs w:val="20"/&gt;&lt;/w:rPr&gt;&lt;w:br/&gt;&lt;w:t&gt;•       CPU with minimum 2GHz processor or faster&lt;/w:t&gt;&lt;/w:r&gt;&lt;w:r w:rsidRPr="00917D03"&gt;&lt;w:rPr&gt;&lt;w:rFonts w:eastAsia="Times New Roman"/&gt;&lt;w:szCs w:val="20"/&gt;&lt;/w:rPr&gt;&lt;w:br/&gt;&lt;w:t&gt;•       200GB of Storage&lt;/w:t&gt;&lt;/w:r&gt;&lt;w:r w:rsidRPr="00917D03"&gt;&lt;w:rPr&gt;&lt;w:rFonts w:eastAsia="Times New Roman"/&gt;&lt;w:szCs w:val="20"/&gt;&lt;/w:rPr&gt;&lt;w:br/&gt;&lt;w:t&gt;Monitor 24" (PC only, dual monitor optional but preferred)&lt;/w:t&gt;&lt;/w:r&gt;&lt;w:r w:rsidRPr="00917D03"&gt;&lt;w:rPr&gt;&lt;w:rFonts w:eastAsia="Times New Roman"/&gt;&lt;w:szCs w:val="20"/&gt;&lt;/w:rPr&gt;&lt;w:br/&gt;&lt;w:t&gt;Access to internet connection (ADSL or cable connection desirable)&lt;/w:t&gt;&lt;/w:r&gt;&lt;w:r w:rsidRPr="00917D03"&gt;&lt;w:rPr&gt;&lt;w:rFonts w:eastAsia="Times New Roman"/&gt;&lt;w:szCs w:val="20"/&gt;&lt;/w:rPr&gt;&lt;w:br/&gt;&lt;/w:r&gt;&lt;w:r w:rsidRPr="00917D03"&gt;&lt;w:rPr&gt;&lt;w:rFonts w:eastAsia="Times New Roman"/&gt;&lt;w:szCs w:val="20"/&gt;&lt;/w:rPr&gt;&lt;w:br/&gt;&lt;w:t&gt;Applications:&lt;/w:t&gt;&lt;/w:r&gt;&lt;w:r w:rsidRPr="00917D03"&gt;&lt;w:rPr&gt;&lt;w:rFonts w:eastAsia="Times New Roman"/&gt;&lt;w:szCs w:val="20"/&gt;&lt;/w:rPr&gt;&lt;w:br/&gt;&lt;w:t xml:space="preserve"&gt;•  &lt;/w:t&gt;&lt;/w:r&gt;&lt;w:r w:rsidRPr="00917D03"&gt;&lt;w:rPr&gt;&lt;w:rFonts w:eastAsia="Times New Roman"/&gt;&lt;w:szCs w:val="20"/&gt;&lt;/w:rPr&gt;&lt;w:tab/&gt;&lt;w:t&gt;WebEx - free to download&lt;/w:t&gt;&lt;/w:r&gt;&lt;w:r w:rsidRPr="00917D03"&gt;&lt;w:rPr&gt;&lt;w:rFonts w:eastAsia="Times New Roman"/&gt;&lt;w:szCs w:val="20"/&gt;&lt;/w:rPr&gt;&lt;w:br/&gt;&lt;w:t&gt;•&lt;/w:t&gt;&lt;/w:r&gt;&lt;w:r w:rsidRPr="00917D03"&gt;&lt;w:rPr&gt;&lt;w:rFonts w:eastAsia="Times New Roman"/&gt;&lt;w:szCs w:val="20"/&gt;&lt;/w:rPr&gt;&lt;w:tab/&gt;&lt;w:t&gt;Headphone with microphone&lt;/w:t&gt;&lt;/w:r&gt;&lt;w:r w:rsidRPr="00917D03"&gt;&lt;w:rPr&gt;&lt;w:rFonts w:eastAsia="Times New Roman"/&gt;&lt;w:szCs w:val="20"/&gt;&lt;/w:rPr&gt;&lt;w:br/&gt;&lt;w:t&gt;•&lt;/w:t&gt;&lt;/w:r&gt;&lt;w:r w:rsidRPr="00917D03"&gt;&lt;w:rPr&gt;&lt;w:rFonts w:eastAsia="Times New Roman"/&gt;&lt;w:szCs w:val="20"/&gt;&lt;/w:rPr&gt;&lt;w:tab/&gt;&lt;w:t&gt;Webcam (optional)&lt;/w:t&gt;&lt;/w:r&gt;&lt;w:r w:rsidRPr="00917D03"&gt;&lt;w:rPr&gt;&lt;w:rFonts w:eastAsia="Times New Roman"/&gt;&lt;w:szCs w:val="20"/&gt;&lt;/w:rPr&gt;&lt;w:br/&gt;&lt;w:t&gt;•&lt;/w:t&gt;&lt;/w:r&gt;&lt;w:r w:rsidRPr="00917D03"&gt;&lt;w:rPr&gt;&lt;w:rFonts w:eastAsia="Times New Roman"/&gt;&lt;w:szCs w:val="20"/&gt;&lt;/w:rPr&gt;&lt;w:tab/&gt;&lt;w:t xml:space="preserve"&gt;Microsoft Word - access through Holmesglen MyHorizon &lt;/w:t&gt;&lt;/w:r&gt;&lt;/w:p&gt;&lt;w:p w14:paraId="5E7A7E00"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 w:rsidRPr="00917D03"&gt;&lt;w:rPr&gt;&lt;w:szCs w:val="20"/&gt;&lt;/w:rPr&gt;&lt;w:t xml:space="preserve"&gt;Code Editor &lt;/w:t&gt;&lt;/w:r&gt;&lt;w:r&gt;&lt;w:rPr&gt;&lt;w:szCs w:val="20"/&gt;&lt;/w:rPr&gt;&lt;w:t xml:space="preserve"&gt;i.e. &lt;/w:t&gt;&lt;/w:r&gt;&lt;w:r w:rsidRPr="00917D03"&gt;&lt;w:rPr&gt;&lt;w:szCs w:val="20"/&gt;&lt;/w:rPr&gt;&lt;w:t&gt;Visual Studio – free to download&lt;/w:t&gt;&lt;/w:r&gt;&lt;/w:p&gt;&lt;w:p w14:paraId="1C40A636"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w:val="20"/&gt;&lt;/w:rPr&gt;&lt;w:t&gt;Figma&lt;/w:t&gt;&lt;/w:r&gt;&lt;w:r w:rsidRPr="00917D03"&gt;&lt;w:rPr&gt;&lt;w:szCs w:val="20"/&gt;&lt;/w:rPr&gt;&lt;w:t xml:space="preserve"&gt; – free to download&lt;/w:t&gt;&lt;/w:r&gt;&lt;/w:p&gt;&lt;w:p w14:paraId="773521C8" w14:textId="77777777" w:rsidR="00140964" w:rsidRPr="00917D03"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w:val="20"/&gt;&lt;/w:rPr&gt;&lt;w:t&gt;GitHub – free to download&lt;/w:t&gt;&lt;/w:r&gt;&lt;/w:p&gt;&lt;w:p w14:paraId="4C5DF063"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w:val="20"/&gt;&lt;/w:rPr&gt;&lt;w:t&gt;Bootstrap&lt;/w:t&gt;&lt;/w:r&gt;&lt;w:r w:rsidRPr="00917D03"&gt;&lt;w:rPr&gt;&lt;w:szCs w:val="20"/&gt;&lt;/w:rPr&gt;&lt;w:t xml:space="preserve"&gt; – free to download&lt;/w:t&gt;&lt;/w:r&gt;&lt;/w:p&gt;&lt;w:p w14:paraId="4ADBF42F" w14:textId="77777777" w:rsidR="00140964" w:rsidRPr="00917D03" w:rsidRDefault="00140964" w:rsidP="00140964"&gt;&lt;w:pPr&gt;&lt;w:rPr&gt;&lt;w:rFonts w:eastAsia="Times New Roman"/&gt;&lt;w:szCs w:val="20"/&gt;&lt;/w:rPr&gt;&lt;/w:pPr&gt;&lt;w:r w:rsidRPr="00917D03"&gt;&lt;w:rPr&gt;&lt;w:rFonts w:eastAsia="Times New Roman"/&gt;&lt;w:szCs w:val="20"/&gt;&lt;/w:rPr&gt;&lt;w:t xml:space="preserve"&gt;•  &lt;/w:t&gt;&lt;/w:r&gt;&lt;w:r w:rsidRPr="00917D03"&gt;&lt;w:rPr&gt;&lt;w:rFonts w:eastAsia="Times New Roman"/&gt;&lt;w:szCs w:val="20"/&gt;&lt;/w:rPr&gt;&lt;w:tab/&gt;&lt;w:t&gt;7Zip or an equivalent compression utility - free to download&lt;/w:t&gt;&lt;/w:r&gt;&lt;w:r w:rsidRPr="00917D03"&gt;&lt;w:rPr&gt;&lt;w:rFonts w:eastAsia="Times New Roman"/&gt;&lt;w:szCs w:val="20"/&gt;&lt;/w:rPr&gt;&lt;w:br/&gt;&lt;w:t xml:space="preserve"&gt;•   &lt;/w:t&gt;&lt;/w:r&gt;&lt;w:r w:rsidRPr="00917D03"&gt;&lt;w:rPr&gt;&lt;w:rFonts w:eastAsia="Times New Roman"/&gt;&lt;w:szCs w:val="20"/&gt;&lt;/w:rPr&gt;&lt;w:tab/&gt;&lt;w:t&gt;Google Chrome – recommended web browser – free to download&lt;/w:t&gt;&lt;/w:r&gt;&lt;w:r w:rsidRPr="00917D03"&gt;&lt;w:rPr&gt;&lt;w:rFonts w:eastAsia="Times New Roman"/&gt;&lt;w:szCs w:val="20"/&gt;&lt;/w:rPr&gt;&lt;w:br/&gt;&lt;w:t xml:space="preserve"&gt;•  &lt;/w:t&gt;&lt;/w:r&gt;&lt;w:r w:rsidRPr="00917D03"&gt;&lt;w:rPr&gt;&lt;w:rFonts w:eastAsia="Times New Roman"/&gt;&lt;w:szCs w:val="20"/&gt;&lt;/w:rPr&gt;&lt;w:tab/&gt;&lt;w:t&gt;OneDrive or google drive/dropbox account for storage – free to download&lt;/w:t&gt;&lt;/w:r&gt;&lt;/w:p&gt;&lt;w:p w14:paraId="5881BDA7" w14:textId="77777777" w:rsidR="00140964" w:rsidRDefault="00140964" w:rsidP="00B17CF1"&gt;&lt;w:pPr&gt;&lt;w:spacing w:before="60" w:after="60"/&gt;&lt;w:rPr&gt;&lt;w:rFonts w:eastAsia="Times New Roman" w:cs="Arial"/&gt;&lt;w:szCs w:val="20"/&gt;&lt;/w:rPr&gt;&lt;/w:pPr&gt;&lt;/w:p&gt;&lt;/w:sdtContent&gt;&lt;/w:sdt&gt;&lt;w:p w:rsidR="00000000" w:rsidRDefault="00A062D0"/&gt;&lt;w:sectPr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Type="http://schemas.openxmlformats.org/officeDocument/2006/relationships/glossaryDocument" Target="glossary/document.xml"/&gt;&lt;Relationship Id="rId1" Type="http://schemas.openxmlformats.org/officeDocument/2006/relationships/styles" Target="styles.xml"/&gt;&lt;/Relationships&gt;&lt;/pkg:xmlData&gt;&lt;/pkg:part&gt;&lt;pkg:part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wp14"&gt;&lt;w:docParts&gt;&lt;w:docPart&gt;&lt;w:docPartPr&gt;&lt;w:name w:val="7991DACFE7BF4E969530954F394C04DA"/&gt;&lt;w:category&gt;&lt;w:name w:val="General"/&gt;&lt;w:gallery w:val="placeholder"/&gt;&lt;/w:category&gt;&lt;w:types&gt;&lt;w:type w:val="bbPlcHdr"/&gt;&lt;/w:types&gt;&lt;w:behaviors&gt;&lt;w:behavior w:val="content"/&gt;&lt;/w:behaviors&gt;&lt;w:guid w:val="{24CA86DB-59FF-4096-B64F-53F11DD009A6}"/&gt;&lt;/w:docPartPr&gt;&lt;w:docPartBody&gt;&lt;w:p w:rsidR="00000000" w:rsidRDefault="001D00B9"&gt;&lt;w:pPr&gt;&lt;w:pStyle w:val="7991DACFE7BF4E969530954F394C04DA"/&gt;&lt;/w:pPr&gt;&lt;w:r&gt;&lt;w:rPr&gt;&lt;w:rStyle w:val="PlaceholderText"/&gt;&lt;w:color w:val="000000" w:themeColor="text1"/&gt;&lt;w:shd w:val="clear" w:color="auto" w:fill="FFFFCC"/&gt;&lt;/w:rPr&gt;&lt;w:t&gt;Add equipment/resources here&lt;/w:t&gt;&lt;/w:r&gt;&lt;/w:p&gt;&lt;/w:docPartBody&gt;&lt;/w:docPart&gt;&lt;/w:docParts&gt;&lt;/w:glossaryDocument&gt;&lt;/pkg:xmlData&gt;&lt;/pkg:part&gt;&lt;pkg:part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w16cex"&gt;&lt;w:view w:val="normal"/&gt;&lt;w:defaultTabStop w:val="720"/&gt;&lt;w:characterSpacingControl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w:val="1"/&gt;&lt;w:compatSetting w:name="useWord2013TrackBottomHyphenation" w:uri="http://schemas.microsoft.com/office/word" w:val="0"/&gt;&lt;/w:compat&gt;&lt;m:mathPr&gt;&lt;m:mathFont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w:val="en-AU"/&gt;&lt;w:clrSchemeMapping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w:cstheme="minorBidi"/&gt;&lt;w:sz w:val="22"/&gt;&lt;w:szCs w:val="22"/&gt;&lt;w:lang w:val="en-AU" w:eastAsia="en-AU" w:bidi="ar-SA"/&gt;&lt;/w:rPr&gt;&lt;/w:rPrDefault&gt;&lt;w:pPrDefault&gt;&lt;w:pPr&gt;&lt;w:spacing w:after="160" w:line="259" w:lineRule="auto"/&gt;&lt;/w:pPr&gt;&lt;/w:pPrDefault&gt;&lt;/w:docDefaults&gt;&lt;w:latentStyles w:defLockedState="0" w:defUIPriority="99" w:defSemiHidden="0" w:defUnhideWhenUsed="0" w:defQFormat="0" w:count="376"&gt;&lt;w:lsdException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w:unhideWhenUsed="1"/&gt;&lt;w:lsdException w:name="Unresolved Mention" w:semiHidden="1" w:unhideWhenUsed="1"/&gt;&lt;w:lsdException w:name="Smart Link" w:semiHidden="1" w:unhideWhenUsed="1"/&gt;&lt;/w:latentStyles&gt;&lt;w:style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w:val="99"/&gt;&lt;w:rPr&gt;&lt;w:color w:val="808080"/&gt;&lt;/w:rPr&gt;&lt;/w:style&gt;&lt;w:style w:type="paragraph" w:customStyle="1" w:styleId="7991DACFE7BF4E969530954F394C04DA"&gt;&lt;w:name w:val="7991DACFE7BF4E969530954F394C04DA"/&gt;&lt;/w:style&gt;&lt;/w:styles&gt;&lt;/pkg:xmlData&gt;&lt;/pkg:part&gt;&lt;pkg:part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w16cex"&gt;&lt;w:optimizeForBrowser/&gt;&lt;w:allowPNG/&gt;&lt;/w:webSettings&gt;&lt;/pkg:xmlData&gt;&lt;/pkg:part&gt;&lt;pkg:part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w16cex"/&gt;&lt;/pkg:xmlData&gt;&lt;/pkg:part&gt;&lt;/pkg:package&gt;
</StuResosZg>
  <RTO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w14:paraId="13E7BDA8"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xml:space="preserve"&gt;Holmesglen Moorabbin CAIT computer classrooms: &lt;/w:t&gt;&lt;/w:r&gt;&lt;/w:p&gt;&lt;w:p w14:paraId="3C639891" w14:textId="77777777" w:rsidR="00BE43B8" w:rsidRPr="00BE43B8" w:rsidRDefault="00BE43B8" w:rsidP="00BE43B8"&gt;&lt;w:pPr&gt;&lt;w:rPr&gt;&lt;w:rFonts w:eastAsia="Times New Roman"/&gt;&lt;w:szCs w:val="20"/&gt;&lt;/w:rPr&gt;&lt;/w:pPr&gt;&lt;w:r w:rsidRPr="00BE43B8"&gt;&lt;w:rPr&gt;&lt;w:rFonts w:eastAsia="Times New Roman"/&gt;&lt;w:szCs w:val="20"/&gt;&lt;/w:rPr&gt;&lt;w:t&gt;data projector, whiteboard, computer with double screens, mobile Cisco Spark Board, Conference camera&lt;/w:t&gt;&lt;/w:r&gt;&lt;/w:p&gt;&lt;w:p w14:paraId="53E0D7E7" w14:textId="77777777" w:rsidR="00BE43B8" w:rsidRPr="00BE43B8" w:rsidRDefault="00BE43B8" w:rsidP="00BE43B8"&gt;&lt;w:pPr&gt;&lt;w:rPr&gt;&lt;w:rFonts w:eastAsia="Times New Roman"/&gt;&lt;w:szCs w:val="20"/&gt;&lt;/w:rPr&gt;&lt;/w:pPr&gt;&lt;w:r w:rsidRPr="00BE43B8"&gt;&lt;w:rPr&gt;&lt;w:rFonts w:eastAsia="Times New Roman"/&gt;&lt;w:szCs w:val="20"/&gt;&lt;/w:rPr&gt;&lt;w:t&gt;HP Z1 Entry Tower G5&lt;/w:t&gt;&lt;/w:r&gt;&lt;/w:p&gt;&lt;w:p w14:paraId="73C7A1F7" w14:textId="77777777" w:rsidR="00BE43B8" w:rsidRPr="00BE43B8" w:rsidRDefault="00BE43B8" w:rsidP="00BE43B8"&gt;&lt;w:pPr&gt;&lt;w:rPr&gt;&lt;w:rFonts w:eastAsia="Times New Roman"/&gt;&lt;w:szCs w:val="20"/&gt;&lt;/w:rPr&gt;&lt;/w:pPr&gt;&lt;w:r w:rsidRPr="00BE43B8"&gt;&lt;w:rPr&gt;&lt;w:rFonts w:eastAsia="Times New Roman"/&gt;&lt;w:szCs w:val="20"/&gt;&lt;/w:rPr&gt;&lt;w:t&gt;•       Dual Displays 24” HP Monitor&lt;/w:t&gt;&lt;/w:r&gt;&lt;/w:p&gt;&lt;w:p w14:paraId="4C9D73E5" w14:textId="77777777" w:rsidR="00BE43B8" w:rsidRPr="00BE43B8" w:rsidRDefault="00BE43B8" w:rsidP="00BE43B8"&gt;&lt;w:pPr&gt;&lt;w:rPr&gt;&lt;w:rFonts w:eastAsia="Times New Roman"/&gt;&lt;w:szCs w:val="20"/&gt;&lt;/w:rPr&gt;&lt;/w:pPr&gt;&lt;w:r w:rsidRPr="00BE43B8"&gt;&lt;w:rPr&gt;&lt;w:rFonts w:eastAsia="Times New Roman"/&gt;&lt;w:szCs w:val="20"/&gt;&lt;/w:rPr&gt;&lt;w:t&gt;•       CPU: Intel Core i7-9700K @ 4GHz&lt;/w:t&gt;&lt;/w:r&gt;&lt;/w:p&gt;&lt;w:p w14:paraId="4F73F913" w14:textId="77777777" w:rsidR="00BE43B8" w:rsidRPr="00BE43B8" w:rsidRDefault="00BE43B8" w:rsidP="00BE43B8"&gt;&lt;w:pPr&gt;&lt;w:rPr&gt;&lt;w:rFonts w:eastAsia="Times New Roman"/&gt;&lt;w:szCs w:val="20"/&gt;&lt;/w:rPr&gt;&lt;/w:pPr&gt;&lt;w:r w:rsidRPr="00BE43B8"&gt;&lt;w:rPr&gt;&lt;w:rFonts w:eastAsia="Times New Roman"/&gt;&lt;w:szCs w:val="20"/&gt;&lt;/w:rPr&gt;&lt;w:t&gt;•       Motherboard: 8591&lt;/w:t&gt;&lt;/w:r&gt;&lt;/w:p&gt;&lt;w:p w14:paraId="2F27226C" w14:textId="77777777" w:rsidR="00BE43B8" w:rsidRPr="00BE43B8" w:rsidRDefault="00BE43B8" w:rsidP="00BE43B8"&gt;&lt;w:pPr&gt;&lt;w:rPr&gt;&lt;w:rFonts w:eastAsia="Times New Roman"/&gt;&lt;w:szCs w:val="20"/&gt;&lt;/w:rPr&gt;&lt;/w:pPr&gt;&lt;w:r w:rsidRPr="00BE43B8"&gt;&lt;w:rPr&gt;&lt;w:rFonts w:eastAsia="Times New Roman"/&gt;&lt;w:szCs w:val="20"/&gt;&lt;/w:rPr&gt;&lt;w:t&gt;•       RAM 32GB&lt;/w:t&gt;&lt;/w:r&gt;&lt;/w:p&gt;&lt;w:p w14:paraId="0B605EE2" w14:textId="77777777" w:rsidR="00BE43B8" w:rsidRPr="00BE43B8" w:rsidRDefault="00BE43B8" w:rsidP="00BE43B8"&gt;&lt;w:pPr&gt;&lt;w:rPr&gt;&lt;w:rFonts w:eastAsia="Times New Roman"/&gt;&lt;w:szCs w:val="20"/&gt;&lt;/w:rPr&gt;&lt;/w:pPr&gt;&lt;w:r w:rsidRPr="00BE43B8"&gt;&lt;w:rPr&gt;&lt;w:rFonts w:eastAsia="Times New Roman"/&gt;&lt;w:szCs w:val="20"/&gt;&lt;/w:rPr&gt;&lt;w:t&gt;•       1TB SSD&lt;/w:t&gt;&lt;/w:r&gt;&lt;/w:p&gt;&lt;w:p w14:paraId="0B24A8D2"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OS: Windows 10 &lt;/w:t&gt;&lt;/w:r&gt;&lt;/w:p&gt;&lt;w:p w14:paraId="186D33EB" w14:textId="77777777" w:rsidR="00BE43B8" w:rsidRPr="00BE43B8" w:rsidRDefault="00BE43B8" w:rsidP="00BE43B8"&gt;&lt;w:pPr&gt;&lt;w:rPr&gt;&lt;w:rFonts w:eastAsia="Times New Roman"/&gt;&lt;w:szCs w:val="20"/&gt;&lt;/w:rPr&gt;&lt;/w:pPr&gt;&lt;/w:p&gt;&lt;w:p w14:paraId="306D779E"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xml:space="preserve"&gt;iMAC &lt;/w:t&gt;&lt;/w:r&gt;&lt;/w:p&gt;&lt;w:p w14:paraId="7292B98B" w14:textId="77777777" w:rsidR="00BE43B8" w:rsidRPr="00BE43B8" w:rsidRDefault="00BE43B8" w:rsidP="00BE43B8"&gt;&lt;w:pPr&gt;&lt;w:rPr&gt;&lt;w:rFonts w:eastAsia="Times New Roman"/&gt;&lt;w:szCs w:val="20"/&gt;&lt;/w:rPr&gt;&lt;/w:pPr&gt;&lt;w:r w:rsidRPr="00BE43B8"&gt;&lt;w:rPr&gt;&lt;w:rFonts w:eastAsia="Times New Roman"/&gt;&lt;w:szCs w:val="20"/&gt;&lt;/w:rPr&gt;&lt;w:t&gt;•       iOS Catalina 10.15.7 (19H1713)&lt;/w:t&gt;&lt;/w:r&gt;&lt;/w:p&gt;&lt;w:p w14:paraId="01E4FED7" w14:textId="77777777" w:rsidR="00BE43B8" w:rsidRPr="00BE43B8" w:rsidRDefault="00BE43B8" w:rsidP="00BE43B8"&gt;&lt;w:pPr&gt;&lt;w:rPr&gt;&lt;w:rFonts w:eastAsia="Times New Roman"/&gt;&lt;w:szCs w:val="20"/&gt;&lt;/w:rPr&gt;&lt;/w:pPr&gt;&lt;w:r w:rsidRPr="00BE43B8"&gt;&lt;w:rPr&gt;&lt;w:rFonts w:eastAsia="Times New Roman"/&gt;&lt;w:szCs w:val="20"/&gt;&lt;/w:rPr&gt;&lt;w:t&gt;•       27" Retina 5K&lt;/w:t&gt;&lt;/w:r&gt;&lt;/w:p&gt;&lt;w:p w14:paraId="49111C9A" w14:textId="77777777" w:rsidR="00BE43B8" w:rsidRPr="00BE43B8" w:rsidRDefault="00BE43B8" w:rsidP="00BE43B8"&gt;&lt;w:pPr&gt;&lt;w:rPr&gt;&lt;w:rFonts w:eastAsia="Times New Roman"/&gt;&lt;w:szCs w:val="20"/&gt;&lt;/w:rPr&gt;&lt;/w:pPr&gt;&lt;w:r w:rsidRPr="00BE43B8"&gt;&lt;w:rPr&gt;&lt;w:rFonts w:eastAsia="Times New Roman"/&gt;&lt;w:szCs w:val="20"/&gt;&lt;/w:rPr&gt;&lt;w:t&gt;•       Processor: 4GHz Quad-Core Intel Core i7&lt;/w:t&gt;&lt;/w:r&gt;&lt;/w:p&gt;&lt;w:p w14:paraId="30831704" w14:textId="77777777" w:rsidR="00BE43B8" w:rsidRPr="00BE43B8" w:rsidRDefault="00BE43B8" w:rsidP="00BE43B8"&gt;&lt;w:pPr&gt;&lt;w:rPr&gt;&lt;w:rFonts w:eastAsia="Times New Roman"/&gt;&lt;w:szCs w:val="20"/&gt;&lt;/w:rPr&gt;&lt;/w:pPr&gt;&lt;w:r w:rsidRPr="00BE43B8"&gt;&lt;w:rPr&gt;&lt;w:rFonts w:eastAsia="Times New Roman"/&gt;&lt;w:szCs w:val="20"/&gt;&lt;/w:rPr&gt;&lt;w:t&gt;•       Memory: 16GB 1867 MHz DDR3&lt;/w:t&gt;&lt;/w:r&gt;&lt;/w:p&gt;&lt;w:p w14:paraId="3016C17B" w14:textId="77777777" w:rsidR="00BE43B8" w:rsidRPr="00BE43B8" w:rsidRDefault="00BE43B8" w:rsidP="00BE43B8"&gt;&lt;w:pPr&gt;&lt;w:rPr&gt;&lt;w:rFonts w:eastAsia="Times New Roman"/&gt;&lt;w:szCs w:val="20"/&gt;&lt;/w:rPr&gt;&lt;/w:pPr&gt;&lt;/w:p&gt;&lt;w:p w14:paraId="74095B08" w14:textId="77777777" w:rsidR="00BE43B8" w:rsidRPr="00BE43B8" w:rsidRDefault="00BE43B8" w:rsidP="00BE43B8"&gt;&lt;w:pPr&gt;&lt;w:rPr&gt;&lt;w:rFonts w:eastAsia="Times New Roman"/&gt;&lt;w:szCs w:val="20"/&gt;&lt;/w:rPr&gt;&lt;/w:pPr&gt;&lt;w:r w:rsidRPr="00BE43B8"&gt;&lt;w:rPr&gt;&lt;w:rFonts w:eastAsia="Times New Roman"/&gt;&lt;w:szCs w:val="20"/&gt;&lt;/w:rPr&gt;&lt;w:t&gt;This will vary as CAIT upgrades computer rooms.&lt;/w:t&gt;&lt;/w:r&gt;&lt;/w:p&gt;&lt;w:p w14:paraId="25F62976" w14:textId="77777777" w:rsidR="00BE43B8" w:rsidRPr="00BE43B8" w:rsidRDefault="00BE43B8" w:rsidP="00BE43B8"&gt;&lt;w:pPr&gt;&lt;w:rPr&gt;&lt;w:rFonts w:eastAsia="Times New Roman"/&gt;&lt;w:szCs w:val="20"/&gt;&lt;/w:rPr&gt;&lt;/w:pPr&gt;&lt;/w:p&gt;&lt;w:p w14:paraId="6FA1488A" w14:textId="77777777" w:rsidR="00BE43B8" w:rsidRPr="00BE43B8" w:rsidRDefault="00BE43B8" w:rsidP="00BE43B8"&gt;&lt;w:pPr&gt;&lt;w:rPr&gt;&lt;w:rFonts w:eastAsia="Times New Roman"/&gt;&lt;w:szCs w:val="20"/&gt;&lt;/w:rPr&gt;&lt;/w:pPr&gt;&lt;w:r w:rsidRPr="00BE43B8"&gt;&lt;w:rPr&gt;&lt;w:rFonts w:eastAsia="Times New Roman"/&gt;&lt;w:szCs w:val="20"/&gt;&lt;/w:rPr&gt;&lt;w:t&gt;•      Internet connection&lt;/w:t&gt;&lt;/w:r&gt;&lt;/w:p&gt;&lt;w:p w14:paraId="1968CA93" w14:textId="77777777" w:rsidR="00BE43B8" w:rsidRPr="00BE43B8" w:rsidRDefault="00BE43B8" w:rsidP="00BE43B8"&gt;&lt;w:pPr&gt;&lt;w:rPr&gt;&lt;w:rFonts w:eastAsia="Times New Roman"/&gt;&lt;w:szCs w:val="20"/&gt;&lt;/w:rPr&gt;&lt;/w:pPr&gt;&lt;/w:p&gt;&lt;w:p w14:paraId="6430275E" w14:textId="77777777" w:rsidR="00BE43B8" w:rsidRPr="00BE43B8" w:rsidRDefault="00BE43B8" w:rsidP="00BE43B8"&gt;&lt;w:pPr&gt;&lt;w:rPr&gt;&lt;w:rFonts w:eastAsia="Times New Roman"/&gt;&lt;w:szCs w:val="20"/&gt;&lt;/w:rPr&gt;&lt;/w:pPr&gt;&lt;w:r w:rsidRPr="00BE43B8"&gt;&lt;w:rPr&gt;&lt;w:rFonts w:eastAsia="Times New Roman"/&gt;&lt;w:szCs w:val="20"/&gt;&lt;/w:rPr&gt;&lt;w:t&gt;Applications available at ZENworks and Holmesglen MyHorizon&lt;/w:t&gt;&lt;/w:r&gt;&lt;/w:p&gt;&lt;w:p w14:paraId="2663234E" w14:textId="77777777" w:rsidR="00BE43B8" w:rsidRPr="00BE43B8" w:rsidRDefault="00BE43B8" w:rsidP="00BE43B8"&gt;&lt;w:pPr&gt;&lt;w:rPr&gt;&lt;w:rFonts w:eastAsia="Times New Roman"/&gt;&lt;w:szCs w:val="20"/&gt;&lt;/w:rPr&gt;&lt;/w:pPr&gt;&lt;w:r w:rsidRPr="00BE43B8"&gt;&lt;w:rPr&gt;&lt;w:rFonts w:eastAsia="Times New Roman"/&gt;&lt;w:szCs w:val="20"/&gt;&lt;/w:rPr&gt;&lt;w:t&gt;•      Brightspace (Learning Management System) access - https://holmesglen.brightspace.com/&lt;/w:t&gt;&lt;/w:r&gt;&lt;/w:p&gt;&lt;w:p w14:paraId="444E3F3A"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MyHorizon - https://myHorizon.holmesglen.edu.au &lt;/w:t&gt;&lt;/w:r&gt;&lt;/w:p&gt;&lt;w:p w14:paraId="08DC7063"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365 Microsoft office suite also can be downloaded via https://portal.office.com &lt;/w:t&gt;&lt;/w:r&gt;&lt;/w:p&gt;&lt;w:p w14:paraId="0BD0310D" w14:textId="77777777" w:rsidR="00BE43B8" w:rsidRPr="00BE43B8" w:rsidRDefault="00BE43B8" w:rsidP="00BE43B8"&gt;&lt;w:pPr&gt;&lt;w:rPr&gt;&lt;w:rFonts w:eastAsia="Times New Roman"/&gt;&lt;w:szCs w:val="20"/&gt;&lt;/w:rPr&gt;&lt;/w:pPr&gt;&lt;w:r w:rsidRPr="00BE43B8"&gt;&lt;w:rPr&gt;&lt;w:rFonts w:eastAsia="Times New Roman"/&gt;&lt;w:szCs w:val="20"/&gt;&lt;/w:rPr&gt;&lt;w:t&gt;•      LinkedIn Learning – https://www.linkedin.com/learning/&lt;/w:t&gt;&lt;/w:r&gt;&lt;/w:p&gt;&lt;w:p w14:paraId="4CF68435"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WebEx - https://holmesglen.webex.com/ &lt;/w:t&gt;&lt;/w:r&gt;&lt;/w:p&gt;&lt;w:p w14:paraId="283ABFD8" w14:textId="77777777" w:rsidR="00BE43B8" w:rsidRPr="00BE43B8" w:rsidRDefault="00BE43B8" w:rsidP="00BE43B8"&gt;&lt;w:pPr&gt;&lt;w:rPr&gt;&lt;w:rFonts w:eastAsia="Times New Roman"/&gt;&lt;w:szCs w:val="20"/&gt;&lt;/w:rPr&gt;&lt;/w:pPr&gt;&lt;w:r w:rsidRPr="00BE43B8"&gt;&lt;w:rPr&gt;&lt;w:rFonts w:eastAsia="Times New Roman"/&gt;&lt;w:szCs w:val="20"/&gt;&lt;/w:rPr&gt;&lt;w:t&gt;•      Code Editor i.e. Visual Studio –  https://code.visualstudio.com/  free to download&lt;/w:t&gt;&lt;/w:r&gt;&lt;/w:p&gt;&lt;w:p w14:paraId="70DE8C18"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Bootstrap – https://getbootstrap.com/  &lt;/w:t&gt;&lt;/w:r&gt;&lt;/w:p&gt;&lt;w:p w14:paraId="24B171A0"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GitHub desktop - https://desktop.github.com/ &lt;/w:t&gt;&lt;/w:r&gt;&lt;/w:p&gt;&lt;w:p w14:paraId="4660D92C" w14:textId="77777777" w:rsidR="00BE43B8" w:rsidRPr="00BE43B8" w:rsidRDefault="00BE43B8" w:rsidP="00BE43B8"&gt;&lt;w:pPr&gt;&lt;w:rPr&gt;&lt;w:rFonts w:eastAsia="Times New Roman"/&gt;&lt;w:szCs w:val="20"/&gt;&lt;/w:rPr&gt;&lt;/w:pPr&gt;&lt;w:r w:rsidRPr="00BE43B8"&gt;&lt;w:rPr&gt;&lt;w:rFonts w:eastAsia="Times New Roman"/&gt;&lt;w:szCs w:val="20"/&gt;&lt;/w:rPr&gt;&lt;w:t&gt;•      Node.js&lt;/w:t&gt;&lt;/w:r&gt;&lt;/w:p&gt;&lt;w:p w14:paraId="0C7842DB" w14:textId="77777777" w:rsidR="00BE43B8" w:rsidRPr="00BE43B8" w:rsidRDefault="00BE43B8" w:rsidP="00BE43B8"&gt;&lt;w:pPr&gt;&lt;w:rPr&gt;&lt;w:rFonts w:eastAsia="Times New Roman"/&gt;&lt;w:szCs w:val="20"/&gt;&lt;/w:rPr&gt;&lt;/w:pPr&gt;&lt;w:r w:rsidRPr="00BE43B8"&gt;&lt;w:rPr&gt;&lt;w:rFonts w:eastAsia="Times New Roman"/&gt;&lt;w:szCs w:val="20"/&gt;&lt;/w:rPr&gt;&lt;w:t&gt;•      Git - https://git-scm.com/ - free to download&lt;/w:t&gt;&lt;/w:r&gt;&lt;/w:p&gt;&lt;w:p w14:paraId="7CA9852D"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7Zip or an equivalent compression utility &lt;/w:t&gt;&lt;/w:r&gt;&lt;/w:p&gt;&lt;w:p w14:paraId="0E670357" w14:textId="77777777" w:rsidR="00BE43B8" w:rsidRPr="00BE43B8" w:rsidRDefault="00BE43B8" w:rsidP="00BE43B8"&gt;&lt;w:pPr&gt;&lt;w:rPr&gt;&lt;w:rFonts w:eastAsia="Times New Roman"/&gt;&lt;w:szCs w:val="20"/&gt;&lt;/w:rPr&gt;&lt;/w:pPr&gt;&lt;w:r w:rsidRPr="00BE43B8"&gt;&lt;w:rPr&gt;&lt;w:rFonts w:eastAsia="Times New Roman"/&gt;&lt;w:szCs w:val="20"/&gt;&lt;/w:rPr&gt;&lt;w:t&gt;•      Google Chrome – recommended web browser&lt;/w:t&gt;&lt;/w:r&gt;&lt;/w:p&gt;&lt;w:p w14:paraId="69D9330D" w14:textId="77777777" w:rsidR="002F7818" w:rsidRDefault="00BE43B8" w:rsidP="00BE43B8"&gt;&lt;w:r w:rsidRPr="00BE43B8"&gt;&lt;w:rPr&gt;&lt;w:rFonts w:eastAsia="Times New Roman"/&gt;&lt;w:szCs w:val="20"/&gt;&lt;/w:rPr&gt;&lt;w:t&gt;•      OneDrive - https://www.microsoft.com/en-ww/microsoft-365/onedrive/online-cloud-storage&lt;/w:t&gt;&lt;/w:r&gt;&lt;/w:p&gt;&lt;w:sectPr w:rsidR="002F7818"&gt;&lt;w:pgSz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RTOResosZg>
  <MiscZg/>
  <MisceZg/>
  <MiscelZg/>
  <MiscellZg/>
</Fcrs180_7XMLNode>
</file>

<file path=customXml/item6.xml><?xml version="1.0" encoding="utf-8"?>
<Fcrs180_2XMLNode xmlns="CRS180_2">
  <AssessType/>
</Fcrs180_2XMLNode>
</file>

<file path=customXml/item7.xml><?xml version="1.0" encoding="utf-8"?>
<Fcrs180_1XMLNode xmlns="CRS180_1">
  <OthBox>false</OthBox>
</Fcrs180_1XMLNode>
</file>

<file path=customXml/item8.xml><?xml version="1.0" encoding="utf-8"?>
<Fcrs180_5XMLNode xmlns="CRS180_5">
  <AssessTypeR>Portfolio</AssessTypeR>
</Fcrs180_5XMLNode>
</file>

<file path=customXml/item9.xml><?xml version="1.0" encoding="utf-8"?>
<Fcrs180_3XMLNode xmlns="CRS180_3">
  <StName/>
  <StID/>
</Fcrs180_3XMLNod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DD8B71-266C-422D-9E36-CD1E3CCA8683}">
  <ds:schemaRefs>
    <ds:schemaRef ds:uri="http://schemas.openxmlformats.org/officeDocument/2006/bibliography"/>
  </ds:schemaRefs>
</ds:datastoreItem>
</file>

<file path=customXml/itemProps3.xml><?xml version="1.0" encoding="utf-8"?>
<ds:datastoreItem xmlns:ds="http://schemas.openxmlformats.org/officeDocument/2006/customXml" ds:itemID="{BCCE98C7-93E3-46B4-9136-8583CF4B79F7}">
  <ds:schemaRefs>
    <ds:schemaRef ds:uri="CRS180_4"/>
  </ds:schemaRefs>
</ds:datastoreItem>
</file>

<file path=customXml/itemProps4.xml><?xml version="1.0" encoding="utf-8"?>
<ds:datastoreItem xmlns:ds="http://schemas.openxmlformats.org/officeDocument/2006/customXml" ds:itemID="{AEAA7968-AA76-4AEA-864E-618A3CDCDA91}">
  <ds:schemaRefs>
    <ds:schemaRef ds:uri="CRS180"/>
  </ds:schemaRefs>
</ds:datastoreItem>
</file>

<file path=customXml/itemProps5.xml><?xml version="1.0" encoding="utf-8"?>
<ds:datastoreItem xmlns:ds="http://schemas.openxmlformats.org/officeDocument/2006/customXml" ds:itemID="{A857893F-BA1F-4824-92C9-9F78524F5D87}">
  <ds:schemaRefs>
    <ds:schemaRef ds:uri="CRS180_7"/>
  </ds:schemaRefs>
</ds:datastoreItem>
</file>

<file path=customXml/itemProps6.xml><?xml version="1.0" encoding="utf-8"?>
<ds:datastoreItem xmlns:ds="http://schemas.openxmlformats.org/officeDocument/2006/customXml" ds:itemID="{150D0C82-7BC9-456F-A768-C6ED423A975C}">
  <ds:schemaRefs>
    <ds:schemaRef ds:uri="CRS180_2"/>
  </ds:schemaRefs>
</ds:datastoreItem>
</file>

<file path=customXml/itemProps7.xml><?xml version="1.0" encoding="utf-8"?>
<ds:datastoreItem xmlns:ds="http://schemas.openxmlformats.org/officeDocument/2006/customXml" ds:itemID="{93E8A757-17F0-4CC7-B32F-5C21CEC8E169}">
  <ds:schemaRefs>
    <ds:schemaRef ds:uri="CRS180_1"/>
  </ds:schemaRefs>
</ds:datastoreItem>
</file>

<file path=customXml/itemProps8.xml><?xml version="1.0" encoding="utf-8"?>
<ds:datastoreItem xmlns:ds="http://schemas.openxmlformats.org/officeDocument/2006/customXml" ds:itemID="{8EEE6C64-7878-4D06-B4F9-6A63DFC5E605}">
  <ds:schemaRefs>
    <ds:schemaRef ds:uri="CRS180_5"/>
  </ds:schemaRefs>
</ds:datastoreItem>
</file>

<file path=customXml/itemProps9.xml><?xml version="1.0" encoding="utf-8"?>
<ds:datastoreItem xmlns:ds="http://schemas.openxmlformats.org/officeDocument/2006/customXml" ds:itemID="{EADE9EF3-1304-43E5-9865-7510817D635D}">
  <ds:schemaRefs>
    <ds:schemaRef ds:uri="CRS180_3"/>
  </ds:schemaRefs>
</ds:datastoreItem>
</file>

<file path=docProps/app.xml><?xml version="1.0" encoding="utf-8"?>
<Properties xmlns="http://schemas.openxmlformats.org/officeDocument/2006/extended-properties" xmlns:vt="http://schemas.openxmlformats.org/officeDocument/2006/docPropsVTypes">
  <Template>190923_CRS180_Assess_D102_11_For TEST.dotm</Template>
  <TotalTime>29</TotalTime>
  <Pages>16</Pages>
  <Words>4442</Words>
  <Characters>25322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Certificate IV in Information Technology (Web Development)</vt:lpstr>
    </vt:vector>
  </TitlesOfParts>
  <Manager/>
  <Company>2 of 2</Company>
  <LinksUpToDate>false</LinksUpToDate>
  <CharactersWithSpaces>29705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IV in Information Technology (Web Development)</dc:title>
  <dc:creator>TSD</dc:creator>
  <dc:description>(JavaScript)
Research and apply emerging web technology trends
Produce basic client-side script
Build a user interface
Apply introductory programming techniques</dc:description>
  <cp:lastModifiedBy>Thomas Polites</cp:lastModifiedBy>
  <cp:revision>10</cp:revision>
  <cp:lastPrinted>2017-05-29T22:15:00Z</cp:lastPrinted>
  <dcterms:created xsi:type="dcterms:W3CDTF">2022-02-06T06:14:00Z</dcterms:created>
  <dcterms:modified xsi:type="dcterms:W3CDTF">2022-09-28T00:53:00Z</dcterms:modified>
  <cp:category>(WEBON3)
ICTWEB527
ICTWEB441
ICTPRG437
ICTPRG302</cp:category>
</cp:coreProperties>
</file>